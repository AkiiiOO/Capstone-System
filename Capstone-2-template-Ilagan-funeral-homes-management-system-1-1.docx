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41319C" w14:textId="775CC49A" w:rsidR="0023168E" w:rsidRPr="00574A8F" w:rsidRDefault="006029CA" w:rsidP="00574A8F">
      <w:pPr>
        <w:pStyle w:val="Title"/>
      </w:pPr>
      <w:bookmarkStart w:id="0" w:name="_Hlk181549550"/>
      <w:bookmarkEnd w:id="0"/>
      <w:r w:rsidRPr="006118B0">
        <w:t xml:space="preserve">Funeral </w:t>
      </w:r>
      <w:r>
        <w:t>Home Management System for Ilagan</w:t>
      </w:r>
      <w:r w:rsidR="00B55276">
        <w:t xml:space="preserve"> </w:t>
      </w:r>
      <w:r>
        <w:t>Tarlac</w:t>
      </w:r>
    </w:p>
    <w:p w14:paraId="297176C9" w14:textId="3C6DBC62" w:rsidR="006029CA" w:rsidRDefault="006029CA" w:rsidP="006029CA">
      <w:r>
        <w:t xml:space="preserve">A Capstone Project </w:t>
      </w:r>
    </w:p>
    <w:p w14:paraId="00E6CE9F" w14:textId="77777777" w:rsidR="006029CA" w:rsidRDefault="006029CA" w:rsidP="006029CA">
      <w:r>
        <w:t>Presented to the Faculty of the</w:t>
      </w:r>
    </w:p>
    <w:p w14:paraId="319155D2" w14:textId="77777777" w:rsidR="006029CA" w:rsidRDefault="006029CA" w:rsidP="006029CA">
      <w:r>
        <w:t>Information and Communications Technology Program</w:t>
      </w:r>
    </w:p>
    <w:p w14:paraId="2F962BA3" w14:textId="77777777" w:rsidR="006029CA" w:rsidRDefault="006029CA" w:rsidP="006029CA">
      <w:r>
        <w:t>STI College Tarlac</w:t>
      </w:r>
    </w:p>
    <w:p w14:paraId="3E172324" w14:textId="77777777" w:rsidR="00574A8F" w:rsidRDefault="00574A8F" w:rsidP="00574A8F">
      <w:pPr>
        <w:spacing w:after="1560" w:line="1200" w:lineRule="auto"/>
      </w:pPr>
    </w:p>
    <w:p w14:paraId="7D454617" w14:textId="77777777" w:rsidR="006029CA" w:rsidRDefault="006029CA" w:rsidP="006029CA">
      <w:r>
        <w:t>In Partial Fulfilment</w:t>
      </w:r>
    </w:p>
    <w:p w14:paraId="659EDA90" w14:textId="77777777" w:rsidR="006029CA" w:rsidRDefault="006029CA" w:rsidP="006029CA">
      <w:r>
        <w:t>of the Requirements for the Degree</w:t>
      </w:r>
    </w:p>
    <w:p w14:paraId="1A33AA0B" w14:textId="77777777" w:rsidR="006029CA" w:rsidRPr="00245750" w:rsidRDefault="006029CA" w:rsidP="006029CA">
      <w:pPr>
        <w:spacing w:after="1560" w:line="1200" w:lineRule="auto"/>
      </w:pPr>
      <w:r>
        <w:t xml:space="preserve">Bachelor of Science in </w:t>
      </w:r>
      <w:r w:rsidRPr="00245750">
        <w:t>Information Technology</w:t>
      </w:r>
    </w:p>
    <w:p w14:paraId="4B0F38C5" w14:textId="77777777" w:rsidR="006029CA" w:rsidRDefault="006029CA" w:rsidP="006029CA">
      <w:bookmarkStart w:id="1" w:name="_Hlk181572721"/>
      <w:r>
        <w:t>John Kenneth O. Agustin</w:t>
      </w:r>
    </w:p>
    <w:p w14:paraId="2201B011" w14:textId="77777777" w:rsidR="006029CA" w:rsidRDefault="006029CA" w:rsidP="006029CA">
      <w:r>
        <w:t>Verneil D. Villegas</w:t>
      </w:r>
    </w:p>
    <w:p w14:paraId="35CC2F21" w14:textId="77777777" w:rsidR="006029CA" w:rsidRDefault="006029CA" w:rsidP="006029CA">
      <w:r>
        <w:t xml:space="preserve">Ericson M. </w:t>
      </w:r>
      <w:proofErr w:type="spellStart"/>
      <w:r>
        <w:t>Diamzon</w:t>
      </w:r>
      <w:proofErr w:type="spellEnd"/>
    </w:p>
    <w:p w14:paraId="7538CC3E" w14:textId="77777777" w:rsidR="006029CA" w:rsidRDefault="006029CA" w:rsidP="006029CA">
      <w:r>
        <w:t>Kyle Baron C. Espino</w:t>
      </w:r>
    </w:p>
    <w:bookmarkEnd w:id="1"/>
    <w:p w14:paraId="1F005CC3" w14:textId="77777777" w:rsidR="006029CA" w:rsidRDefault="006029CA" w:rsidP="006029CA"/>
    <w:p w14:paraId="6BF37097" w14:textId="77777777" w:rsidR="006029CA" w:rsidRDefault="006029CA" w:rsidP="006029CA"/>
    <w:p w14:paraId="75334331" w14:textId="392B6C3B" w:rsidR="006029CA" w:rsidRDefault="006029CA" w:rsidP="006029CA">
      <w:r>
        <w:t>November 2024</w:t>
      </w:r>
    </w:p>
    <w:p w14:paraId="718DCA43" w14:textId="77777777" w:rsidR="00BA40ED" w:rsidRDefault="00BA40ED" w:rsidP="00BA40ED">
      <w:r>
        <w:br w:type="page"/>
      </w:r>
    </w:p>
    <w:p w14:paraId="042E3CA6" w14:textId="5A88A034" w:rsidR="006029CA" w:rsidRPr="00AF0173" w:rsidRDefault="006029CA" w:rsidP="006029CA">
      <w:pPr>
        <w:rPr>
          <w:b w:val="0"/>
          <w:szCs w:val="24"/>
        </w:rPr>
      </w:pPr>
      <w:bookmarkStart w:id="2" w:name="_Toc455145984"/>
      <w:r w:rsidRPr="00AF0173">
        <w:rPr>
          <w:szCs w:val="24"/>
        </w:rPr>
        <w:lastRenderedPageBreak/>
        <w:t xml:space="preserve">ENDORSEMENT FORM FOR </w:t>
      </w:r>
      <w:r w:rsidR="00E71974">
        <w:rPr>
          <w:szCs w:val="24"/>
        </w:rPr>
        <w:t>ORAL</w:t>
      </w:r>
      <w:r w:rsidRPr="00AF0173">
        <w:rPr>
          <w:szCs w:val="24"/>
        </w:rPr>
        <w:t xml:space="preserve"> DEFENSE</w:t>
      </w:r>
    </w:p>
    <w:p w14:paraId="7CD9603A" w14:textId="77777777" w:rsidR="006029CA" w:rsidRPr="00AF0173" w:rsidRDefault="006029CA" w:rsidP="006029CA">
      <w:pPr>
        <w:rPr>
          <w:b w:val="0"/>
          <w:szCs w:val="24"/>
        </w:rPr>
      </w:pPr>
    </w:p>
    <w:p w14:paraId="3A4D8C8E" w14:textId="77777777" w:rsidR="006029CA" w:rsidRPr="00AF0173" w:rsidRDefault="006029CA" w:rsidP="006029CA">
      <w:pPr>
        <w:rPr>
          <w:b w:val="0"/>
          <w:szCs w:val="24"/>
        </w:rPr>
      </w:pPr>
    </w:p>
    <w:p w14:paraId="4C15E440" w14:textId="77777777" w:rsidR="006029CA" w:rsidRPr="00AF0173" w:rsidRDefault="006029CA" w:rsidP="006029CA">
      <w:pPr>
        <w:jc w:val="left"/>
        <w:rPr>
          <w:b w:val="0"/>
          <w:szCs w:val="24"/>
        </w:rPr>
      </w:pPr>
      <w:r w:rsidRPr="00AF0173">
        <w:rPr>
          <w:szCs w:val="24"/>
        </w:rPr>
        <w:t xml:space="preserve">TITLE OF RESEARCH: </w:t>
      </w:r>
      <w:r w:rsidRPr="00AF0173">
        <w:rPr>
          <w:szCs w:val="24"/>
        </w:rPr>
        <w:tab/>
      </w:r>
      <w:r w:rsidRPr="00AF0173">
        <w:rPr>
          <w:szCs w:val="24"/>
        </w:rPr>
        <w:tab/>
      </w:r>
      <w:r>
        <w:rPr>
          <w:szCs w:val="24"/>
        </w:rPr>
        <w:t>Funeral Home Management System for Ilagan</w:t>
      </w:r>
      <w:r>
        <w:rPr>
          <w:szCs w:val="24"/>
        </w:rPr>
        <w:tab/>
      </w:r>
      <w:r>
        <w:rPr>
          <w:szCs w:val="24"/>
        </w:rPr>
        <w:tab/>
      </w:r>
      <w:r>
        <w:rPr>
          <w:szCs w:val="24"/>
        </w:rPr>
        <w:tab/>
      </w:r>
      <w:r>
        <w:rPr>
          <w:szCs w:val="24"/>
        </w:rPr>
        <w:tab/>
      </w:r>
      <w:r>
        <w:rPr>
          <w:szCs w:val="24"/>
        </w:rPr>
        <w:tab/>
      </w:r>
      <w:r>
        <w:rPr>
          <w:szCs w:val="24"/>
        </w:rPr>
        <w:tab/>
        <w:t>Tarlac</w:t>
      </w:r>
    </w:p>
    <w:p w14:paraId="7EE23BB8" w14:textId="77777777" w:rsidR="006029CA" w:rsidRPr="00AF0173" w:rsidRDefault="006029CA" w:rsidP="006029CA">
      <w:pPr>
        <w:jc w:val="left"/>
        <w:rPr>
          <w:b w:val="0"/>
          <w:szCs w:val="24"/>
        </w:rPr>
      </w:pPr>
    </w:p>
    <w:p w14:paraId="481A0531" w14:textId="77777777" w:rsidR="006029CA" w:rsidRPr="00AF0173" w:rsidRDefault="006029CA" w:rsidP="006029CA">
      <w:pPr>
        <w:jc w:val="left"/>
        <w:rPr>
          <w:b w:val="0"/>
          <w:szCs w:val="24"/>
        </w:rPr>
      </w:pPr>
    </w:p>
    <w:p w14:paraId="294612AD" w14:textId="77777777" w:rsidR="006029CA" w:rsidRPr="00660AB2" w:rsidRDefault="006029CA" w:rsidP="006029CA">
      <w:pPr>
        <w:jc w:val="left"/>
        <w:rPr>
          <w:bCs/>
          <w:szCs w:val="24"/>
        </w:rPr>
      </w:pPr>
      <w:r w:rsidRPr="00AF0173">
        <w:rPr>
          <w:szCs w:val="24"/>
        </w:rPr>
        <w:t>NAME OF PROPONENTS:</w:t>
      </w:r>
      <w:r w:rsidRPr="00AF0173">
        <w:rPr>
          <w:szCs w:val="24"/>
        </w:rPr>
        <w:tab/>
      </w:r>
      <w:r w:rsidRPr="00660AB2">
        <w:rPr>
          <w:bCs/>
        </w:rPr>
        <w:t>John Kenneth O. Agustin</w:t>
      </w:r>
    </w:p>
    <w:p w14:paraId="00474394" w14:textId="77777777" w:rsidR="006029CA" w:rsidRPr="00660AB2" w:rsidRDefault="006029CA" w:rsidP="006029CA">
      <w:pPr>
        <w:ind w:left="3600"/>
        <w:jc w:val="left"/>
        <w:rPr>
          <w:bCs/>
          <w:szCs w:val="24"/>
        </w:rPr>
      </w:pPr>
      <w:r w:rsidRPr="00660AB2">
        <w:rPr>
          <w:bCs/>
        </w:rPr>
        <w:t>Verneil D. Villegas</w:t>
      </w:r>
    </w:p>
    <w:p w14:paraId="48F8383E" w14:textId="77777777" w:rsidR="006029CA" w:rsidRPr="00660AB2" w:rsidRDefault="006029CA" w:rsidP="006029CA">
      <w:pPr>
        <w:ind w:left="3600"/>
        <w:jc w:val="left"/>
        <w:rPr>
          <w:bCs/>
          <w:szCs w:val="24"/>
        </w:rPr>
      </w:pPr>
      <w:r w:rsidRPr="00660AB2">
        <w:rPr>
          <w:bCs/>
        </w:rPr>
        <w:t xml:space="preserve">Ericson M. </w:t>
      </w:r>
      <w:proofErr w:type="spellStart"/>
      <w:r w:rsidRPr="00660AB2">
        <w:rPr>
          <w:bCs/>
        </w:rPr>
        <w:t>Diamzon</w:t>
      </w:r>
      <w:proofErr w:type="spellEnd"/>
    </w:p>
    <w:p w14:paraId="75927432" w14:textId="77777777" w:rsidR="006029CA" w:rsidRPr="00660AB2" w:rsidRDefault="006029CA" w:rsidP="006029CA">
      <w:pPr>
        <w:ind w:left="3600"/>
        <w:jc w:val="left"/>
        <w:rPr>
          <w:bCs/>
          <w:szCs w:val="24"/>
        </w:rPr>
      </w:pPr>
      <w:r w:rsidRPr="00660AB2">
        <w:rPr>
          <w:bCs/>
        </w:rPr>
        <w:t>Kyle Baron C. Espino</w:t>
      </w:r>
    </w:p>
    <w:p w14:paraId="0E8089F1" w14:textId="77777777" w:rsidR="006029CA" w:rsidRPr="00660AB2" w:rsidRDefault="006029CA" w:rsidP="006029CA">
      <w:pPr>
        <w:pStyle w:val="Proposal1"/>
        <w:numPr>
          <w:ilvl w:val="0"/>
          <w:numId w:val="0"/>
        </w:numPr>
        <w:spacing w:before="0" w:after="0" w:line="240" w:lineRule="auto"/>
        <w:ind w:left="2880" w:firstLine="720"/>
        <w:rPr>
          <w:b/>
          <w:bCs/>
          <w:szCs w:val="24"/>
        </w:rPr>
      </w:pPr>
      <w:r w:rsidRPr="00660AB2">
        <w:rPr>
          <w:b/>
          <w:bCs/>
          <w:szCs w:val="24"/>
        </w:rPr>
        <w:tab/>
      </w:r>
      <w:r w:rsidRPr="00660AB2">
        <w:rPr>
          <w:b/>
          <w:bCs/>
          <w:szCs w:val="24"/>
        </w:rPr>
        <w:tab/>
      </w:r>
      <w:r w:rsidRPr="00660AB2">
        <w:rPr>
          <w:b/>
          <w:bCs/>
          <w:szCs w:val="24"/>
        </w:rPr>
        <w:tab/>
      </w:r>
    </w:p>
    <w:p w14:paraId="7438AC0D" w14:textId="77777777" w:rsidR="006029CA" w:rsidRPr="00AF0173" w:rsidRDefault="006029CA" w:rsidP="006029CA">
      <w:pPr>
        <w:jc w:val="both"/>
        <w:rPr>
          <w:b w:val="0"/>
          <w:szCs w:val="24"/>
        </w:rPr>
      </w:pPr>
    </w:p>
    <w:p w14:paraId="3D2D7632" w14:textId="77777777" w:rsidR="006029CA" w:rsidRPr="00AF0173" w:rsidRDefault="006029CA" w:rsidP="006029CA">
      <w:pPr>
        <w:jc w:val="both"/>
        <w:rPr>
          <w:b w:val="0"/>
          <w:szCs w:val="24"/>
        </w:rPr>
      </w:pPr>
    </w:p>
    <w:p w14:paraId="141C1F3A" w14:textId="77777777" w:rsidR="006029CA" w:rsidRPr="00AF0173" w:rsidRDefault="006029CA" w:rsidP="006029CA">
      <w:pPr>
        <w:rPr>
          <w:b w:val="0"/>
        </w:rPr>
      </w:pPr>
      <w:r w:rsidRPr="00AF0173">
        <w:rPr>
          <w:b w:val="0"/>
        </w:rPr>
        <w:t xml:space="preserve">In Partial Fulfilment of the Requirements </w:t>
      </w:r>
    </w:p>
    <w:p w14:paraId="15E6BD5A" w14:textId="77777777" w:rsidR="006029CA" w:rsidRPr="00AF0173" w:rsidRDefault="006029CA" w:rsidP="006029CA">
      <w:pPr>
        <w:rPr>
          <w:b w:val="0"/>
        </w:rPr>
      </w:pPr>
      <w:r w:rsidRPr="00AF0173">
        <w:rPr>
          <w:b w:val="0"/>
        </w:rPr>
        <w:t xml:space="preserve">for the degree Bachelor of Science in </w:t>
      </w:r>
      <w:r>
        <w:rPr>
          <w:b w:val="0"/>
        </w:rPr>
        <w:t>Information Technology</w:t>
      </w:r>
    </w:p>
    <w:p w14:paraId="4FFAF1E6" w14:textId="77777777" w:rsidR="006029CA" w:rsidRPr="00AF0173" w:rsidRDefault="006029CA" w:rsidP="006029CA">
      <w:pPr>
        <w:rPr>
          <w:b w:val="0"/>
          <w:szCs w:val="24"/>
        </w:rPr>
      </w:pPr>
      <w:r w:rsidRPr="00AF0173">
        <w:rPr>
          <w:b w:val="0"/>
          <w:szCs w:val="24"/>
        </w:rPr>
        <w:t>has been examined and is recommended for Oral Defense.</w:t>
      </w:r>
    </w:p>
    <w:p w14:paraId="691ED3FA" w14:textId="77777777" w:rsidR="006029CA" w:rsidRPr="00AF0173" w:rsidRDefault="006029CA" w:rsidP="006029CA">
      <w:pPr>
        <w:widowControl w:val="0"/>
        <w:overflowPunct w:val="0"/>
        <w:autoSpaceDE w:val="0"/>
        <w:autoSpaceDN w:val="0"/>
        <w:adjustRightInd w:val="0"/>
        <w:spacing w:line="241" w:lineRule="auto"/>
        <w:ind w:right="60"/>
        <w:rPr>
          <w:b w:val="0"/>
          <w:szCs w:val="24"/>
        </w:rPr>
      </w:pPr>
    </w:p>
    <w:p w14:paraId="5EB70C57" w14:textId="77777777" w:rsidR="006029CA" w:rsidRPr="00AF0173" w:rsidRDefault="006029CA" w:rsidP="006029CA">
      <w:pPr>
        <w:widowControl w:val="0"/>
        <w:overflowPunct w:val="0"/>
        <w:autoSpaceDE w:val="0"/>
        <w:autoSpaceDN w:val="0"/>
        <w:adjustRightInd w:val="0"/>
        <w:spacing w:line="241" w:lineRule="auto"/>
        <w:ind w:right="60"/>
        <w:rPr>
          <w:b w:val="0"/>
          <w:szCs w:val="24"/>
        </w:rPr>
      </w:pPr>
    </w:p>
    <w:p w14:paraId="2F613C60" w14:textId="77777777" w:rsidR="006029CA" w:rsidRPr="00AF0173" w:rsidRDefault="006029CA" w:rsidP="006029CA">
      <w:pPr>
        <w:widowControl w:val="0"/>
        <w:autoSpaceDE w:val="0"/>
        <w:autoSpaceDN w:val="0"/>
        <w:adjustRightInd w:val="0"/>
        <w:ind w:right="60"/>
        <w:rPr>
          <w:b w:val="0"/>
          <w:szCs w:val="24"/>
        </w:rPr>
      </w:pPr>
    </w:p>
    <w:p w14:paraId="4055EF63" w14:textId="77777777" w:rsidR="006029CA" w:rsidRPr="00AF0173" w:rsidRDefault="006029CA" w:rsidP="006029CA">
      <w:pPr>
        <w:widowControl w:val="0"/>
        <w:autoSpaceDE w:val="0"/>
        <w:autoSpaceDN w:val="0"/>
        <w:adjustRightInd w:val="0"/>
        <w:ind w:right="60"/>
        <w:rPr>
          <w:b w:val="0"/>
          <w:szCs w:val="24"/>
        </w:rPr>
      </w:pPr>
      <w:r w:rsidRPr="00AF0173">
        <w:rPr>
          <w:szCs w:val="24"/>
        </w:rPr>
        <w:t>ENDORSED BY:</w:t>
      </w:r>
    </w:p>
    <w:p w14:paraId="3BCD91DD" w14:textId="77777777" w:rsidR="006029CA" w:rsidRPr="00AF0173" w:rsidRDefault="006029CA" w:rsidP="006029CA">
      <w:pPr>
        <w:widowControl w:val="0"/>
        <w:overflowPunct w:val="0"/>
        <w:autoSpaceDE w:val="0"/>
        <w:autoSpaceDN w:val="0"/>
        <w:adjustRightInd w:val="0"/>
        <w:spacing w:line="241" w:lineRule="auto"/>
        <w:ind w:right="60"/>
        <w:rPr>
          <w:szCs w:val="24"/>
        </w:rPr>
      </w:pPr>
    </w:p>
    <w:p w14:paraId="5861B083" w14:textId="77777777" w:rsidR="006029CA" w:rsidRPr="00AF0173" w:rsidRDefault="006029CA" w:rsidP="006029CA">
      <w:pPr>
        <w:widowControl w:val="0"/>
        <w:overflowPunct w:val="0"/>
        <w:autoSpaceDE w:val="0"/>
        <w:autoSpaceDN w:val="0"/>
        <w:adjustRightInd w:val="0"/>
        <w:spacing w:line="241" w:lineRule="auto"/>
        <w:ind w:right="60"/>
        <w:rPr>
          <w:szCs w:val="24"/>
        </w:rPr>
      </w:pPr>
    </w:p>
    <w:p w14:paraId="36BD7AA4" w14:textId="77777777" w:rsidR="006029CA" w:rsidRPr="00AF0173" w:rsidRDefault="006029CA" w:rsidP="006029CA">
      <w:pPr>
        <w:rPr>
          <w:b w:val="0"/>
          <w:kern w:val="2"/>
          <w:szCs w:val="24"/>
        </w:rPr>
      </w:pPr>
      <w:r>
        <w:rPr>
          <w:b w:val="0"/>
          <w:szCs w:val="24"/>
        </w:rPr>
        <w:t>Mr. Alvin M. Ramilo</w:t>
      </w:r>
    </w:p>
    <w:p w14:paraId="1E16B262" w14:textId="77777777" w:rsidR="006029CA" w:rsidRPr="00AF0173" w:rsidRDefault="006029CA" w:rsidP="006029CA">
      <w:pPr>
        <w:widowControl w:val="0"/>
        <w:overflowPunct w:val="0"/>
        <w:autoSpaceDE w:val="0"/>
        <w:autoSpaceDN w:val="0"/>
        <w:adjustRightInd w:val="0"/>
        <w:spacing w:line="241" w:lineRule="auto"/>
        <w:ind w:right="60"/>
        <w:rPr>
          <w:szCs w:val="24"/>
        </w:rPr>
      </w:pPr>
      <w:r>
        <w:rPr>
          <w:szCs w:val="24"/>
        </w:rPr>
        <w:t>Capstone Project</w:t>
      </w:r>
      <w:r w:rsidRPr="00AF0173">
        <w:rPr>
          <w:szCs w:val="24"/>
        </w:rPr>
        <w:t xml:space="preserve"> Adviser</w:t>
      </w:r>
    </w:p>
    <w:p w14:paraId="67C6140B" w14:textId="77777777" w:rsidR="006029CA" w:rsidRPr="00AF0173" w:rsidRDefault="006029CA" w:rsidP="006029CA">
      <w:pPr>
        <w:pStyle w:val="Proposal1"/>
        <w:numPr>
          <w:ilvl w:val="0"/>
          <w:numId w:val="0"/>
        </w:numPr>
        <w:spacing w:before="0"/>
        <w:ind w:left="360" w:hanging="360"/>
        <w:jc w:val="center"/>
        <w:rPr>
          <w:szCs w:val="24"/>
        </w:rPr>
      </w:pPr>
    </w:p>
    <w:p w14:paraId="34FBDDE9" w14:textId="77777777" w:rsidR="006029CA" w:rsidRPr="00AF0173" w:rsidRDefault="006029CA" w:rsidP="006029CA">
      <w:pPr>
        <w:pStyle w:val="Proposal1"/>
        <w:numPr>
          <w:ilvl w:val="0"/>
          <w:numId w:val="0"/>
        </w:numPr>
        <w:spacing w:before="0"/>
        <w:ind w:left="360" w:hanging="360"/>
        <w:jc w:val="center"/>
        <w:rPr>
          <w:b/>
          <w:szCs w:val="24"/>
        </w:rPr>
      </w:pPr>
    </w:p>
    <w:p w14:paraId="3D7D0D69" w14:textId="208CEEDE" w:rsidR="006029CA" w:rsidRPr="00AF0173" w:rsidRDefault="006029CA" w:rsidP="006029CA">
      <w:pPr>
        <w:widowControl w:val="0"/>
        <w:autoSpaceDE w:val="0"/>
        <w:autoSpaceDN w:val="0"/>
        <w:adjustRightInd w:val="0"/>
        <w:ind w:right="60"/>
        <w:rPr>
          <w:b w:val="0"/>
          <w:szCs w:val="24"/>
        </w:rPr>
      </w:pPr>
      <w:r w:rsidRPr="00AF0173">
        <w:rPr>
          <w:szCs w:val="24"/>
        </w:rPr>
        <w:t xml:space="preserve">APPROVED FOR </w:t>
      </w:r>
      <w:r w:rsidR="00E71974">
        <w:rPr>
          <w:szCs w:val="24"/>
        </w:rPr>
        <w:t>ORAL</w:t>
      </w:r>
      <w:r w:rsidRPr="00AF0173">
        <w:rPr>
          <w:szCs w:val="24"/>
        </w:rPr>
        <w:t xml:space="preserve"> DEFENSE:</w:t>
      </w:r>
    </w:p>
    <w:p w14:paraId="01783FDA" w14:textId="77777777" w:rsidR="006029CA" w:rsidRPr="00AF0173" w:rsidRDefault="006029CA" w:rsidP="006029CA">
      <w:pPr>
        <w:widowControl w:val="0"/>
        <w:autoSpaceDE w:val="0"/>
        <w:autoSpaceDN w:val="0"/>
        <w:adjustRightInd w:val="0"/>
        <w:ind w:right="60"/>
        <w:rPr>
          <w:b w:val="0"/>
          <w:szCs w:val="24"/>
        </w:rPr>
      </w:pPr>
    </w:p>
    <w:p w14:paraId="7D364557" w14:textId="77777777" w:rsidR="006029CA" w:rsidRPr="00AF0173" w:rsidRDefault="006029CA" w:rsidP="006029CA">
      <w:pPr>
        <w:widowControl w:val="0"/>
        <w:autoSpaceDE w:val="0"/>
        <w:autoSpaceDN w:val="0"/>
        <w:adjustRightInd w:val="0"/>
        <w:ind w:right="60"/>
        <w:rPr>
          <w:b w:val="0"/>
          <w:szCs w:val="24"/>
        </w:rPr>
      </w:pPr>
    </w:p>
    <w:p w14:paraId="260F0ED3" w14:textId="77777777" w:rsidR="006029CA" w:rsidRPr="00AF0173" w:rsidRDefault="006029CA" w:rsidP="006029CA">
      <w:pPr>
        <w:widowControl w:val="0"/>
        <w:autoSpaceDE w:val="0"/>
        <w:autoSpaceDN w:val="0"/>
        <w:adjustRightInd w:val="0"/>
        <w:ind w:right="60"/>
        <w:rPr>
          <w:b w:val="0"/>
          <w:szCs w:val="24"/>
        </w:rPr>
      </w:pPr>
    </w:p>
    <w:p w14:paraId="2AB8692E" w14:textId="77777777" w:rsidR="006029CA" w:rsidRPr="00AF0173" w:rsidRDefault="006029CA" w:rsidP="006029CA">
      <w:pPr>
        <w:widowControl w:val="0"/>
        <w:autoSpaceDE w:val="0"/>
        <w:autoSpaceDN w:val="0"/>
        <w:adjustRightInd w:val="0"/>
        <w:ind w:right="60"/>
        <w:rPr>
          <w:b w:val="0"/>
          <w:szCs w:val="24"/>
        </w:rPr>
      </w:pPr>
      <w:r>
        <w:rPr>
          <w:b w:val="0"/>
          <w:szCs w:val="24"/>
        </w:rPr>
        <w:t>Mr. Isagani F. Almeron</w:t>
      </w:r>
    </w:p>
    <w:p w14:paraId="7FA7C9D9" w14:textId="77777777" w:rsidR="006029CA" w:rsidRPr="00AF0173" w:rsidRDefault="006029CA" w:rsidP="006029CA">
      <w:pPr>
        <w:widowControl w:val="0"/>
        <w:autoSpaceDE w:val="0"/>
        <w:autoSpaceDN w:val="0"/>
        <w:adjustRightInd w:val="0"/>
        <w:ind w:right="60"/>
        <w:rPr>
          <w:b w:val="0"/>
          <w:szCs w:val="24"/>
        </w:rPr>
      </w:pPr>
      <w:r>
        <w:rPr>
          <w:szCs w:val="24"/>
        </w:rPr>
        <w:t>Capstone Project</w:t>
      </w:r>
      <w:r w:rsidRPr="00AF0173">
        <w:rPr>
          <w:szCs w:val="24"/>
        </w:rPr>
        <w:t xml:space="preserve"> Coordinator</w:t>
      </w:r>
    </w:p>
    <w:p w14:paraId="62F77640" w14:textId="77777777" w:rsidR="006029CA" w:rsidRPr="00AF0173" w:rsidRDefault="006029CA" w:rsidP="006029CA">
      <w:pPr>
        <w:widowControl w:val="0"/>
        <w:autoSpaceDE w:val="0"/>
        <w:autoSpaceDN w:val="0"/>
        <w:adjustRightInd w:val="0"/>
        <w:ind w:right="60"/>
        <w:rPr>
          <w:szCs w:val="24"/>
        </w:rPr>
      </w:pPr>
    </w:p>
    <w:p w14:paraId="4A806F28" w14:textId="77777777" w:rsidR="006029CA" w:rsidRPr="00AF0173" w:rsidRDefault="006029CA" w:rsidP="006029CA">
      <w:pPr>
        <w:widowControl w:val="0"/>
        <w:autoSpaceDE w:val="0"/>
        <w:autoSpaceDN w:val="0"/>
        <w:adjustRightInd w:val="0"/>
        <w:ind w:right="60"/>
        <w:rPr>
          <w:szCs w:val="24"/>
        </w:rPr>
      </w:pPr>
    </w:p>
    <w:p w14:paraId="3C353FAD" w14:textId="77777777" w:rsidR="006029CA" w:rsidRPr="00AF0173" w:rsidRDefault="006029CA" w:rsidP="006029CA">
      <w:pPr>
        <w:widowControl w:val="0"/>
        <w:autoSpaceDE w:val="0"/>
        <w:autoSpaceDN w:val="0"/>
        <w:adjustRightInd w:val="0"/>
        <w:ind w:right="60"/>
        <w:rPr>
          <w:szCs w:val="24"/>
        </w:rPr>
      </w:pPr>
    </w:p>
    <w:p w14:paraId="61D8AA22" w14:textId="77777777" w:rsidR="006029CA" w:rsidRPr="00AF0173" w:rsidRDefault="006029CA" w:rsidP="006029CA">
      <w:pPr>
        <w:widowControl w:val="0"/>
        <w:autoSpaceDE w:val="0"/>
        <w:autoSpaceDN w:val="0"/>
        <w:adjustRightInd w:val="0"/>
        <w:ind w:right="60"/>
        <w:rPr>
          <w:b w:val="0"/>
          <w:szCs w:val="24"/>
        </w:rPr>
      </w:pPr>
      <w:r w:rsidRPr="00AF0173">
        <w:rPr>
          <w:szCs w:val="24"/>
        </w:rPr>
        <w:t>NOTED BY:</w:t>
      </w:r>
    </w:p>
    <w:p w14:paraId="5003D5D5" w14:textId="77777777" w:rsidR="006029CA" w:rsidRPr="00AF0173" w:rsidRDefault="006029CA" w:rsidP="006029CA">
      <w:pPr>
        <w:widowControl w:val="0"/>
        <w:autoSpaceDE w:val="0"/>
        <w:autoSpaceDN w:val="0"/>
        <w:adjustRightInd w:val="0"/>
        <w:ind w:right="60"/>
        <w:rPr>
          <w:szCs w:val="24"/>
        </w:rPr>
      </w:pPr>
    </w:p>
    <w:p w14:paraId="3E2F3368" w14:textId="77777777" w:rsidR="006029CA" w:rsidRPr="00AF0173" w:rsidRDefault="006029CA" w:rsidP="006029CA">
      <w:pPr>
        <w:widowControl w:val="0"/>
        <w:autoSpaceDE w:val="0"/>
        <w:autoSpaceDN w:val="0"/>
        <w:adjustRightInd w:val="0"/>
        <w:ind w:right="60"/>
        <w:rPr>
          <w:szCs w:val="24"/>
        </w:rPr>
      </w:pPr>
    </w:p>
    <w:p w14:paraId="33D3ED41" w14:textId="77777777" w:rsidR="006029CA" w:rsidRPr="00AF0173" w:rsidRDefault="006029CA" w:rsidP="006029CA">
      <w:pPr>
        <w:widowControl w:val="0"/>
        <w:autoSpaceDE w:val="0"/>
        <w:autoSpaceDN w:val="0"/>
        <w:adjustRightInd w:val="0"/>
        <w:ind w:right="60"/>
        <w:rPr>
          <w:b w:val="0"/>
          <w:szCs w:val="24"/>
        </w:rPr>
      </w:pPr>
      <w:r>
        <w:rPr>
          <w:b w:val="0"/>
          <w:szCs w:val="24"/>
        </w:rPr>
        <w:t>Ms. Nita L. Ventura</w:t>
      </w:r>
    </w:p>
    <w:p w14:paraId="6441B399" w14:textId="77777777" w:rsidR="006029CA" w:rsidRPr="00AF0173" w:rsidRDefault="006029CA" w:rsidP="006029CA">
      <w:pPr>
        <w:widowControl w:val="0"/>
        <w:autoSpaceDE w:val="0"/>
        <w:autoSpaceDN w:val="0"/>
        <w:adjustRightInd w:val="0"/>
        <w:ind w:right="60"/>
        <w:rPr>
          <w:szCs w:val="24"/>
        </w:rPr>
      </w:pPr>
      <w:r w:rsidRPr="00AF0173">
        <w:rPr>
          <w:szCs w:val="24"/>
        </w:rPr>
        <w:t>Program Head</w:t>
      </w:r>
    </w:p>
    <w:p w14:paraId="4793DE61" w14:textId="77777777" w:rsidR="006029CA" w:rsidRPr="00AF0173" w:rsidRDefault="006029CA" w:rsidP="006029CA">
      <w:pPr>
        <w:widowControl w:val="0"/>
        <w:autoSpaceDE w:val="0"/>
        <w:autoSpaceDN w:val="0"/>
        <w:adjustRightInd w:val="0"/>
        <w:ind w:right="58"/>
        <w:rPr>
          <w:b w:val="0"/>
          <w:szCs w:val="24"/>
        </w:rPr>
      </w:pPr>
    </w:p>
    <w:p w14:paraId="0EC71B5D" w14:textId="77777777" w:rsidR="006029CA" w:rsidRPr="00AF0173" w:rsidRDefault="006029CA" w:rsidP="006029CA">
      <w:pPr>
        <w:widowControl w:val="0"/>
        <w:tabs>
          <w:tab w:val="left" w:pos="5160"/>
        </w:tabs>
        <w:autoSpaceDE w:val="0"/>
        <w:autoSpaceDN w:val="0"/>
        <w:adjustRightInd w:val="0"/>
        <w:ind w:right="58"/>
        <w:rPr>
          <w:szCs w:val="24"/>
        </w:rPr>
      </w:pPr>
    </w:p>
    <w:p w14:paraId="07717663" w14:textId="38932A07" w:rsidR="006029CA" w:rsidRDefault="006029CA" w:rsidP="008733E8">
      <w:pPr>
        <w:pStyle w:val="Heading1"/>
      </w:pPr>
      <w:r>
        <w:t>NoVEMBER 2024</w:t>
      </w:r>
    </w:p>
    <w:bookmarkEnd w:id="2"/>
    <w:p w14:paraId="39BD2FBA" w14:textId="77777777" w:rsidR="00660AB2" w:rsidRPr="00AF0173" w:rsidRDefault="00660AB2" w:rsidP="008733E8">
      <w:pPr>
        <w:pStyle w:val="Heading1"/>
      </w:pPr>
      <w:r w:rsidRPr="00AF0173">
        <w:lastRenderedPageBreak/>
        <w:t>Abstract</w:t>
      </w:r>
    </w:p>
    <w:p w14:paraId="29DCD122" w14:textId="77777777" w:rsidR="00660AB2" w:rsidRPr="00AF0173" w:rsidRDefault="00660AB2" w:rsidP="00660AB2">
      <w:pPr>
        <w:pStyle w:val="Abstract"/>
        <w:rPr>
          <w:b/>
        </w:rPr>
      </w:pPr>
      <w:r w:rsidRPr="00AF0173">
        <w:t>Title of research</w:t>
      </w:r>
      <w:r w:rsidRPr="00AF0173">
        <w:rPr>
          <w:b/>
        </w:rPr>
        <w:t>:</w:t>
      </w:r>
      <w:r w:rsidRPr="00AF0173">
        <w:rPr>
          <w:b/>
        </w:rPr>
        <w:tab/>
      </w:r>
      <w:r>
        <w:rPr>
          <w:b/>
          <w:szCs w:val="24"/>
        </w:rPr>
        <w:t>Ilagan Funeral Homes Management System</w:t>
      </w:r>
    </w:p>
    <w:p w14:paraId="174FC1AC" w14:textId="77777777" w:rsidR="00660AB2" w:rsidRPr="00AF0173" w:rsidRDefault="00660AB2" w:rsidP="00660AB2">
      <w:pPr>
        <w:pStyle w:val="Abstract"/>
        <w:rPr>
          <w:b/>
        </w:rPr>
      </w:pPr>
    </w:p>
    <w:p w14:paraId="69C59F6D" w14:textId="77777777" w:rsidR="00660AB2" w:rsidRDefault="00660AB2" w:rsidP="00660AB2">
      <w:pPr>
        <w:jc w:val="both"/>
      </w:pPr>
      <w:r w:rsidRPr="00AF0173">
        <w:rPr>
          <w:b w:val="0"/>
        </w:rPr>
        <w:t>Researchers:</w:t>
      </w:r>
      <w:r w:rsidRPr="00AF0173">
        <w:rPr>
          <w:b w:val="0"/>
        </w:rPr>
        <w:tab/>
      </w:r>
      <w:r w:rsidRPr="00AF0173">
        <w:rPr>
          <w:b w:val="0"/>
        </w:rPr>
        <w:tab/>
      </w:r>
      <w:r>
        <w:t>John Kenneth O. Agustin</w:t>
      </w:r>
    </w:p>
    <w:p w14:paraId="5D81FE6C" w14:textId="77777777" w:rsidR="00660AB2" w:rsidRDefault="00660AB2" w:rsidP="00660AB2">
      <w:pPr>
        <w:ind w:left="1440" w:firstLine="720"/>
        <w:jc w:val="both"/>
      </w:pPr>
      <w:r>
        <w:t>Verneil D. Villegas</w:t>
      </w:r>
    </w:p>
    <w:p w14:paraId="5F0A6FAA" w14:textId="77777777" w:rsidR="00660AB2" w:rsidRDefault="00660AB2" w:rsidP="00660AB2">
      <w:pPr>
        <w:ind w:left="1440" w:firstLine="720"/>
        <w:jc w:val="both"/>
      </w:pPr>
      <w:r>
        <w:t xml:space="preserve">Ericson M. </w:t>
      </w:r>
      <w:proofErr w:type="spellStart"/>
      <w:r>
        <w:t>Diamzon</w:t>
      </w:r>
      <w:proofErr w:type="spellEnd"/>
    </w:p>
    <w:p w14:paraId="2E6AC552" w14:textId="77777777" w:rsidR="00660AB2" w:rsidRDefault="00660AB2" w:rsidP="00660AB2">
      <w:pPr>
        <w:ind w:left="1440" w:firstLine="720"/>
        <w:jc w:val="both"/>
      </w:pPr>
      <w:r>
        <w:t>Kyle Baron C. Espino</w:t>
      </w:r>
    </w:p>
    <w:p w14:paraId="5120983B" w14:textId="77777777" w:rsidR="00660AB2" w:rsidRPr="00AF0173" w:rsidRDefault="00660AB2" w:rsidP="00660AB2">
      <w:pPr>
        <w:jc w:val="left"/>
      </w:pPr>
    </w:p>
    <w:p w14:paraId="6A7CE72C" w14:textId="77777777" w:rsidR="00660AB2" w:rsidRPr="00AF0173" w:rsidRDefault="00660AB2" w:rsidP="00660AB2">
      <w:pPr>
        <w:pStyle w:val="Abstract"/>
        <w:jc w:val="left"/>
        <w:rPr>
          <w:b/>
        </w:rPr>
      </w:pPr>
    </w:p>
    <w:p w14:paraId="54BD77B9" w14:textId="77777777" w:rsidR="00660AB2" w:rsidRPr="00AF0173" w:rsidRDefault="00660AB2" w:rsidP="00660AB2">
      <w:pPr>
        <w:jc w:val="left"/>
        <w:rPr>
          <w:b w:val="0"/>
        </w:rPr>
      </w:pPr>
      <w:r w:rsidRPr="00AF0173">
        <w:rPr>
          <w:b w:val="0"/>
        </w:rPr>
        <w:t>Degree:</w:t>
      </w:r>
      <w:r w:rsidRPr="00AF0173">
        <w:tab/>
      </w:r>
      <w:r w:rsidRPr="00AF0173">
        <w:tab/>
      </w:r>
      <w:r w:rsidRPr="00AF0173">
        <w:rPr>
          <w:szCs w:val="24"/>
        </w:rPr>
        <w:t xml:space="preserve">Bachelor of Science in </w:t>
      </w:r>
      <w:r>
        <w:t>Information Technology</w:t>
      </w:r>
    </w:p>
    <w:p w14:paraId="03A6CDE6" w14:textId="77777777" w:rsidR="00660AB2" w:rsidRPr="00AF0173" w:rsidRDefault="00660AB2" w:rsidP="00660AB2">
      <w:pPr>
        <w:jc w:val="left"/>
        <w:rPr>
          <w:b w:val="0"/>
        </w:rPr>
      </w:pPr>
    </w:p>
    <w:p w14:paraId="3135B44B" w14:textId="77777777" w:rsidR="00660AB2" w:rsidRPr="00AF0173" w:rsidRDefault="00660AB2" w:rsidP="00660AB2">
      <w:pPr>
        <w:jc w:val="left"/>
      </w:pPr>
      <w:r w:rsidRPr="00AF0173">
        <w:rPr>
          <w:b w:val="0"/>
        </w:rPr>
        <w:t>Date of Completion:</w:t>
      </w:r>
      <w:r w:rsidRPr="00AF0173">
        <w:rPr>
          <w:b w:val="0"/>
        </w:rPr>
        <w:tab/>
      </w:r>
      <w:r w:rsidRPr="00AF0173">
        <w:fldChar w:fldCharType="begin">
          <w:ffData>
            <w:name w:val="Text16"/>
            <w:enabled/>
            <w:calcOnExit w:val="0"/>
            <w:textInput>
              <w:default w:val="&lt;Month year of graduation&gt;"/>
            </w:textInput>
          </w:ffData>
        </w:fldChar>
      </w:r>
      <w:bookmarkStart w:id="3" w:name="Text16"/>
      <w:r w:rsidRPr="00AF0173">
        <w:instrText xml:space="preserve"> FORMTEXT </w:instrText>
      </w:r>
      <w:r w:rsidRPr="00AF0173">
        <w:fldChar w:fldCharType="separate"/>
      </w:r>
      <w:r w:rsidRPr="00AF0173">
        <w:rPr>
          <w:noProof/>
        </w:rPr>
        <w:t>&lt;Month year of graduation&gt;</w:t>
      </w:r>
      <w:r w:rsidRPr="00AF0173">
        <w:fldChar w:fldCharType="end"/>
      </w:r>
      <w:bookmarkEnd w:id="3"/>
    </w:p>
    <w:p w14:paraId="74525C83" w14:textId="77777777" w:rsidR="00660AB2" w:rsidRPr="00AF0173" w:rsidRDefault="00660AB2" w:rsidP="00660AB2">
      <w:pPr>
        <w:jc w:val="left"/>
      </w:pPr>
    </w:p>
    <w:p w14:paraId="16B4016F" w14:textId="77777777" w:rsidR="00660AB2" w:rsidRPr="00AF0173" w:rsidRDefault="00660AB2" w:rsidP="00660AB2">
      <w:pPr>
        <w:pBdr>
          <w:bottom w:val="single" w:sz="12" w:space="1" w:color="auto"/>
        </w:pBdr>
        <w:jc w:val="left"/>
      </w:pPr>
      <w:r w:rsidRPr="00AF0173">
        <w:rPr>
          <w:b w:val="0"/>
        </w:rPr>
        <w:t>Keywords:</w:t>
      </w:r>
      <w:r w:rsidRPr="00AF0173">
        <w:rPr>
          <w:b w:val="0"/>
        </w:rPr>
        <w:tab/>
      </w:r>
      <w:r w:rsidRPr="00AF0173">
        <w:rPr>
          <w:b w:val="0"/>
        </w:rPr>
        <w:tab/>
      </w:r>
      <w:r>
        <w:t xml:space="preserve">Inventory System, </w:t>
      </w:r>
    </w:p>
    <w:p w14:paraId="12A7ABE9" w14:textId="77777777" w:rsidR="00660AB2" w:rsidRPr="00AF0173" w:rsidRDefault="00660AB2" w:rsidP="00660AB2">
      <w:pPr>
        <w:pStyle w:val="BodyofResearch"/>
        <w:rPr>
          <w:rStyle w:val="BodyofResearchChar"/>
          <w:highlight w:val="lightGray"/>
        </w:rPr>
      </w:pPr>
    </w:p>
    <w:p w14:paraId="457AC00B" w14:textId="77777777" w:rsidR="00660AB2" w:rsidRDefault="00660AB2" w:rsidP="00660AB2">
      <w:pPr>
        <w:pStyle w:val="BodyofResearch"/>
        <w:jc w:val="both"/>
      </w:pPr>
      <w:r w:rsidRPr="00913455">
        <w:rPr>
          <w:rStyle w:val="BodyofResearchChar"/>
          <w:rFonts w:eastAsiaTheme="minorHAnsi"/>
        </w:rPr>
        <w:t xml:space="preserve">This study </w:t>
      </w:r>
      <w:r>
        <w:rPr>
          <w:rStyle w:val="BodyofResearchChar"/>
          <w:rFonts w:eastAsiaTheme="minorHAnsi"/>
        </w:rPr>
        <w:t>develops</w:t>
      </w:r>
      <w:r w:rsidRPr="00913455">
        <w:rPr>
          <w:rStyle w:val="BodyofResearchChar"/>
          <w:rFonts w:eastAsiaTheme="minorHAnsi"/>
        </w:rPr>
        <w:t xml:space="preserve"> a Funeral Home Management System for Ilagan Funeral Home in</w:t>
      </w:r>
      <w:r>
        <w:rPr>
          <w:rStyle w:val="BodyofResearchChar"/>
          <w:rFonts w:eastAsiaTheme="minorHAnsi"/>
        </w:rPr>
        <w:t xml:space="preserve"> </w:t>
      </w:r>
      <w:r w:rsidRPr="00913455">
        <w:rPr>
          <w:rStyle w:val="BodyofResearchChar"/>
          <w:rFonts w:eastAsiaTheme="minorHAnsi"/>
        </w:rPr>
        <w:t>Tarlac to transition from manual to digital processes. Currently, operations rely on manual methods to manage client information, arrange services, and track inventory, which may result in errors and delayed service.</w:t>
      </w:r>
      <w:r w:rsidRPr="00913455">
        <w:t xml:space="preserve"> </w:t>
      </w:r>
      <w:r w:rsidRPr="00913455">
        <w:rPr>
          <w:rStyle w:val="BodyofResearchChar"/>
          <w:rFonts w:eastAsiaTheme="minorHAnsi"/>
        </w:rPr>
        <w:t>The new system aims to make these tasks easier and faster, the staff can focus on providing compassionate support to families during difficult times. Featuring modules for organizing client records, handling payments, managing equipment, and generating reports, the system enhances efficiency and ensures important data remains well-organized and accessible. Overall, this system will help Ilagan Funeral Home meet clients' needs more smoothly, ensuring families receive thoughtful and reliable service when they need it most.</w:t>
      </w:r>
    </w:p>
    <w:p w14:paraId="02AE0EF4" w14:textId="77777777" w:rsidR="00660AB2" w:rsidRDefault="00660AB2" w:rsidP="008733E8">
      <w:pPr>
        <w:pStyle w:val="Heading1"/>
      </w:pPr>
    </w:p>
    <w:p w14:paraId="5980FD66" w14:textId="77777777" w:rsidR="00660AB2" w:rsidRDefault="00660AB2" w:rsidP="008733E8">
      <w:pPr>
        <w:pStyle w:val="Heading1"/>
      </w:pPr>
    </w:p>
    <w:p w14:paraId="672F6E97" w14:textId="77777777" w:rsidR="00660AB2" w:rsidRDefault="00660AB2" w:rsidP="008733E8">
      <w:pPr>
        <w:pStyle w:val="Heading1"/>
      </w:pPr>
    </w:p>
    <w:p w14:paraId="5B400D49" w14:textId="77777777" w:rsidR="00660AB2" w:rsidRDefault="00660AB2" w:rsidP="008733E8">
      <w:pPr>
        <w:pStyle w:val="Heading1"/>
      </w:pPr>
    </w:p>
    <w:p w14:paraId="3EDCF5A6" w14:textId="21B29663" w:rsidR="006029CA" w:rsidRDefault="006029CA" w:rsidP="008733E8">
      <w:pPr>
        <w:pStyle w:val="Heading1"/>
      </w:pPr>
      <w:r>
        <w:lastRenderedPageBreak/>
        <w:t>APPROVAL SHEET</w:t>
      </w:r>
    </w:p>
    <w:p w14:paraId="4361BD2E" w14:textId="691FCF04" w:rsidR="00835828" w:rsidRDefault="006029CA" w:rsidP="006029CA">
      <w:pPr>
        <w:spacing w:after="240"/>
        <w:jc w:val="both"/>
        <w:rPr>
          <w:b w:val="0"/>
        </w:rPr>
      </w:pPr>
      <w:r>
        <w:rPr>
          <w:b w:val="0"/>
          <w:lang w:eastAsia="en-PH"/>
        </w:rPr>
        <w:t>This capstone project</w:t>
      </w:r>
      <w:r w:rsidR="00E71974">
        <w:rPr>
          <w:b w:val="0"/>
          <w:lang w:eastAsia="en-PH"/>
        </w:rPr>
        <w:t xml:space="preserve"> </w:t>
      </w:r>
      <w:proofErr w:type="spellStart"/>
      <w:proofErr w:type="gramStart"/>
      <w:r>
        <w:rPr>
          <w:b w:val="0"/>
          <w:lang w:eastAsia="en-PH"/>
        </w:rPr>
        <w:t>titled:</w:t>
      </w:r>
      <w:r>
        <w:rPr>
          <w:szCs w:val="24"/>
        </w:rPr>
        <w:t>Funeral</w:t>
      </w:r>
      <w:proofErr w:type="spellEnd"/>
      <w:proofErr w:type="gramEnd"/>
      <w:r>
        <w:rPr>
          <w:szCs w:val="24"/>
        </w:rPr>
        <w:t xml:space="preserve"> Home Management System for Ilagan </w:t>
      </w:r>
      <w:proofErr w:type="spellStart"/>
      <w:r>
        <w:rPr>
          <w:szCs w:val="24"/>
        </w:rPr>
        <w:t>Tarlac</w:t>
      </w:r>
      <w:r>
        <w:rPr>
          <w:b w:val="0"/>
          <w:szCs w:val="24"/>
        </w:rPr>
        <w:t>prepared</w:t>
      </w:r>
      <w:proofErr w:type="spellEnd"/>
      <w:r>
        <w:rPr>
          <w:b w:val="0"/>
          <w:szCs w:val="24"/>
        </w:rPr>
        <w:t xml:space="preserve"> and submitted by </w:t>
      </w:r>
      <w:r>
        <w:t xml:space="preserve">John Kenneth O. </w:t>
      </w:r>
      <w:proofErr w:type="spellStart"/>
      <w:r>
        <w:t>Agustin</w:t>
      </w:r>
      <w:r>
        <w:rPr>
          <w:szCs w:val="24"/>
        </w:rPr>
        <w:t>,</w:t>
      </w:r>
      <w:r>
        <w:t>Verneil</w:t>
      </w:r>
      <w:proofErr w:type="spellEnd"/>
      <w:r>
        <w:t xml:space="preserve"> D. </w:t>
      </w:r>
      <w:proofErr w:type="spellStart"/>
      <w:r>
        <w:t>Villegas</w:t>
      </w:r>
      <w:r>
        <w:rPr>
          <w:szCs w:val="24"/>
        </w:rPr>
        <w:t>,</w:t>
      </w:r>
      <w:r>
        <w:t>Ericson</w:t>
      </w:r>
      <w:proofErr w:type="spellEnd"/>
      <w:r>
        <w:t xml:space="preserve"> M. </w:t>
      </w:r>
      <w:proofErr w:type="spellStart"/>
      <w:r>
        <w:t>Diamzon</w:t>
      </w:r>
      <w:proofErr w:type="spellEnd"/>
      <w:r>
        <w:rPr>
          <w:b w:val="0"/>
          <w:szCs w:val="24"/>
        </w:rPr>
        <w:t xml:space="preserve">, and </w:t>
      </w:r>
      <w:r>
        <w:t xml:space="preserve">Kyle Baron C. Espino </w:t>
      </w:r>
      <w:r>
        <w:rPr>
          <w:b w:val="0"/>
          <w:szCs w:val="24"/>
        </w:rPr>
        <w:t xml:space="preserve">, in partial fulfillment of the requirements for the degree of Bachelor of Science in </w:t>
      </w:r>
      <w:r>
        <w:rPr>
          <w:b w:val="0"/>
        </w:rPr>
        <w:t>Information Technology, has been examined and is recommended for acceptance and approval.</w:t>
      </w:r>
    </w:p>
    <w:p w14:paraId="4CF89FD3" w14:textId="77777777" w:rsidR="00835828" w:rsidRDefault="00835828" w:rsidP="006029CA">
      <w:pPr>
        <w:spacing w:after="240"/>
        <w:jc w:val="both"/>
        <w:rPr>
          <w:b w:val="0"/>
        </w:rPr>
      </w:pPr>
    </w:p>
    <w:p w14:paraId="55FD2BED" w14:textId="77777777" w:rsidR="006029CA" w:rsidRPr="00955DFA" w:rsidRDefault="006029CA" w:rsidP="006029CA">
      <w:pPr>
        <w:jc w:val="right"/>
        <w:rPr>
          <w:szCs w:val="24"/>
        </w:rPr>
      </w:pPr>
      <w:r>
        <w:rPr>
          <w:szCs w:val="24"/>
        </w:rPr>
        <w:t xml:space="preserve">Mr. </w:t>
      </w:r>
      <w:bookmarkStart w:id="4" w:name="_Hlk181573110"/>
      <w:r>
        <w:rPr>
          <w:szCs w:val="24"/>
        </w:rPr>
        <w:t>Alvin M. Ramilo</w:t>
      </w:r>
      <w:bookmarkEnd w:id="4"/>
    </w:p>
    <w:p w14:paraId="6C8B0CD2" w14:textId="77777777" w:rsidR="006029CA" w:rsidRDefault="006029CA" w:rsidP="006029CA">
      <w:pPr>
        <w:spacing w:line="960" w:lineRule="auto"/>
        <w:jc w:val="right"/>
        <w:rPr>
          <w:b w:val="0"/>
          <w:szCs w:val="24"/>
        </w:rPr>
      </w:pPr>
      <w:r>
        <w:rPr>
          <w:b w:val="0"/>
          <w:szCs w:val="24"/>
        </w:rPr>
        <w:t>Capstone Project Adviser</w:t>
      </w:r>
    </w:p>
    <w:p w14:paraId="2D77B972" w14:textId="77777777" w:rsidR="006029CA" w:rsidRDefault="006029CA" w:rsidP="006029CA">
      <w:pPr>
        <w:rPr>
          <w:b w:val="0"/>
        </w:rPr>
      </w:pPr>
      <w:r>
        <w:rPr>
          <w:b w:val="0"/>
        </w:rPr>
        <w:t>Accepted and approved by the Capstone Project Review Panel</w:t>
      </w:r>
    </w:p>
    <w:p w14:paraId="65120648" w14:textId="77777777" w:rsidR="006029CA" w:rsidRDefault="006029CA" w:rsidP="006029CA">
      <w:pPr>
        <w:rPr>
          <w:b w:val="0"/>
          <w:szCs w:val="24"/>
        </w:rPr>
      </w:pPr>
      <w:r>
        <w:rPr>
          <w:b w:val="0"/>
          <w:szCs w:val="24"/>
        </w:rPr>
        <w:t xml:space="preserve">in partial fulfillment of the requirements for the degree of </w:t>
      </w:r>
    </w:p>
    <w:p w14:paraId="7F87D703" w14:textId="77777777" w:rsidR="006029CA" w:rsidRDefault="006029CA" w:rsidP="006029CA">
      <w:pPr>
        <w:rPr>
          <w:b w:val="0"/>
        </w:rPr>
      </w:pPr>
      <w:r>
        <w:rPr>
          <w:b w:val="0"/>
          <w:szCs w:val="24"/>
        </w:rPr>
        <w:t xml:space="preserve">Bachelor of Science in </w:t>
      </w:r>
      <w:r>
        <w:rPr>
          <w:b w:val="0"/>
        </w:rPr>
        <w:t>Information Technology</w:t>
      </w:r>
    </w:p>
    <w:p w14:paraId="19508CA5" w14:textId="77777777" w:rsidR="006029CA" w:rsidRDefault="006029CA" w:rsidP="006029CA">
      <w:pPr>
        <w:rPr>
          <w:b w:val="0"/>
        </w:rPr>
      </w:pPr>
    </w:p>
    <w:p w14:paraId="423067D7" w14:textId="77777777" w:rsidR="006029CA" w:rsidRPr="0034419F" w:rsidRDefault="006029CA" w:rsidP="006029CA">
      <w:pPr>
        <w:rPr>
          <w:b w:val="0"/>
        </w:rPr>
      </w:pPr>
    </w:p>
    <w:tbl>
      <w:tblPr>
        <w:tblW w:w="8910" w:type="dxa"/>
        <w:jc w:val="center"/>
        <w:tblLayout w:type="fixed"/>
        <w:tblCellMar>
          <w:left w:w="0" w:type="dxa"/>
          <w:right w:w="0" w:type="dxa"/>
        </w:tblCellMar>
        <w:tblLook w:val="0000" w:firstRow="0" w:lastRow="0" w:firstColumn="0" w:lastColumn="0" w:noHBand="0" w:noVBand="0"/>
      </w:tblPr>
      <w:tblGrid>
        <w:gridCol w:w="4410"/>
        <w:gridCol w:w="4500"/>
      </w:tblGrid>
      <w:tr w:rsidR="006029CA" w:rsidRPr="00EC558E" w14:paraId="1CB27504" w14:textId="77777777" w:rsidTr="00957D59">
        <w:trPr>
          <w:trHeight w:val="198"/>
          <w:jc w:val="center"/>
        </w:trPr>
        <w:tc>
          <w:tcPr>
            <w:tcW w:w="4410" w:type="dxa"/>
            <w:tcBorders>
              <w:top w:val="nil"/>
              <w:left w:val="nil"/>
              <w:bottom w:val="nil"/>
              <w:right w:val="nil"/>
            </w:tcBorders>
            <w:vAlign w:val="bottom"/>
          </w:tcPr>
          <w:p w14:paraId="560C6B09" w14:textId="77777777" w:rsidR="006029CA" w:rsidRPr="00EC558E" w:rsidRDefault="006029CA" w:rsidP="00957D59">
            <w:pPr>
              <w:widowControl w:val="0"/>
              <w:autoSpaceDE w:val="0"/>
              <w:autoSpaceDN w:val="0"/>
              <w:adjustRightInd w:val="0"/>
              <w:ind w:right="60"/>
              <w:rPr>
                <w:b w:val="0"/>
                <w:szCs w:val="24"/>
              </w:rPr>
            </w:pPr>
          </w:p>
        </w:tc>
        <w:tc>
          <w:tcPr>
            <w:tcW w:w="4500" w:type="dxa"/>
            <w:tcBorders>
              <w:top w:val="nil"/>
              <w:left w:val="nil"/>
              <w:bottom w:val="nil"/>
              <w:right w:val="nil"/>
            </w:tcBorders>
            <w:vAlign w:val="bottom"/>
          </w:tcPr>
          <w:p w14:paraId="3573207F" w14:textId="77777777" w:rsidR="006029CA" w:rsidRPr="00EC558E" w:rsidRDefault="006029CA" w:rsidP="00957D59">
            <w:pPr>
              <w:widowControl w:val="0"/>
              <w:autoSpaceDE w:val="0"/>
              <w:autoSpaceDN w:val="0"/>
              <w:adjustRightInd w:val="0"/>
              <w:ind w:right="60"/>
              <w:rPr>
                <w:b w:val="0"/>
                <w:szCs w:val="24"/>
              </w:rPr>
            </w:pPr>
          </w:p>
        </w:tc>
      </w:tr>
      <w:tr w:rsidR="006029CA" w:rsidRPr="00EC558E" w14:paraId="79B0E267" w14:textId="77777777" w:rsidTr="00957D59">
        <w:trPr>
          <w:trHeight w:val="196"/>
          <w:jc w:val="center"/>
        </w:trPr>
        <w:tc>
          <w:tcPr>
            <w:tcW w:w="4410" w:type="dxa"/>
            <w:tcBorders>
              <w:top w:val="nil"/>
              <w:left w:val="nil"/>
              <w:bottom w:val="nil"/>
              <w:right w:val="nil"/>
            </w:tcBorders>
            <w:vAlign w:val="bottom"/>
          </w:tcPr>
          <w:p w14:paraId="053FDBDF" w14:textId="77777777" w:rsidR="006029CA" w:rsidRPr="00EC558E" w:rsidRDefault="006029CA" w:rsidP="00957D59">
            <w:pPr>
              <w:widowControl w:val="0"/>
              <w:autoSpaceDE w:val="0"/>
              <w:autoSpaceDN w:val="0"/>
              <w:adjustRightInd w:val="0"/>
              <w:ind w:right="60"/>
              <w:rPr>
                <w:szCs w:val="24"/>
              </w:rPr>
            </w:pPr>
            <w:r w:rsidRPr="00EC558E">
              <w:rPr>
                <w:szCs w:val="24"/>
              </w:rPr>
              <w:t>Panel Member</w:t>
            </w:r>
          </w:p>
        </w:tc>
        <w:tc>
          <w:tcPr>
            <w:tcW w:w="4500" w:type="dxa"/>
            <w:tcBorders>
              <w:top w:val="nil"/>
              <w:left w:val="nil"/>
              <w:bottom w:val="nil"/>
              <w:right w:val="nil"/>
            </w:tcBorders>
            <w:vAlign w:val="bottom"/>
          </w:tcPr>
          <w:p w14:paraId="7DE29D13" w14:textId="77777777" w:rsidR="006029CA" w:rsidRPr="00EC558E" w:rsidRDefault="006029CA" w:rsidP="00957D59">
            <w:pPr>
              <w:widowControl w:val="0"/>
              <w:autoSpaceDE w:val="0"/>
              <w:autoSpaceDN w:val="0"/>
              <w:adjustRightInd w:val="0"/>
              <w:ind w:left="20" w:right="60"/>
              <w:rPr>
                <w:szCs w:val="24"/>
              </w:rPr>
            </w:pPr>
            <w:r w:rsidRPr="00EC558E">
              <w:rPr>
                <w:w w:val="99"/>
                <w:szCs w:val="24"/>
              </w:rPr>
              <w:t>Panel Member</w:t>
            </w:r>
          </w:p>
        </w:tc>
      </w:tr>
    </w:tbl>
    <w:p w14:paraId="11EA770B" w14:textId="77777777" w:rsidR="006029CA" w:rsidRDefault="006029CA" w:rsidP="006029CA">
      <w:pPr>
        <w:spacing w:line="960" w:lineRule="auto"/>
      </w:pPr>
    </w:p>
    <w:p w14:paraId="6AE58A94" w14:textId="41E9BE31" w:rsidR="006029CA" w:rsidRPr="00F61F9D" w:rsidRDefault="006029CA" w:rsidP="006029CA">
      <w:pPr>
        <w:rPr>
          <w:b w:val="0"/>
        </w:rPr>
      </w:pPr>
    </w:p>
    <w:p w14:paraId="030248B4" w14:textId="77777777" w:rsidR="006029CA" w:rsidRDefault="006029CA" w:rsidP="006029CA">
      <w:r>
        <w:t>Lead Panelist</w:t>
      </w:r>
    </w:p>
    <w:p w14:paraId="09ABDB77" w14:textId="77777777" w:rsidR="006029CA" w:rsidRDefault="006029CA" w:rsidP="006029CA">
      <w:pPr>
        <w:spacing w:line="960" w:lineRule="auto"/>
      </w:pPr>
    </w:p>
    <w:p w14:paraId="210F0EF2" w14:textId="77777777" w:rsidR="006029CA" w:rsidRDefault="006029CA" w:rsidP="006029CA">
      <w:pPr>
        <w:spacing w:line="960" w:lineRule="auto"/>
      </w:pPr>
      <w:r>
        <w:t>Noted:</w:t>
      </w:r>
    </w:p>
    <w:tbl>
      <w:tblPr>
        <w:tblW w:w="8910" w:type="dxa"/>
        <w:jc w:val="center"/>
        <w:tblLayout w:type="fixed"/>
        <w:tblCellMar>
          <w:left w:w="0" w:type="dxa"/>
          <w:right w:w="0" w:type="dxa"/>
        </w:tblCellMar>
        <w:tblLook w:val="0000" w:firstRow="0" w:lastRow="0" w:firstColumn="0" w:lastColumn="0" w:noHBand="0" w:noVBand="0"/>
      </w:tblPr>
      <w:tblGrid>
        <w:gridCol w:w="4410"/>
        <w:gridCol w:w="4500"/>
      </w:tblGrid>
      <w:tr w:rsidR="006029CA" w:rsidRPr="00EC558E" w14:paraId="7AF4FD8D" w14:textId="77777777" w:rsidTr="00957D59">
        <w:trPr>
          <w:trHeight w:val="198"/>
          <w:jc w:val="center"/>
        </w:trPr>
        <w:tc>
          <w:tcPr>
            <w:tcW w:w="4410" w:type="dxa"/>
            <w:tcBorders>
              <w:top w:val="nil"/>
              <w:left w:val="nil"/>
              <w:bottom w:val="nil"/>
              <w:right w:val="nil"/>
            </w:tcBorders>
            <w:vAlign w:val="bottom"/>
          </w:tcPr>
          <w:p w14:paraId="59BD128D" w14:textId="77777777" w:rsidR="006029CA" w:rsidRPr="00EC558E" w:rsidRDefault="006029CA" w:rsidP="00957D59">
            <w:pPr>
              <w:widowControl w:val="0"/>
              <w:autoSpaceDE w:val="0"/>
              <w:autoSpaceDN w:val="0"/>
              <w:adjustRightInd w:val="0"/>
              <w:ind w:right="60"/>
              <w:rPr>
                <w:b w:val="0"/>
                <w:szCs w:val="24"/>
              </w:rPr>
            </w:pPr>
            <w:r>
              <w:rPr>
                <w:b w:val="0"/>
                <w:szCs w:val="24"/>
              </w:rPr>
              <w:t>Mr. Isagani F. Almeron</w:t>
            </w:r>
          </w:p>
        </w:tc>
        <w:tc>
          <w:tcPr>
            <w:tcW w:w="4500" w:type="dxa"/>
            <w:tcBorders>
              <w:top w:val="nil"/>
              <w:left w:val="nil"/>
              <w:bottom w:val="nil"/>
              <w:right w:val="nil"/>
            </w:tcBorders>
            <w:vAlign w:val="bottom"/>
          </w:tcPr>
          <w:p w14:paraId="457D821A" w14:textId="77777777" w:rsidR="006029CA" w:rsidRPr="00EC558E" w:rsidRDefault="006029CA" w:rsidP="00957D59">
            <w:pPr>
              <w:widowControl w:val="0"/>
              <w:autoSpaceDE w:val="0"/>
              <w:autoSpaceDN w:val="0"/>
              <w:adjustRightInd w:val="0"/>
              <w:ind w:right="60"/>
              <w:rPr>
                <w:b w:val="0"/>
                <w:szCs w:val="24"/>
              </w:rPr>
            </w:pPr>
            <w:r>
              <w:rPr>
                <w:b w:val="0"/>
                <w:szCs w:val="24"/>
              </w:rPr>
              <w:t>Ms. Nita L. Ventura</w:t>
            </w:r>
          </w:p>
        </w:tc>
      </w:tr>
      <w:tr w:rsidR="006029CA" w:rsidRPr="00EC558E" w14:paraId="3EE2DD74" w14:textId="77777777" w:rsidTr="00957D59">
        <w:trPr>
          <w:trHeight w:val="196"/>
          <w:jc w:val="center"/>
        </w:trPr>
        <w:tc>
          <w:tcPr>
            <w:tcW w:w="4410" w:type="dxa"/>
            <w:tcBorders>
              <w:top w:val="nil"/>
              <w:left w:val="nil"/>
              <w:bottom w:val="nil"/>
              <w:right w:val="nil"/>
            </w:tcBorders>
            <w:vAlign w:val="bottom"/>
          </w:tcPr>
          <w:p w14:paraId="23B00FD2" w14:textId="77777777" w:rsidR="006029CA" w:rsidRPr="00EC558E" w:rsidRDefault="006029CA" w:rsidP="00957D59">
            <w:pPr>
              <w:widowControl w:val="0"/>
              <w:autoSpaceDE w:val="0"/>
              <w:autoSpaceDN w:val="0"/>
              <w:adjustRightInd w:val="0"/>
              <w:ind w:right="60"/>
              <w:rPr>
                <w:szCs w:val="24"/>
              </w:rPr>
            </w:pPr>
            <w:r>
              <w:rPr>
                <w:szCs w:val="24"/>
              </w:rPr>
              <w:t>Capstone Project Coordinator</w:t>
            </w:r>
          </w:p>
        </w:tc>
        <w:tc>
          <w:tcPr>
            <w:tcW w:w="4500" w:type="dxa"/>
            <w:tcBorders>
              <w:top w:val="nil"/>
              <w:left w:val="nil"/>
              <w:bottom w:val="nil"/>
              <w:right w:val="nil"/>
            </w:tcBorders>
            <w:vAlign w:val="bottom"/>
          </w:tcPr>
          <w:p w14:paraId="345BC009" w14:textId="77777777" w:rsidR="006029CA" w:rsidRPr="00EC558E" w:rsidRDefault="006029CA" w:rsidP="00957D59">
            <w:pPr>
              <w:widowControl w:val="0"/>
              <w:autoSpaceDE w:val="0"/>
              <w:autoSpaceDN w:val="0"/>
              <w:adjustRightInd w:val="0"/>
              <w:ind w:left="20" w:right="60"/>
              <w:rPr>
                <w:szCs w:val="24"/>
              </w:rPr>
            </w:pPr>
            <w:r>
              <w:rPr>
                <w:w w:val="99"/>
                <w:szCs w:val="24"/>
              </w:rPr>
              <w:t>Program Head</w:t>
            </w:r>
          </w:p>
        </w:tc>
      </w:tr>
    </w:tbl>
    <w:p w14:paraId="20569039" w14:textId="77777777" w:rsidR="006029CA" w:rsidRDefault="006029CA" w:rsidP="006029CA">
      <w:pPr>
        <w:spacing w:line="960" w:lineRule="auto"/>
      </w:pPr>
    </w:p>
    <w:p w14:paraId="0F577EE9" w14:textId="33E78F75" w:rsidR="003E0F44" w:rsidRDefault="006029CA" w:rsidP="006029CA">
      <w:pPr>
        <w:tabs>
          <w:tab w:val="left" w:pos="240"/>
          <w:tab w:val="center" w:pos="4320"/>
        </w:tabs>
        <w:spacing w:line="960" w:lineRule="auto"/>
        <w:jc w:val="left"/>
      </w:pPr>
      <w:r>
        <w:tab/>
      </w:r>
      <w:r>
        <w:tab/>
        <w:t>November 2024</w:t>
      </w:r>
      <w:r w:rsidR="003E0F44">
        <w:br w:type="page"/>
      </w:r>
    </w:p>
    <w:p w14:paraId="2AAC6C84" w14:textId="77777777" w:rsidR="00E53F6F" w:rsidRPr="00AF0173" w:rsidRDefault="00E53F6F" w:rsidP="008733E8">
      <w:pPr>
        <w:pStyle w:val="Heading1"/>
      </w:pPr>
      <w:r w:rsidRPr="00AF0173">
        <w:lastRenderedPageBreak/>
        <w:t>Acknowledgements</w:t>
      </w:r>
    </w:p>
    <w:p w14:paraId="0B1DE76F" w14:textId="77777777" w:rsidR="00835828" w:rsidRDefault="00913455" w:rsidP="00835828">
      <w:pPr>
        <w:spacing w:line="360" w:lineRule="auto"/>
        <w:jc w:val="both"/>
        <w:rPr>
          <w:b w:val="0"/>
          <w:bCs/>
        </w:rPr>
      </w:pPr>
      <w:r w:rsidRPr="00835828">
        <w:rPr>
          <w:b w:val="0"/>
          <w:bCs/>
        </w:rPr>
        <w:t xml:space="preserve">The researchers would like to express deepest gratitude and admiration to everyone who helped to make this study a success. </w:t>
      </w:r>
      <w:r w:rsidR="00506030" w:rsidRPr="00835828">
        <w:rPr>
          <w:b w:val="0"/>
          <w:bCs/>
        </w:rPr>
        <w:t>And</w:t>
      </w:r>
      <w:r w:rsidRPr="00835828">
        <w:rPr>
          <w:b w:val="0"/>
          <w:bCs/>
        </w:rPr>
        <w:t xml:space="preserve"> would also like to take this opportunity to thank everyone </w:t>
      </w:r>
      <w:r w:rsidR="00506030" w:rsidRPr="00835828">
        <w:rPr>
          <w:b w:val="0"/>
          <w:bCs/>
        </w:rPr>
        <w:t xml:space="preserve">for the support </w:t>
      </w:r>
      <w:r w:rsidRPr="00835828">
        <w:rPr>
          <w:b w:val="0"/>
          <w:bCs/>
        </w:rPr>
        <w:t>from the beginning and provided aid to make this research possible.</w:t>
      </w:r>
    </w:p>
    <w:p w14:paraId="27619524" w14:textId="77777777" w:rsidR="00835828" w:rsidRPr="00835828" w:rsidRDefault="00835828" w:rsidP="00835828">
      <w:pPr>
        <w:spacing w:line="360" w:lineRule="auto"/>
        <w:jc w:val="both"/>
        <w:rPr>
          <w:b w:val="0"/>
          <w:bCs/>
        </w:rPr>
      </w:pPr>
    </w:p>
    <w:p w14:paraId="67ED663E" w14:textId="154456E8" w:rsidR="00913455" w:rsidRDefault="00913455" w:rsidP="00835828">
      <w:pPr>
        <w:spacing w:line="360" w:lineRule="auto"/>
        <w:jc w:val="both"/>
        <w:rPr>
          <w:b w:val="0"/>
          <w:bCs/>
        </w:rPr>
      </w:pPr>
      <w:r w:rsidRPr="00835828">
        <w:rPr>
          <w:b w:val="0"/>
          <w:bCs/>
        </w:rPr>
        <w:t xml:space="preserve">Mr. Isagani F. Almeron, the thesis coordinator, for </w:t>
      </w:r>
      <w:r w:rsidR="00506030" w:rsidRPr="00835828">
        <w:rPr>
          <w:b w:val="0"/>
          <w:bCs/>
        </w:rPr>
        <w:t xml:space="preserve">the </w:t>
      </w:r>
      <w:r w:rsidRPr="00835828">
        <w:rPr>
          <w:b w:val="0"/>
          <w:bCs/>
        </w:rPr>
        <w:t>mentorship ensuring project alignment with academic standards and offering valuable feedback to enhance the quality of the project.</w:t>
      </w:r>
    </w:p>
    <w:p w14:paraId="476CEE80" w14:textId="77777777" w:rsidR="00835828" w:rsidRPr="00835828" w:rsidRDefault="00835828" w:rsidP="00835828">
      <w:pPr>
        <w:spacing w:line="360" w:lineRule="auto"/>
        <w:jc w:val="both"/>
        <w:rPr>
          <w:b w:val="0"/>
          <w:bCs/>
        </w:rPr>
      </w:pPr>
    </w:p>
    <w:p w14:paraId="34505E87" w14:textId="1890FAFC" w:rsidR="00913455" w:rsidRDefault="00913455" w:rsidP="00835828">
      <w:pPr>
        <w:spacing w:line="360" w:lineRule="auto"/>
        <w:jc w:val="both"/>
        <w:rPr>
          <w:b w:val="0"/>
          <w:bCs/>
        </w:rPr>
      </w:pPr>
      <w:r w:rsidRPr="00835828">
        <w:rPr>
          <w:b w:val="0"/>
          <w:bCs/>
        </w:rPr>
        <w:t>M</w:t>
      </w:r>
      <w:r w:rsidR="003F756E" w:rsidRPr="00835828">
        <w:rPr>
          <w:b w:val="0"/>
          <w:bCs/>
        </w:rPr>
        <w:t>r</w:t>
      </w:r>
      <w:r w:rsidRPr="00835828">
        <w:rPr>
          <w:b w:val="0"/>
          <w:bCs/>
        </w:rPr>
        <w:t xml:space="preserve">. Alvin M. Ramilo, the thesis adviser, for </w:t>
      </w:r>
      <w:r w:rsidR="00506030" w:rsidRPr="00835828">
        <w:rPr>
          <w:b w:val="0"/>
          <w:bCs/>
        </w:rPr>
        <w:t>the</w:t>
      </w:r>
      <w:r w:rsidRPr="00835828">
        <w:rPr>
          <w:b w:val="0"/>
          <w:bCs/>
        </w:rPr>
        <w:t xml:space="preserve"> expert guidance, sharing subject matter knowledge, and providing critical feedback on the project’s methodology, analysis, and overall structure.</w:t>
      </w:r>
    </w:p>
    <w:p w14:paraId="4954BF56" w14:textId="77777777" w:rsidR="00835828" w:rsidRPr="00835828" w:rsidRDefault="00835828" w:rsidP="00835828">
      <w:pPr>
        <w:spacing w:line="360" w:lineRule="auto"/>
        <w:jc w:val="both"/>
        <w:rPr>
          <w:b w:val="0"/>
          <w:bCs/>
        </w:rPr>
      </w:pPr>
    </w:p>
    <w:p w14:paraId="655533B1" w14:textId="4A45B10B" w:rsidR="00913455" w:rsidRDefault="00913455" w:rsidP="00835828">
      <w:pPr>
        <w:spacing w:line="360" w:lineRule="auto"/>
        <w:jc w:val="both"/>
        <w:rPr>
          <w:b w:val="0"/>
          <w:bCs/>
        </w:rPr>
      </w:pPr>
      <w:r w:rsidRPr="00835828">
        <w:rPr>
          <w:b w:val="0"/>
          <w:bCs/>
        </w:rPr>
        <w:t xml:space="preserve">Ms. </w:t>
      </w:r>
      <w:r w:rsidR="003F756E" w:rsidRPr="00835828">
        <w:rPr>
          <w:b w:val="0"/>
          <w:bCs/>
        </w:rPr>
        <w:t xml:space="preserve">Sheila Mae </w:t>
      </w:r>
      <w:proofErr w:type="spellStart"/>
      <w:r w:rsidR="003F756E" w:rsidRPr="00835828">
        <w:rPr>
          <w:b w:val="0"/>
          <w:bCs/>
        </w:rPr>
        <w:t>Limbania</w:t>
      </w:r>
      <w:proofErr w:type="spellEnd"/>
      <w:r w:rsidR="003F756E" w:rsidRPr="00835828">
        <w:rPr>
          <w:b w:val="0"/>
          <w:bCs/>
        </w:rPr>
        <w:t xml:space="preserve">, </w:t>
      </w:r>
      <w:r w:rsidRPr="00835828">
        <w:rPr>
          <w:b w:val="0"/>
          <w:bCs/>
        </w:rPr>
        <w:t xml:space="preserve">Mr. Aaron Justin R. Bautista, </w:t>
      </w:r>
      <w:r w:rsidR="003F756E" w:rsidRPr="00835828">
        <w:rPr>
          <w:b w:val="0"/>
          <w:bCs/>
        </w:rPr>
        <w:t xml:space="preserve">Ms. Ella Jane </w:t>
      </w:r>
      <w:proofErr w:type="spellStart"/>
      <w:r w:rsidR="003F756E" w:rsidRPr="00835828">
        <w:rPr>
          <w:b w:val="0"/>
          <w:bCs/>
        </w:rPr>
        <w:t>Lamputi</w:t>
      </w:r>
      <w:proofErr w:type="spellEnd"/>
      <w:r w:rsidRPr="00835828">
        <w:rPr>
          <w:b w:val="0"/>
          <w:bCs/>
        </w:rPr>
        <w:t xml:space="preserve">, the panelists, for </w:t>
      </w:r>
      <w:r w:rsidR="00506030" w:rsidRPr="00835828">
        <w:rPr>
          <w:b w:val="0"/>
          <w:bCs/>
        </w:rPr>
        <w:t xml:space="preserve">the </w:t>
      </w:r>
      <w:r w:rsidRPr="00835828">
        <w:rPr>
          <w:b w:val="0"/>
          <w:bCs/>
        </w:rPr>
        <w:t xml:space="preserve">diverse perspectives, constructive criticism, and valuable insights to ensure </w:t>
      </w:r>
      <w:r w:rsidR="00506030" w:rsidRPr="00835828">
        <w:rPr>
          <w:b w:val="0"/>
          <w:bCs/>
        </w:rPr>
        <w:t>this</w:t>
      </w:r>
      <w:r w:rsidRPr="00835828">
        <w:rPr>
          <w:b w:val="0"/>
          <w:bCs/>
        </w:rPr>
        <w:t xml:space="preserve"> project’s academic rigor and relevance, </w:t>
      </w:r>
      <w:r w:rsidR="00506030" w:rsidRPr="00835828">
        <w:rPr>
          <w:b w:val="0"/>
          <w:bCs/>
        </w:rPr>
        <w:t xml:space="preserve">the </w:t>
      </w:r>
      <w:r w:rsidRPr="00835828">
        <w:rPr>
          <w:b w:val="0"/>
          <w:bCs/>
        </w:rPr>
        <w:t xml:space="preserve">feedbacks helped refine </w:t>
      </w:r>
      <w:r w:rsidR="00506030" w:rsidRPr="00835828">
        <w:rPr>
          <w:b w:val="0"/>
          <w:bCs/>
        </w:rPr>
        <w:t xml:space="preserve">this </w:t>
      </w:r>
      <w:r w:rsidRPr="00835828">
        <w:rPr>
          <w:b w:val="0"/>
          <w:bCs/>
        </w:rPr>
        <w:t xml:space="preserve">research, contributing to </w:t>
      </w:r>
      <w:r w:rsidR="00506030" w:rsidRPr="00835828">
        <w:rPr>
          <w:b w:val="0"/>
          <w:bCs/>
        </w:rPr>
        <w:t xml:space="preserve">the </w:t>
      </w:r>
      <w:r w:rsidRPr="00835828">
        <w:rPr>
          <w:b w:val="0"/>
          <w:bCs/>
        </w:rPr>
        <w:t xml:space="preserve">overall quality and preparing for a thorough evaluation of </w:t>
      </w:r>
      <w:r w:rsidR="00506030" w:rsidRPr="00835828">
        <w:rPr>
          <w:b w:val="0"/>
          <w:bCs/>
        </w:rPr>
        <w:t xml:space="preserve">this </w:t>
      </w:r>
      <w:r w:rsidRPr="00835828">
        <w:rPr>
          <w:b w:val="0"/>
          <w:bCs/>
        </w:rPr>
        <w:t xml:space="preserve">work. </w:t>
      </w:r>
    </w:p>
    <w:p w14:paraId="6D2F5E57" w14:textId="77777777" w:rsidR="00835828" w:rsidRPr="00835828" w:rsidRDefault="00835828" w:rsidP="00835828">
      <w:pPr>
        <w:spacing w:line="360" w:lineRule="auto"/>
        <w:jc w:val="both"/>
        <w:rPr>
          <w:b w:val="0"/>
          <w:bCs/>
        </w:rPr>
      </w:pPr>
    </w:p>
    <w:p w14:paraId="56C703BF" w14:textId="6EA5CCD5" w:rsidR="00913455" w:rsidRDefault="00913455" w:rsidP="00835828">
      <w:pPr>
        <w:spacing w:line="360" w:lineRule="auto"/>
        <w:jc w:val="both"/>
        <w:rPr>
          <w:b w:val="0"/>
          <w:bCs/>
        </w:rPr>
      </w:pPr>
      <w:r w:rsidRPr="00835828">
        <w:rPr>
          <w:b w:val="0"/>
          <w:bCs/>
        </w:rPr>
        <w:t>To all relatives, friends and others who in one way or another shared full support either morally, financially, or physically.</w:t>
      </w:r>
    </w:p>
    <w:p w14:paraId="2146BB4C" w14:textId="77777777" w:rsidR="00835828" w:rsidRPr="00835828" w:rsidRDefault="00835828" w:rsidP="00835828">
      <w:pPr>
        <w:spacing w:line="360" w:lineRule="auto"/>
        <w:jc w:val="both"/>
        <w:rPr>
          <w:b w:val="0"/>
          <w:bCs/>
        </w:rPr>
      </w:pPr>
    </w:p>
    <w:p w14:paraId="36E2CA14" w14:textId="61B7138C" w:rsidR="00E53F6F" w:rsidRDefault="00913455" w:rsidP="00835828">
      <w:pPr>
        <w:spacing w:line="360" w:lineRule="auto"/>
        <w:jc w:val="both"/>
      </w:pPr>
      <w:r w:rsidRPr="00835828">
        <w:rPr>
          <w:b w:val="0"/>
          <w:bCs/>
        </w:rPr>
        <w:t xml:space="preserve">Above all, praises and thanks to God, the Almighty, for showers of blessings throughout </w:t>
      </w:r>
      <w:r w:rsidR="00506030" w:rsidRPr="00835828">
        <w:rPr>
          <w:b w:val="0"/>
          <w:bCs/>
        </w:rPr>
        <w:t xml:space="preserve">this </w:t>
      </w:r>
      <w:r w:rsidRPr="00835828">
        <w:rPr>
          <w:b w:val="0"/>
          <w:bCs/>
        </w:rPr>
        <w:t>research and it</w:t>
      </w:r>
      <w:r w:rsidR="00506030" w:rsidRPr="00835828">
        <w:rPr>
          <w:b w:val="0"/>
          <w:bCs/>
        </w:rPr>
        <w:t xml:space="preserve"> is</w:t>
      </w:r>
      <w:r w:rsidRPr="00835828">
        <w:rPr>
          <w:b w:val="0"/>
          <w:bCs/>
        </w:rPr>
        <w:t xml:space="preserve"> successful completion.</w:t>
      </w:r>
    </w:p>
    <w:p w14:paraId="0BCB26E6" w14:textId="77777777" w:rsidR="00835828" w:rsidRDefault="00835828" w:rsidP="00835828">
      <w:pPr>
        <w:spacing w:line="360" w:lineRule="auto"/>
        <w:jc w:val="both"/>
      </w:pPr>
    </w:p>
    <w:p w14:paraId="1529C22C" w14:textId="77777777" w:rsidR="00835828" w:rsidRDefault="00835828" w:rsidP="00835828">
      <w:pPr>
        <w:spacing w:line="360" w:lineRule="auto"/>
        <w:jc w:val="both"/>
      </w:pPr>
    </w:p>
    <w:p w14:paraId="01680D76" w14:textId="77777777" w:rsidR="00835828" w:rsidRDefault="00835828" w:rsidP="00835828">
      <w:pPr>
        <w:spacing w:line="360" w:lineRule="auto"/>
        <w:jc w:val="both"/>
      </w:pPr>
    </w:p>
    <w:p w14:paraId="17178F5A" w14:textId="77777777" w:rsidR="00835828" w:rsidRDefault="00835828" w:rsidP="00835828">
      <w:pPr>
        <w:spacing w:line="360" w:lineRule="auto"/>
        <w:jc w:val="both"/>
      </w:pPr>
    </w:p>
    <w:p w14:paraId="0F03E280" w14:textId="77777777" w:rsidR="00835828" w:rsidRDefault="00835828" w:rsidP="00835828">
      <w:pPr>
        <w:spacing w:line="360" w:lineRule="auto"/>
        <w:jc w:val="both"/>
      </w:pPr>
    </w:p>
    <w:p w14:paraId="356F4419" w14:textId="318C10CD" w:rsidR="001A774A" w:rsidRPr="008733E8" w:rsidRDefault="001A774A" w:rsidP="008733E8">
      <w:pPr>
        <w:pStyle w:val="Heading1"/>
      </w:pPr>
      <w:r w:rsidRPr="008733E8">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0"/>
        <w:gridCol w:w="7110"/>
        <w:gridCol w:w="990"/>
      </w:tblGrid>
      <w:tr w:rsidR="001A774A" w:rsidRPr="008733E8" w14:paraId="4E8D1375" w14:textId="77777777" w:rsidTr="00412F34">
        <w:tc>
          <w:tcPr>
            <w:tcW w:w="7650" w:type="dxa"/>
            <w:gridSpan w:val="2"/>
          </w:tcPr>
          <w:p w14:paraId="08943CF7" w14:textId="77777777" w:rsidR="001A774A" w:rsidRPr="008733E8" w:rsidRDefault="001A774A" w:rsidP="008B1D2D">
            <w:pPr>
              <w:pStyle w:val="forTOC"/>
            </w:pPr>
          </w:p>
        </w:tc>
        <w:tc>
          <w:tcPr>
            <w:tcW w:w="990" w:type="dxa"/>
          </w:tcPr>
          <w:p w14:paraId="39F386F4" w14:textId="77777777" w:rsidR="001A774A" w:rsidRPr="008733E8" w:rsidRDefault="001A774A" w:rsidP="008B1D2D">
            <w:pPr>
              <w:pStyle w:val="forTOC"/>
            </w:pPr>
            <w:r w:rsidRPr="008733E8">
              <w:t>Page</w:t>
            </w:r>
          </w:p>
        </w:tc>
      </w:tr>
      <w:tr w:rsidR="001A774A" w:rsidRPr="008733E8" w14:paraId="2E76D06B" w14:textId="77777777" w:rsidTr="00412F34">
        <w:tc>
          <w:tcPr>
            <w:tcW w:w="7650" w:type="dxa"/>
            <w:gridSpan w:val="2"/>
          </w:tcPr>
          <w:p w14:paraId="15306106" w14:textId="77777777" w:rsidR="001A774A" w:rsidRPr="008733E8" w:rsidRDefault="001A774A" w:rsidP="008B1D2D">
            <w:pPr>
              <w:pStyle w:val="forTOC"/>
            </w:pPr>
            <w:r w:rsidRPr="008733E8">
              <w:t>Title Page</w:t>
            </w:r>
          </w:p>
        </w:tc>
        <w:tc>
          <w:tcPr>
            <w:tcW w:w="990" w:type="dxa"/>
          </w:tcPr>
          <w:p w14:paraId="7C06DDC5" w14:textId="77777777" w:rsidR="001A774A" w:rsidRPr="008733E8" w:rsidRDefault="002B7F8A" w:rsidP="008B1D2D">
            <w:pPr>
              <w:pStyle w:val="forTOC"/>
            </w:pPr>
            <w:proofErr w:type="spellStart"/>
            <w:r w:rsidRPr="008733E8">
              <w:t>i</w:t>
            </w:r>
            <w:proofErr w:type="spellEnd"/>
          </w:p>
        </w:tc>
      </w:tr>
      <w:tr w:rsidR="00F12EB7" w:rsidRPr="008733E8" w14:paraId="6F3D7BCC" w14:textId="77777777" w:rsidTr="00412F34">
        <w:tc>
          <w:tcPr>
            <w:tcW w:w="7650" w:type="dxa"/>
            <w:gridSpan w:val="2"/>
          </w:tcPr>
          <w:p w14:paraId="1F266A78" w14:textId="77777777" w:rsidR="00F12EB7" w:rsidRPr="008733E8" w:rsidRDefault="00F12EB7" w:rsidP="008B1D2D">
            <w:pPr>
              <w:pStyle w:val="forTOC"/>
            </w:pPr>
            <w:r w:rsidRPr="008733E8">
              <w:t xml:space="preserve">Endorsement form for </w:t>
            </w:r>
            <w:r w:rsidR="00A93C28" w:rsidRPr="008733E8">
              <w:t>Oral</w:t>
            </w:r>
            <w:r w:rsidRPr="008733E8">
              <w:t xml:space="preserve"> Defense</w:t>
            </w:r>
          </w:p>
        </w:tc>
        <w:tc>
          <w:tcPr>
            <w:tcW w:w="990" w:type="dxa"/>
          </w:tcPr>
          <w:p w14:paraId="1FCF5004" w14:textId="77777777" w:rsidR="00F12EB7" w:rsidRPr="008733E8" w:rsidRDefault="00A93C28" w:rsidP="008B1D2D">
            <w:pPr>
              <w:pStyle w:val="forTOC"/>
            </w:pPr>
            <w:r w:rsidRPr="008733E8">
              <w:t>ii</w:t>
            </w:r>
          </w:p>
        </w:tc>
      </w:tr>
      <w:tr w:rsidR="005F5CB1" w:rsidRPr="008733E8" w14:paraId="01FACF89" w14:textId="77777777" w:rsidTr="00357FBB">
        <w:tc>
          <w:tcPr>
            <w:tcW w:w="7650" w:type="dxa"/>
            <w:gridSpan w:val="2"/>
          </w:tcPr>
          <w:p w14:paraId="24C332DA" w14:textId="77777777" w:rsidR="005F5CB1" w:rsidRPr="008733E8" w:rsidRDefault="005A3E2B" w:rsidP="008B1D2D">
            <w:pPr>
              <w:pStyle w:val="forTOC"/>
            </w:pPr>
            <w:r w:rsidRPr="008733E8">
              <w:t>Abstract</w:t>
            </w:r>
          </w:p>
        </w:tc>
        <w:tc>
          <w:tcPr>
            <w:tcW w:w="990" w:type="dxa"/>
          </w:tcPr>
          <w:p w14:paraId="6F82A4D7" w14:textId="77777777" w:rsidR="005F5CB1" w:rsidRPr="008733E8" w:rsidRDefault="005F5CB1" w:rsidP="008B1D2D">
            <w:pPr>
              <w:pStyle w:val="forTOC"/>
            </w:pPr>
            <w:r w:rsidRPr="008733E8">
              <w:t>i</w:t>
            </w:r>
            <w:r w:rsidR="001F385A" w:rsidRPr="008733E8">
              <w:t>i</w:t>
            </w:r>
            <w:r w:rsidR="00A93C28" w:rsidRPr="008733E8">
              <w:t>i</w:t>
            </w:r>
          </w:p>
        </w:tc>
      </w:tr>
      <w:tr w:rsidR="001A774A" w:rsidRPr="008733E8" w14:paraId="532C54A5" w14:textId="77777777" w:rsidTr="00412F34">
        <w:tc>
          <w:tcPr>
            <w:tcW w:w="7650" w:type="dxa"/>
            <w:gridSpan w:val="2"/>
          </w:tcPr>
          <w:p w14:paraId="0DF85EF7" w14:textId="77777777" w:rsidR="001A774A" w:rsidRPr="008733E8" w:rsidRDefault="001A774A" w:rsidP="008B1D2D">
            <w:pPr>
              <w:pStyle w:val="forTOC"/>
            </w:pPr>
            <w:r w:rsidRPr="008733E8">
              <w:t>Approval Sheet</w:t>
            </w:r>
          </w:p>
        </w:tc>
        <w:tc>
          <w:tcPr>
            <w:tcW w:w="990" w:type="dxa"/>
          </w:tcPr>
          <w:p w14:paraId="0C5FD2F2" w14:textId="77777777" w:rsidR="001A774A" w:rsidRPr="008733E8" w:rsidRDefault="00A93C28" w:rsidP="008B1D2D">
            <w:pPr>
              <w:pStyle w:val="forTOC"/>
            </w:pPr>
            <w:r w:rsidRPr="008733E8">
              <w:t>iv</w:t>
            </w:r>
          </w:p>
        </w:tc>
      </w:tr>
      <w:tr w:rsidR="000872F8" w:rsidRPr="008733E8" w14:paraId="6E2926A9" w14:textId="77777777" w:rsidTr="00357FBB">
        <w:tc>
          <w:tcPr>
            <w:tcW w:w="7650" w:type="dxa"/>
            <w:gridSpan w:val="2"/>
          </w:tcPr>
          <w:p w14:paraId="66B829C3" w14:textId="77777777" w:rsidR="000872F8" w:rsidRPr="008733E8" w:rsidRDefault="000872F8" w:rsidP="008B1D2D">
            <w:pPr>
              <w:pStyle w:val="forTOC"/>
            </w:pPr>
            <w:r w:rsidRPr="008733E8">
              <w:t>Acknowledgment</w:t>
            </w:r>
            <w:r w:rsidR="00A93C28" w:rsidRPr="008733E8">
              <w:t>s</w:t>
            </w:r>
          </w:p>
        </w:tc>
        <w:tc>
          <w:tcPr>
            <w:tcW w:w="990" w:type="dxa"/>
          </w:tcPr>
          <w:p w14:paraId="4227064A" w14:textId="77777777" w:rsidR="000872F8" w:rsidRPr="008733E8" w:rsidRDefault="00A93C28" w:rsidP="008B1D2D">
            <w:pPr>
              <w:pStyle w:val="forTOC"/>
            </w:pPr>
            <w:r w:rsidRPr="008733E8">
              <w:t>v</w:t>
            </w:r>
          </w:p>
        </w:tc>
      </w:tr>
      <w:tr w:rsidR="001A774A" w:rsidRPr="008733E8" w14:paraId="790F92B4" w14:textId="77777777" w:rsidTr="00412F34">
        <w:tc>
          <w:tcPr>
            <w:tcW w:w="7650" w:type="dxa"/>
            <w:gridSpan w:val="2"/>
          </w:tcPr>
          <w:p w14:paraId="3BBD232C" w14:textId="77777777" w:rsidR="001A774A" w:rsidRPr="008733E8" w:rsidRDefault="001A774A" w:rsidP="008B1D2D">
            <w:pPr>
              <w:pStyle w:val="forTOC"/>
            </w:pPr>
            <w:r w:rsidRPr="008733E8">
              <w:t>Table of Contents</w:t>
            </w:r>
          </w:p>
        </w:tc>
        <w:tc>
          <w:tcPr>
            <w:tcW w:w="990" w:type="dxa"/>
          </w:tcPr>
          <w:p w14:paraId="61FB1989" w14:textId="77777777" w:rsidR="001A774A" w:rsidRPr="008733E8" w:rsidRDefault="002B7F8A" w:rsidP="008B1D2D">
            <w:pPr>
              <w:pStyle w:val="forTOC"/>
            </w:pPr>
            <w:r w:rsidRPr="008733E8">
              <w:t>v</w:t>
            </w:r>
            <w:r w:rsidR="00A93C28" w:rsidRPr="008733E8">
              <w:t>i</w:t>
            </w:r>
            <w:r w:rsidRPr="008733E8">
              <w:t xml:space="preserve"> </w:t>
            </w:r>
          </w:p>
        </w:tc>
      </w:tr>
      <w:tr w:rsidR="00A65ECF" w:rsidRPr="008733E8" w14:paraId="2F84C88E" w14:textId="77777777" w:rsidTr="00357FBB">
        <w:tc>
          <w:tcPr>
            <w:tcW w:w="7650" w:type="dxa"/>
            <w:gridSpan w:val="2"/>
          </w:tcPr>
          <w:p w14:paraId="657BFFD8" w14:textId="77777777" w:rsidR="00A65ECF" w:rsidRPr="008733E8" w:rsidRDefault="00A65ECF" w:rsidP="008B1D2D">
            <w:pPr>
              <w:pStyle w:val="forTOC"/>
            </w:pPr>
            <w:r w:rsidRPr="008733E8">
              <w:t>List of Figures</w:t>
            </w:r>
          </w:p>
        </w:tc>
        <w:tc>
          <w:tcPr>
            <w:tcW w:w="990" w:type="dxa"/>
          </w:tcPr>
          <w:p w14:paraId="6112F66E" w14:textId="77777777" w:rsidR="00A65ECF" w:rsidRPr="008733E8" w:rsidRDefault="00A65ECF" w:rsidP="008B1D2D">
            <w:pPr>
              <w:pStyle w:val="forTOC"/>
            </w:pPr>
            <w:r w:rsidRPr="008733E8">
              <w:t>v</w:t>
            </w:r>
            <w:r w:rsidR="001F385A" w:rsidRPr="008733E8">
              <w:t>i</w:t>
            </w:r>
            <w:r w:rsidR="00A93C28" w:rsidRPr="008733E8">
              <w:t>i</w:t>
            </w:r>
            <w:r w:rsidRPr="008733E8">
              <w:t xml:space="preserve"> </w:t>
            </w:r>
          </w:p>
        </w:tc>
      </w:tr>
      <w:tr w:rsidR="00A65ECF" w:rsidRPr="008733E8" w14:paraId="4FC6AEC5" w14:textId="77777777" w:rsidTr="00357FBB">
        <w:tc>
          <w:tcPr>
            <w:tcW w:w="7650" w:type="dxa"/>
            <w:gridSpan w:val="2"/>
          </w:tcPr>
          <w:p w14:paraId="140ECD53" w14:textId="77777777" w:rsidR="00A65ECF" w:rsidRPr="008733E8" w:rsidRDefault="00A65ECF" w:rsidP="008B1D2D">
            <w:pPr>
              <w:pStyle w:val="forTOC"/>
            </w:pPr>
            <w:r w:rsidRPr="008733E8">
              <w:t>List of Tables</w:t>
            </w:r>
          </w:p>
        </w:tc>
        <w:tc>
          <w:tcPr>
            <w:tcW w:w="990" w:type="dxa"/>
          </w:tcPr>
          <w:p w14:paraId="16E7A58C" w14:textId="77777777" w:rsidR="00A65ECF" w:rsidRPr="008733E8" w:rsidRDefault="00A65ECF" w:rsidP="008B1D2D">
            <w:pPr>
              <w:pStyle w:val="forTOC"/>
            </w:pPr>
            <w:r w:rsidRPr="008733E8">
              <w:t>vi</w:t>
            </w:r>
            <w:r w:rsidR="00A93C28" w:rsidRPr="008733E8">
              <w:t>ii</w:t>
            </w:r>
          </w:p>
        </w:tc>
      </w:tr>
      <w:tr w:rsidR="00A65ECF" w:rsidRPr="008733E8" w14:paraId="14D4120D" w14:textId="77777777" w:rsidTr="00357FBB">
        <w:tc>
          <w:tcPr>
            <w:tcW w:w="7650" w:type="dxa"/>
            <w:gridSpan w:val="2"/>
          </w:tcPr>
          <w:p w14:paraId="142B9D47" w14:textId="77777777" w:rsidR="00A65ECF" w:rsidRPr="008733E8" w:rsidRDefault="00A65ECF" w:rsidP="008B1D2D">
            <w:pPr>
              <w:pStyle w:val="forTOC"/>
            </w:pPr>
            <w:r w:rsidRPr="008733E8">
              <w:t>List of Notations</w:t>
            </w:r>
          </w:p>
        </w:tc>
        <w:tc>
          <w:tcPr>
            <w:tcW w:w="990" w:type="dxa"/>
          </w:tcPr>
          <w:p w14:paraId="683D5ADF" w14:textId="77777777" w:rsidR="00A65ECF" w:rsidRPr="008733E8" w:rsidRDefault="00A93C28" w:rsidP="008B1D2D">
            <w:pPr>
              <w:pStyle w:val="forTOC"/>
            </w:pPr>
            <w:r w:rsidRPr="008733E8">
              <w:t>ix</w:t>
            </w:r>
          </w:p>
        </w:tc>
      </w:tr>
      <w:tr w:rsidR="001A774A" w:rsidRPr="008733E8" w14:paraId="320F1777" w14:textId="77777777" w:rsidTr="00412F34">
        <w:tc>
          <w:tcPr>
            <w:tcW w:w="7650" w:type="dxa"/>
            <w:gridSpan w:val="2"/>
          </w:tcPr>
          <w:p w14:paraId="26C54BEC" w14:textId="77777777" w:rsidR="001A774A" w:rsidRPr="008733E8" w:rsidRDefault="001A774A" w:rsidP="008B1D2D">
            <w:pPr>
              <w:pStyle w:val="forTOC"/>
            </w:pPr>
            <w:r w:rsidRPr="008733E8">
              <w:t>Introduction</w:t>
            </w:r>
          </w:p>
        </w:tc>
        <w:tc>
          <w:tcPr>
            <w:tcW w:w="990" w:type="dxa"/>
          </w:tcPr>
          <w:p w14:paraId="79FE7658" w14:textId="2C0C0D8F" w:rsidR="001A774A" w:rsidRPr="008733E8" w:rsidRDefault="001A774A" w:rsidP="008B1D2D">
            <w:pPr>
              <w:pStyle w:val="forTOC"/>
            </w:pPr>
          </w:p>
        </w:tc>
      </w:tr>
      <w:tr w:rsidR="00F24CF8" w:rsidRPr="008733E8" w14:paraId="42073694" w14:textId="77777777" w:rsidTr="00F24CF8">
        <w:tc>
          <w:tcPr>
            <w:tcW w:w="540" w:type="dxa"/>
          </w:tcPr>
          <w:p w14:paraId="0803EFB3" w14:textId="77777777" w:rsidR="00F24CF8" w:rsidRPr="008733E8" w:rsidRDefault="00F24CF8" w:rsidP="008B1D2D">
            <w:pPr>
              <w:pStyle w:val="forTOC"/>
            </w:pPr>
          </w:p>
        </w:tc>
        <w:tc>
          <w:tcPr>
            <w:tcW w:w="7110" w:type="dxa"/>
          </w:tcPr>
          <w:p w14:paraId="1A0F53BC" w14:textId="77777777" w:rsidR="00F24CF8" w:rsidRPr="008733E8" w:rsidRDefault="005F5CB1" w:rsidP="008B1D2D">
            <w:pPr>
              <w:pStyle w:val="forTOC"/>
            </w:pPr>
            <w:r w:rsidRPr="008733E8">
              <w:t>Project Context</w:t>
            </w:r>
          </w:p>
        </w:tc>
        <w:tc>
          <w:tcPr>
            <w:tcW w:w="990" w:type="dxa"/>
          </w:tcPr>
          <w:p w14:paraId="590C257E" w14:textId="0DEF23A8" w:rsidR="00F24CF8" w:rsidRPr="008733E8" w:rsidRDefault="00410E91" w:rsidP="008B1D2D">
            <w:pPr>
              <w:pStyle w:val="forTOC"/>
            </w:pPr>
            <w:r w:rsidRPr="008733E8">
              <w:t>1</w:t>
            </w:r>
          </w:p>
        </w:tc>
      </w:tr>
      <w:tr w:rsidR="00F24CF8" w:rsidRPr="008733E8" w14:paraId="76D2C9F2" w14:textId="77777777" w:rsidTr="00F24CF8">
        <w:tc>
          <w:tcPr>
            <w:tcW w:w="540" w:type="dxa"/>
          </w:tcPr>
          <w:p w14:paraId="29C5A382" w14:textId="77777777" w:rsidR="00F24CF8" w:rsidRPr="008733E8" w:rsidRDefault="00F24CF8" w:rsidP="008B1D2D">
            <w:pPr>
              <w:pStyle w:val="forTOC"/>
            </w:pPr>
          </w:p>
        </w:tc>
        <w:tc>
          <w:tcPr>
            <w:tcW w:w="7110" w:type="dxa"/>
          </w:tcPr>
          <w:p w14:paraId="1E1E809B" w14:textId="1A70777F" w:rsidR="00F24CF8" w:rsidRPr="008733E8" w:rsidRDefault="005F5CB1" w:rsidP="008B1D2D">
            <w:pPr>
              <w:pStyle w:val="forTOC"/>
            </w:pPr>
            <w:r w:rsidRPr="008733E8">
              <w:t>Purpose and Description</w:t>
            </w:r>
          </w:p>
        </w:tc>
        <w:tc>
          <w:tcPr>
            <w:tcW w:w="990" w:type="dxa"/>
          </w:tcPr>
          <w:p w14:paraId="13386DA3" w14:textId="5D8D2533" w:rsidR="00F24CF8" w:rsidRPr="008733E8" w:rsidRDefault="00410E91" w:rsidP="008B1D2D">
            <w:pPr>
              <w:pStyle w:val="forTOC"/>
            </w:pPr>
            <w:r w:rsidRPr="008733E8">
              <w:t>4</w:t>
            </w:r>
          </w:p>
        </w:tc>
      </w:tr>
      <w:tr w:rsidR="00F24CF8" w:rsidRPr="008733E8" w14:paraId="1E51182B" w14:textId="77777777" w:rsidTr="00F24CF8">
        <w:tc>
          <w:tcPr>
            <w:tcW w:w="540" w:type="dxa"/>
          </w:tcPr>
          <w:p w14:paraId="0F9A50EA" w14:textId="77777777" w:rsidR="00F24CF8" w:rsidRPr="008733E8" w:rsidRDefault="00F24CF8" w:rsidP="008B1D2D">
            <w:pPr>
              <w:pStyle w:val="forTOC"/>
            </w:pPr>
          </w:p>
        </w:tc>
        <w:tc>
          <w:tcPr>
            <w:tcW w:w="7110" w:type="dxa"/>
          </w:tcPr>
          <w:p w14:paraId="2E1EC832" w14:textId="2EDE7003" w:rsidR="00F24CF8" w:rsidRPr="008733E8" w:rsidRDefault="00F24CF8" w:rsidP="008B1D2D">
            <w:pPr>
              <w:pStyle w:val="forTOC"/>
            </w:pPr>
            <w:r w:rsidRPr="008733E8">
              <w:t>Objectives</w:t>
            </w:r>
          </w:p>
        </w:tc>
        <w:tc>
          <w:tcPr>
            <w:tcW w:w="990" w:type="dxa"/>
          </w:tcPr>
          <w:p w14:paraId="6DF2FFED" w14:textId="5872E314" w:rsidR="00F24CF8" w:rsidRPr="008733E8" w:rsidRDefault="00AA231B" w:rsidP="008B1D2D">
            <w:pPr>
              <w:pStyle w:val="forTOC"/>
            </w:pPr>
            <w:r>
              <w:t>7</w:t>
            </w:r>
          </w:p>
        </w:tc>
      </w:tr>
      <w:tr w:rsidR="00F24CF8" w:rsidRPr="008733E8" w14:paraId="17E7BF3B" w14:textId="77777777" w:rsidTr="00F24CF8">
        <w:tc>
          <w:tcPr>
            <w:tcW w:w="540" w:type="dxa"/>
          </w:tcPr>
          <w:p w14:paraId="2818E0D8" w14:textId="77777777" w:rsidR="00F24CF8" w:rsidRPr="008733E8" w:rsidRDefault="00F24CF8" w:rsidP="008B1D2D">
            <w:pPr>
              <w:pStyle w:val="forTOC"/>
            </w:pPr>
          </w:p>
        </w:tc>
        <w:tc>
          <w:tcPr>
            <w:tcW w:w="7110" w:type="dxa"/>
          </w:tcPr>
          <w:p w14:paraId="0F2CD581" w14:textId="77777777" w:rsidR="00596FBA" w:rsidRDefault="00F24CF8" w:rsidP="00AA231B">
            <w:pPr>
              <w:pStyle w:val="forTOC"/>
            </w:pPr>
            <w:r w:rsidRPr="008733E8">
              <w:t xml:space="preserve">Scope and </w:t>
            </w:r>
            <w:r w:rsidR="005F5CB1" w:rsidRPr="008733E8">
              <w:t>L</w:t>
            </w:r>
            <w:r w:rsidRPr="008733E8">
              <w:t>imitations</w:t>
            </w:r>
          </w:p>
          <w:p w14:paraId="5D769349" w14:textId="2DDB57C9" w:rsidR="00AA231B" w:rsidRPr="008733E8" w:rsidRDefault="00AA231B" w:rsidP="00AA231B">
            <w:pPr>
              <w:pStyle w:val="forTOC"/>
            </w:pPr>
            <w:r w:rsidRPr="008733E8">
              <w:t>Review of Related Literature/Studies/Systems</w:t>
            </w:r>
            <w:r>
              <w:t xml:space="preserve">                                   13</w:t>
            </w:r>
          </w:p>
        </w:tc>
        <w:tc>
          <w:tcPr>
            <w:tcW w:w="990" w:type="dxa"/>
          </w:tcPr>
          <w:p w14:paraId="28FD490A" w14:textId="4A7E60F7" w:rsidR="00F24CF8" w:rsidRPr="008733E8" w:rsidRDefault="00AA231B" w:rsidP="008B1D2D">
            <w:pPr>
              <w:pStyle w:val="forTOC"/>
            </w:pPr>
            <w:r>
              <w:t>9</w:t>
            </w:r>
          </w:p>
        </w:tc>
      </w:tr>
      <w:tr w:rsidR="000F0096" w:rsidRPr="008733E8" w14:paraId="33249D1C" w14:textId="77777777" w:rsidTr="005C5217">
        <w:tc>
          <w:tcPr>
            <w:tcW w:w="7650" w:type="dxa"/>
            <w:gridSpan w:val="2"/>
          </w:tcPr>
          <w:p w14:paraId="45BC7D08" w14:textId="2BFAA135" w:rsidR="000F0096" w:rsidRPr="008733E8" w:rsidRDefault="000F0096" w:rsidP="008B1D2D">
            <w:pPr>
              <w:pStyle w:val="forTOC"/>
            </w:pPr>
            <w:r w:rsidRPr="008733E8">
              <w:t>Method</w:t>
            </w:r>
            <w:r w:rsidR="003E034C" w:rsidRPr="008733E8">
              <w:t>ology</w:t>
            </w:r>
          </w:p>
        </w:tc>
        <w:tc>
          <w:tcPr>
            <w:tcW w:w="990" w:type="dxa"/>
          </w:tcPr>
          <w:p w14:paraId="6B1581E2" w14:textId="32C75F35" w:rsidR="000F0096" w:rsidRPr="008733E8" w:rsidRDefault="00AA231B" w:rsidP="008B1D2D">
            <w:pPr>
              <w:pStyle w:val="forTOC"/>
            </w:pPr>
            <w:r>
              <w:t>25</w:t>
            </w:r>
          </w:p>
        </w:tc>
      </w:tr>
      <w:tr w:rsidR="000F0096" w:rsidRPr="008733E8" w14:paraId="1A3A91AD" w14:textId="77777777" w:rsidTr="005C5217">
        <w:tc>
          <w:tcPr>
            <w:tcW w:w="540" w:type="dxa"/>
          </w:tcPr>
          <w:p w14:paraId="1EAC0521" w14:textId="77777777" w:rsidR="000F0096" w:rsidRPr="008733E8" w:rsidRDefault="000F0096" w:rsidP="008B1D2D">
            <w:pPr>
              <w:pStyle w:val="forTOC"/>
            </w:pPr>
          </w:p>
        </w:tc>
        <w:tc>
          <w:tcPr>
            <w:tcW w:w="7110" w:type="dxa"/>
          </w:tcPr>
          <w:p w14:paraId="484D812E" w14:textId="77777777" w:rsidR="000F0096" w:rsidRPr="008733E8" w:rsidRDefault="000F0096" w:rsidP="008B1D2D">
            <w:pPr>
              <w:pStyle w:val="forTOC"/>
            </w:pPr>
            <w:r w:rsidRPr="008733E8">
              <w:t>Requirements Analysis</w:t>
            </w:r>
          </w:p>
        </w:tc>
        <w:tc>
          <w:tcPr>
            <w:tcW w:w="990" w:type="dxa"/>
          </w:tcPr>
          <w:p w14:paraId="60619268" w14:textId="792797FB" w:rsidR="000F0096" w:rsidRPr="008733E8" w:rsidRDefault="00AA231B" w:rsidP="008B1D2D">
            <w:pPr>
              <w:pStyle w:val="forTOC"/>
            </w:pPr>
            <w:r>
              <w:t>27</w:t>
            </w:r>
          </w:p>
        </w:tc>
      </w:tr>
      <w:tr w:rsidR="000F0096" w:rsidRPr="008733E8" w14:paraId="4C0E9FF4" w14:textId="77777777" w:rsidTr="005C5217">
        <w:tc>
          <w:tcPr>
            <w:tcW w:w="540" w:type="dxa"/>
          </w:tcPr>
          <w:p w14:paraId="53F350EB" w14:textId="77777777" w:rsidR="000F0096" w:rsidRPr="008733E8" w:rsidRDefault="000F0096" w:rsidP="008B1D2D">
            <w:pPr>
              <w:pStyle w:val="forTOC"/>
            </w:pPr>
          </w:p>
        </w:tc>
        <w:tc>
          <w:tcPr>
            <w:tcW w:w="7110" w:type="dxa"/>
          </w:tcPr>
          <w:p w14:paraId="3874349E" w14:textId="77777777" w:rsidR="000F0096" w:rsidRPr="008733E8" w:rsidRDefault="000F0096" w:rsidP="008B1D2D">
            <w:pPr>
              <w:pStyle w:val="forTOC"/>
            </w:pPr>
            <w:r w:rsidRPr="008733E8">
              <w:t>Requirements Documentation</w:t>
            </w:r>
          </w:p>
        </w:tc>
        <w:tc>
          <w:tcPr>
            <w:tcW w:w="990" w:type="dxa"/>
          </w:tcPr>
          <w:p w14:paraId="5D1364CB" w14:textId="0365DF67" w:rsidR="000F0096" w:rsidRPr="008733E8" w:rsidRDefault="00AA231B" w:rsidP="008B1D2D">
            <w:pPr>
              <w:pStyle w:val="forTOC"/>
            </w:pPr>
            <w:r>
              <w:t>28</w:t>
            </w:r>
          </w:p>
        </w:tc>
      </w:tr>
      <w:tr w:rsidR="000F0096" w:rsidRPr="008733E8" w14:paraId="59328E99" w14:textId="77777777" w:rsidTr="005C5217">
        <w:tc>
          <w:tcPr>
            <w:tcW w:w="540" w:type="dxa"/>
          </w:tcPr>
          <w:p w14:paraId="681B362B" w14:textId="77777777" w:rsidR="000F0096" w:rsidRPr="008733E8" w:rsidRDefault="000F0096" w:rsidP="008B1D2D">
            <w:pPr>
              <w:pStyle w:val="forTOC"/>
            </w:pPr>
          </w:p>
        </w:tc>
        <w:tc>
          <w:tcPr>
            <w:tcW w:w="7110" w:type="dxa"/>
          </w:tcPr>
          <w:p w14:paraId="76FA0A5A" w14:textId="77777777" w:rsidR="000F0096" w:rsidRPr="008733E8" w:rsidRDefault="000F0096" w:rsidP="008B1D2D">
            <w:pPr>
              <w:pStyle w:val="forTOC"/>
            </w:pPr>
            <w:r w:rsidRPr="008733E8">
              <w:t>Design of Software, System, Product, and/or Processes</w:t>
            </w:r>
          </w:p>
        </w:tc>
        <w:tc>
          <w:tcPr>
            <w:tcW w:w="990" w:type="dxa"/>
          </w:tcPr>
          <w:p w14:paraId="716C0CC3" w14:textId="634091CB" w:rsidR="000F0096" w:rsidRPr="008733E8" w:rsidRDefault="00AA231B" w:rsidP="008B1D2D">
            <w:pPr>
              <w:pStyle w:val="forTOC"/>
            </w:pPr>
            <w:r>
              <w:t>29</w:t>
            </w:r>
          </w:p>
        </w:tc>
      </w:tr>
      <w:tr w:rsidR="000F0096" w:rsidRPr="008733E8" w14:paraId="44BB6026" w14:textId="77777777" w:rsidTr="005C5217">
        <w:tc>
          <w:tcPr>
            <w:tcW w:w="540" w:type="dxa"/>
          </w:tcPr>
          <w:p w14:paraId="039563DE" w14:textId="77777777" w:rsidR="000F0096" w:rsidRPr="008733E8" w:rsidRDefault="000F0096" w:rsidP="008B1D2D">
            <w:pPr>
              <w:pStyle w:val="forTOC"/>
            </w:pPr>
          </w:p>
        </w:tc>
        <w:tc>
          <w:tcPr>
            <w:tcW w:w="7110" w:type="dxa"/>
          </w:tcPr>
          <w:p w14:paraId="1524FECA" w14:textId="68875506" w:rsidR="000F0096" w:rsidRPr="008733E8" w:rsidRDefault="000F0096" w:rsidP="008B1D2D">
            <w:pPr>
              <w:pStyle w:val="forTOC"/>
            </w:pPr>
            <w:r w:rsidRPr="008733E8">
              <w:t>Development</w:t>
            </w:r>
          </w:p>
        </w:tc>
        <w:tc>
          <w:tcPr>
            <w:tcW w:w="990" w:type="dxa"/>
          </w:tcPr>
          <w:p w14:paraId="474F3545" w14:textId="7ECE04EA" w:rsidR="000F0096" w:rsidRPr="008733E8" w:rsidRDefault="00AA231B" w:rsidP="008B1D2D">
            <w:pPr>
              <w:pStyle w:val="forTOC"/>
            </w:pPr>
            <w:r>
              <w:t>30</w:t>
            </w:r>
          </w:p>
        </w:tc>
      </w:tr>
      <w:tr w:rsidR="007A481D" w:rsidRPr="008733E8" w14:paraId="0E3B303A" w14:textId="77777777" w:rsidTr="00412F34">
        <w:tc>
          <w:tcPr>
            <w:tcW w:w="7650" w:type="dxa"/>
            <w:gridSpan w:val="2"/>
          </w:tcPr>
          <w:p w14:paraId="623FC822" w14:textId="41C0D590" w:rsidR="007A481D" w:rsidRPr="008733E8" w:rsidRDefault="00596FBA" w:rsidP="008B1D2D">
            <w:pPr>
              <w:pStyle w:val="forTOC"/>
            </w:pPr>
            <w:r w:rsidRPr="008733E8">
              <w:t>Results</w:t>
            </w:r>
            <w:r w:rsidR="007351D0" w:rsidRPr="008733E8">
              <w:t xml:space="preserve"> and Discussion</w:t>
            </w:r>
          </w:p>
        </w:tc>
        <w:tc>
          <w:tcPr>
            <w:tcW w:w="990" w:type="dxa"/>
          </w:tcPr>
          <w:p w14:paraId="43EDA0B6" w14:textId="418448D9" w:rsidR="007A481D" w:rsidRPr="008733E8" w:rsidRDefault="00AA231B" w:rsidP="008B1D2D">
            <w:pPr>
              <w:pStyle w:val="forTOC"/>
            </w:pPr>
            <w:r>
              <w:t>31</w:t>
            </w:r>
          </w:p>
        </w:tc>
      </w:tr>
      <w:tr w:rsidR="00596FBA" w:rsidRPr="008733E8" w14:paraId="2D6F388B" w14:textId="77777777" w:rsidTr="00026C45">
        <w:tc>
          <w:tcPr>
            <w:tcW w:w="540" w:type="dxa"/>
          </w:tcPr>
          <w:p w14:paraId="22D6B71C" w14:textId="77777777" w:rsidR="00596FBA" w:rsidRPr="008733E8" w:rsidRDefault="00596FBA" w:rsidP="008B1D2D">
            <w:pPr>
              <w:pStyle w:val="forTOC"/>
            </w:pPr>
          </w:p>
        </w:tc>
        <w:tc>
          <w:tcPr>
            <w:tcW w:w="7110" w:type="dxa"/>
          </w:tcPr>
          <w:p w14:paraId="223B6538" w14:textId="24440DAA" w:rsidR="00596FBA" w:rsidRPr="008733E8" w:rsidRDefault="00596FBA" w:rsidP="008B1D2D">
            <w:pPr>
              <w:pStyle w:val="forTOC"/>
            </w:pPr>
            <w:r w:rsidRPr="008733E8">
              <w:t>Testing</w:t>
            </w:r>
          </w:p>
        </w:tc>
        <w:tc>
          <w:tcPr>
            <w:tcW w:w="990" w:type="dxa"/>
          </w:tcPr>
          <w:p w14:paraId="5BA6EA16" w14:textId="09C258D7" w:rsidR="00596FBA" w:rsidRPr="008733E8" w:rsidRDefault="00AA231B" w:rsidP="008B1D2D">
            <w:pPr>
              <w:pStyle w:val="forTOC"/>
            </w:pPr>
            <w:r>
              <w:t>31</w:t>
            </w:r>
          </w:p>
        </w:tc>
      </w:tr>
      <w:tr w:rsidR="00596FBA" w:rsidRPr="008733E8" w14:paraId="145621E2" w14:textId="77777777" w:rsidTr="00026C45">
        <w:tc>
          <w:tcPr>
            <w:tcW w:w="540" w:type="dxa"/>
          </w:tcPr>
          <w:p w14:paraId="1ED8EB37" w14:textId="77777777" w:rsidR="00596FBA" w:rsidRPr="008733E8" w:rsidRDefault="00596FBA" w:rsidP="008B1D2D">
            <w:pPr>
              <w:pStyle w:val="forTOC"/>
            </w:pPr>
          </w:p>
        </w:tc>
        <w:tc>
          <w:tcPr>
            <w:tcW w:w="7110" w:type="dxa"/>
          </w:tcPr>
          <w:p w14:paraId="02C451BC" w14:textId="77777777" w:rsidR="00596FBA" w:rsidRPr="008733E8" w:rsidRDefault="00596FBA" w:rsidP="008B1D2D">
            <w:pPr>
              <w:pStyle w:val="forTOC"/>
            </w:pPr>
            <w:r w:rsidRPr="008733E8">
              <w:t>Description of Prototype</w:t>
            </w:r>
          </w:p>
        </w:tc>
        <w:tc>
          <w:tcPr>
            <w:tcW w:w="990" w:type="dxa"/>
          </w:tcPr>
          <w:p w14:paraId="408047FA" w14:textId="717581D7" w:rsidR="00596FBA" w:rsidRPr="008733E8" w:rsidRDefault="00AA231B" w:rsidP="008B1D2D">
            <w:pPr>
              <w:pStyle w:val="forTOC"/>
            </w:pPr>
            <w:r>
              <w:t>31</w:t>
            </w:r>
          </w:p>
        </w:tc>
      </w:tr>
      <w:tr w:rsidR="00596FBA" w:rsidRPr="008733E8" w14:paraId="1C0BE48D" w14:textId="77777777" w:rsidTr="00026C45">
        <w:tc>
          <w:tcPr>
            <w:tcW w:w="540" w:type="dxa"/>
          </w:tcPr>
          <w:p w14:paraId="475EA056" w14:textId="77777777" w:rsidR="00596FBA" w:rsidRPr="008733E8" w:rsidRDefault="00596FBA" w:rsidP="008B1D2D">
            <w:pPr>
              <w:pStyle w:val="forTOC"/>
            </w:pPr>
          </w:p>
        </w:tc>
        <w:tc>
          <w:tcPr>
            <w:tcW w:w="7110" w:type="dxa"/>
          </w:tcPr>
          <w:p w14:paraId="1439D6CA" w14:textId="77777777" w:rsidR="00596FBA" w:rsidRPr="008733E8" w:rsidRDefault="00596FBA" w:rsidP="008B1D2D">
            <w:pPr>
              <w:pStyle w:val="forTOC"/>
            </w:pPr>
            <w:r w:rsidRPr="008733E8">
              <w:t>Implementation Plan</w:t>
            </w:r>
          </w:p>
        </w:tc>
        <w:tc>
          <w:tcPr>
            <w:tcW w:w="990" w:type="dxa"/>
          </w:tcPr>
          <w:p w14:paraId="09F1CB2B" w14:textId="2DEF95E8" w:rsidR="00596FBA" w:rsidRPr="008733E8" w:rsidRDefault="00AA231B" w:rsidP="008B1D2D">
            <w:pPr>
              <w:pStyle w:val="forTOC"/>
            </w:pPr>
            <w:r>
              <w:t>31</w:t>
            </w:r>
          </w:p>
        </w:tc>
      </w:tr>
      <w:tr w:rsidR="00596FBA" w:rsidRPr="008733E8" w14:paraId="5E34A252" w14:textId="77777777" w:rsidTr="00026C45">
        <w:tc>
          <w:tcPr>
            <w:tcW w:w="540" w:type="dxa"/>
          </w:tcPr>
          <w:p w14:paraId="0F4BA3FB" w14:textId="77777777" w:rsidR="00596FBA" w:rsidRPr="008733E8" w:rsidRDefault="00596FBA" w:rsidP="008B1D2D">
            <w:pPr>
              <w:pStyle w:val="forTOC"/>
            </w:pPr>
          </w:p>
        </w:tc>
        <w:tc>
          <w:tcPr>
            <w:tcW w:w="7110" w:type="dxa"/>
          </w:tcPr>
          <w:p w14:paraId="63DE94D8" w14:textId="77777777" w:rsidR="00596FBA" w:rsidRPr="008733E8" w:rsidRDefault="00596FBA" w:rsidP="008B1D2D">
            <w:pPr>
              <w:pStyle w:val="forTOC"/>
            </w:pPr>
            <w:r w:rsidRPr="008733E8">
              <w:t>Implementation Results</w:t>
            </w:r>
          </w:p>
        </w:tc>
        <w:tc>
          <w:tcPr>
            <w:tcW w:w="990" w:type="dxa"/>
          </w:tcPr>
          <w:p w14:paraId="6D01194D" w14:textId="74B29AAF" w:rsidR="00596FBA" w:rsidRPr="008733E8" w:rsidRDefault="00AA231B" w:rsidP="008B1D2D">
            <w:pPr>
              <w:pStyle w:val="forTOC"/>
            </w:pPr>
            <w:r>
              <w:t>32</w:t>
            </w:r>
          </w:p>
        </w:tc>
      </w:tr>
      <w:tr w:rsidR="00596FBA" w:rsidRPr="008733E8" w14:paraId="299F3E4C" w14:textId="77777777" w:rsidTr="00412F34">
        <w:tc>
          <w:tcPr>
            <w:tcW w:w="7650" w:type="dxa"/>
            <w:gridSpan w:val="2"/>
          </w:tcPr>
          <w:p w14:paraId="5AD64030" w14:textId="6B7646CC" w:rsidR="00596FBA" w:rsidRPr="008733E8" w:rsidRDefault="007351D0" w:rsidP="008B1D2D">
            <w:pPr>
              <w:pStyle w:val="forTOC"/>
            </w:pPr>
            <w:r w:rsidRPr="008733E8">
              <w:t>Conclusion</w:t>
            </w:r>
          </w:p>
        </w:tc>
        <w:tc>
          <w:tcPr>
            <w:tcW w:w="990" w:type="dxa"/>
          </w:tcPr>
          <w:p w14:paraId="68694594" w14:textId="24FB49F9" w:rsidR="00596FBA" w:rsidRPr="008733E8" w:rsidRDefault="00AA231B" w:rsidP="008B1D2D">
            <w:pPr>
              <w:pStyle w:val="forTOC"/>
            </w:pPr>
            <w:r>
              <w:t>33</w:t>
            </w:r>
          </w:p>
        </w:tc>
      </w:tr>
      <w:tr w:rsidR="006F2FFB" w:rsidRPr="008733E8" w14:paraId="65A218CD" w14:textId="77777777" w:rsidTr="00412F34">
        <w:tc>
          <w:tcPr>
            <w:tcW w:w="7650" w:type="dxa"/>
            <w:gridSpan w:val="2"/>
          </w:tcPr>
          <w:p w14:paraId="0FB5C6D6" w14:textId="77777777" w:rsidR="006F2FFB" w:rsidRPr="008733E8" w:rsidRDefault="006F2FFB" w:rsidP="008B1D2D">
            <w:pPr>
              <w:pStyle w:val="forTOC"/>
            </w:pPr>
            <w:r w:rsidRPr="008733E8">
              <w:t>References</w:t>
            </w:r>
          </w:p>
        </w:tc>
        <w:tc>
          <w:tcPr>
            <w:tcW w:w="990" w:type="dxa"/>
          </w:tcPr>
          <w:p w14:paraId="4B99C833" w14:textId="6EB70237" w:rsidR="006F2FFB" w:rsidRPr="008733E8" w:rsidRDefault="00AA231B" w:rsidP="008B1D2D">
            <w:pPr>
              <w:pStyle w:val="forTOC"/>
            </w:pPr>
            <w:r>
              <w:t>35</w:t>
            </w:r>
          </w:p>
        </w:tc>
      </w:tr>
      <w:tr w:rsidR="00F24CF8" w:rsidRPr="008733E8" w14:paraId="32D6B6BD" w14:textId="77777777" w:rsidTr="00412F34">
        <w:tc>
          <w:tcPr>
            <w:tcW w:w="7650" w:type="dxa"/>
            <w:gridSpan w:val="2"/>
          </w:tcPr>
          <w:p w14:paraId="169E6D3B" w14:textId="77777777" w:rsidR="00F24CF8" w:rsidRPr="008733E8" w:rsidRDefault="005F5CB1" w:rsidP="008B1D2D">
            <w:pPr>
              <w:pStyle w:val="forTOC"/>
            </w:pPr>
            <w:r w:rsidRPr="008733E8">
              <w:t>Appendi</w:t>
            </w:r>
            <w:r w:rsidR="00140E36" w:rsidRPr="008733E8">
              <w:t>ces</w:t>
            </w:r>
          </w:p>
        </w:tc>
        <w:tc>
          <w:tcPr>
            <w:tcW w:w="990" w:type="dxa"/>
          </w:tcPr>
          <w:p w14:paraId="56D13478" w14:textId="21D0AD52" w:rsidR="00F24CF8" w:rsidRPr="008733E8" w:rsidRDefault="00AA231B" w:rsidP="008B1D2D">
            <w:pPr>
              <w:pStyle w:val="forTOC"/>
            </w:pPr>
            <w:r>
              <w:t>36</w:t>
            </w:r>
          </w:p>
        </w:tc>
      </w:tr>
      <w:tr w:rsidR="005F5CB1" w:rsidRPr="008733E8" w14:paraId="6501F1E7" w14:textId="77777777" w:rsidTr="00357FBB">
        <w:tc>
          <w:tcPr>
            <w:tcW w:w="540" w:type="dxa"/>
          </w:tcPr>
          <w:p w14:paraId="722D2DA6" w14:textId="77777777" w:rsidR="005F5CB1" w:rsidRPr="008733E8" w:rsidRDefault="005F5CB1" w:rsidP="008B1D2D">
            <w:pPr>
              <w:pStyle w:val="forTOC"/>
            </w:pPr>
          </w:p>
        </w:tc>
        <w:tc>
          <w:tcPr>
            <w:tcW w:w="7110" w:type="dxa"/>
          </w:tcPr>
          <w:p w14:paraId="4A3D33F6" w14:textId="77777777" w:rsidR="005F5CB1" w:rsidRPr="008733E8" w:rsidRDefault="005F5CB1" w:rsidP="008B1D2D">
            <w:pPr>
              <w:pStyle w:val="forTOC"/>
            </w:pPr>
            <w:r w:rsidRPr="008733E8">
              <w:t>Resource Persons</w:t>
            </w:r>
          </w:p>
        </w:tc>
        <w:tc>
          <w:tcPr>
            <w:tcW w:w="990" w:type="dxa"/>
          </w:tcPr>
          <w:p w14:paraId="28FF4B8C" w14:textId="5DB3420A" w:rsidR="005F5CB1" w:rsidRPr="008733E8" w:rsidRDefault="00AA231B" w:rsidP="008B1D2D">
            <w:pPr>
              <w:pStyle w:val="forTOC"/>
            </w:pPr>
            <w:r>
              <w:t>39</w:t>
            </w:r>
          </w:p>
        </w:tc>
      </w:tr>
      <w:tr w:rsidR="007A481D" w14:paraId="5777FD6B" w14:textId="77777777" w:rsidTr="00357FBB">
        <w:tc>
          <w:tcPr>
            <w:tcW w:w="540" w:type="dxa"/>
          </w:tcPr>
          <w:p w14:paraId="16AA2607" w14:textId="77777777" w:rsidR="007A481D" w:rsidRPr="00F24CF8" w:rsidRDefault="007A481D" w:rsidP="008B1D2D">
            <w:pPr>
              <w:pStyle w:val="forTOC"/>
            </w:pPr>
          </w:p>
        </w:tc>
        <w:tc>
          <w:tcPr>
            <w:tcW w:w="7110" w:type="dxa"/>
          </w:tcPr>
          <w:p w14:paraId="18819EBB" w14:textId="77777777" w:rsidR="007A481D" w:rsidRPr="008733E8" w:rsidRDefault="007A481D" w:rsidP="008B1D2D">
            <w:pPr>
              <w:pStyle w:val="forTOC"/>
            </w:pPr>
            <w:r w:rsidRPr="008733E8">
              <w:t>Relevant Source Code</w:t>
            </w:r>
          </w:p>
        </w:tc>
        <w:tc>
          <w:tcPr>
            <w:tcW w:w="990" w:type="dxa"/>
          </w:tcPr>
          <w:p w14:paraId="3FB32AA6" w14:textId="77777777" w:rsidR="007A481D" w:rsidRPr="00F24CF8" w:rsidRDefault="007A481D" w:rsidP="008B1D2D">
            <w:pPr>
              <w:pStyle w:val="forTOC"/>
            </w:pPr>
          </w:p>
        </w:tc>
      </w:tr>
      <w:tr w:rsidR="007A481D" w14:paraId="4F8A592D" w14:textId="77777777" w:rsidTr="00357FBB">
        <w:tc>
          <w:tcPr>
            <w:tcW w:w="540" w:type="dxa"/>
          </w:tcPr>
          <w:p w14:paraId="3141C6EA" w14:textId="77777777" w:rsidR="007A481D" w:rsidRPr="00F24CF8" w:rsidRDefault="007A481D" w:rsidP="008B1D2D">
            <w:pPr>
              <w:pStyle w:val="forTOC"/>
            </w:pPr>
          </w:p>
        </w:tc>
        <w:tc>
          <w:tcPr>
            <w:tcW w:w="7110" w:type="dxa"/>
          </w:tcPr>
          <w:p w14:paraId="4378DF11" w14:textId="77777777" w:rsidR="007A481D" w:rsidRPr="008733E8" w:rsidRDefault="007A481D" w:rsidP="008B1D2D">
            <w:pPr>
              <w:pStyle w:val="forTOC"/>
            </w:pPr>
            <w:r w:rsidRPr="008733E8">
              <w:t>Evaluation Tool</w:t>
            </w:r>
            <w:r w:rsidR="005D323C" w:rsidRPr="008733E8">
              <w:t>/</w:t>
            </w:r>
            <w:r w:rsidRPr="008733E8">
              <w:t>Test Documents</w:t>
            </w:r>
          </w:p>
        </w:tc>
        <w:tc>
          <w:tcPr>
            <w:tcW w:w="990" w:type="dxa"/>
          </w:tcPr>
          <w:p w14:paraId="0F1263C6" w14:textId="77777777" w:rsidR="007A481D" w:rsidRPr="00F24CF8" w:rsidRDefault="007A481D" w:rsidP="008B1D2D">
            <w:pPr>
              <w:pStyle w:val="forTOC"/>
            </w:pPr>
          </w:p>
        </w:tc>
      </w:tr>
      <w:tr w:rsidR="007A481D" w14:paraId="6F47D241" w14:textId="77777777" w:rsidTr="00357FBB">
        <w:tc>
          <w:tcPr>
            <w:tcW w:w="540" w:type="dxa"/>
          </w:tcPr>
          <w:p w14:paraId="098C00AC" w14:textId="77777777" w:rsidR="007A481D" w:rsidRPr="00F24CF8" w:rsidRDefault="007A481D" w:rsidP="008B1D2D">
            <w:pPr>
              <w:pStyle w:val="forTOC"/>
            </w:pPr>
          </w:p>
        </w:tc>
        <w:tc>
          <w:tcPr>
            <w:tcW w:w="7110" w:type="dxa"/>
          </w:tcPr>
          <w:p w14:paraId="5B027A7C" w14:textId="77777777" w:rsidR="007A481D" w:rsidRPr="008733E8" w:rsidRDefault="007A481D" w:rsidP="008B1D2D">
            <w:pPr>
              <w:pStyle w:val="forTOC"/>
            </w:pPr>
            <w:r w:rsidRPr="008733E8">
              <w:t>Sample Input/Output/Reports</w:t>
            </w:r>
          </w:p>
        </w:tc>
        <w:tc>
          <w:tcPr>
            <w:tcW w:w="990" w:type="dxa"/>
          </w:tcPr>
          <w:p w14:paraId="0921C323" w14:textId="77777777" w:rsidR="007A481D" w:rsidRPr="00F24CF8" w:rsidRDefault="007A481D" w:rsidP="008B1D2D">
            <w:pPr>
              <w:pStyle w:val="forTOC"/>
            </w:pPr>
          </w:p>
        </w:tc>
      </w:tr>
      <w:tr w:rsidR="007A481D" w14:paraId="42CE7C3E" w14:textId="77777777" w:rsidTr="00357FBB">
        <w:tc>
          <w:tcPr>
            <w:tcW w:w="540" w:type="dxa"/>
          </w:tcPr>
          <w:p w14:paraId="3159FED3" w14:textId="77777777" w:rsidR="007A481D" w:rsidRPr="00F24CF8" w:rsidRDefault="007A481D" w:rsidP="008B1D2D">
            <w:pPr>
              <w:pStyle w:val="forTOC"/>
            </w:pPr>
          </w:p>
        </w:tc>
        <w:tc>
          <w:tcPr>
            <w:tcW w:w="7110" w:type="dxa"/>
          </w:tcPr>
          <w:p w14:paraId="6491BE31" w14:textId="77777777" w:rsidR="007A481D" w:rsidRPr="008733E8" w:rsidRDefault="007A481D" w:rsidP="008B1D2D">
            <w:pPr>
              <w:pStyle w:val="forTOC"/>
            </w:pPr>
            <w:r w:rsidRPr="008733E8">
              <w:t>User’s Guide</w:t>
            </w:r>
          </w:p>
        </w:tc>
        <w:tc>
          <w:tcPr>
            <w:tcW w:w="990" w:type="dxa"/>
          </w:tcPr>
          <w:p w14:paraId="463A39F6" w14:textId="77777777" w:rsidR="007A481D" w:rsidRPr="00F24CF8" w:rsidRDefault="007A481D" w:rsidP="008B1D2D">
            <w:pPr>
              <w:pStyle w:val="forTOC"/>
            </w:pPr>
          </w:p>
        </w:tc>
      </w:tr>
      <w:tr w:rsidR="005F5CB1" w:rsidRPr="008733E8" w14:paraId="5BF801EE" w14:textId="77777777" w:rsidTr="00357FBB">
        <w:tc>
          <w:tcPr>
            <w:tcW w:w="540" w:type="dxa"/>
          </w:tcPr>
          <w:p w14:paraId="06812341" w14:textId="77777777" w:rsidR="005F5CB1" w:rsidRPr="008733E8" w:rsidRDefault="005F5CB1" w:rsidP="008B1D2D">
            <w:pPr>
              <w:pStyle w:val="forTOC"/>
            </w:pPr>
          </w:p>
        </w:tc>
        <w:tc>
          <w:tcPr>
            <w:tcW w:w="7110" w:type="dxa"/>
          </w:tcPr>
          <w:p w14:paraId="3D17E5AC" w14:textId="77777777" w:rsidR="005F5CB1" w:rsidRPr="008733E8" w:rsidRDefault="005F5CB1" w:rsidP="008B1D2D">
            <w:pPr>
              <w:pStyle w:val="forTOC"/>
            </w:pPr>
            <w:r w:rsidRPr="008733E8">
              <w:t>Personal Technical Vitae</w:t>
            </w:r>
          </w:p>
          <w:p w14:paraId="287648B1" w14:textId="77777777" w:rsidR="008733E8" w:rsidRPr="008733E8" w:rsidRDefault="008733E8" w:rsidP="008B1D2D">
            <w:pPr>
              <w:pStyle w:val="forTOC"/>
            </w:pPr>
          </w:p>
          <w:p w14:paraId="1D9E81AC" w14:textId="77777777" w:rsidR="008733E8" w:rsidRPr="008733E8" w:rsidRDefault="008733E8" w:rsidP="008B1D2D">
            <w:pPr>
              <w:pStyle w:val="forTOC"/>
            </w:pPr>
          </w:p>
          <w:p w14:paraId="33C66D8F" w14:textId="77777777" w:rsidR="008733E8" w:rsidRPr="008733E8" w:rsidRDefault="008733E8" w:rsidP="008B1D2D">
            <w:pPr>
              <w:pStyle w:val="forTOC"/>
            </w:pPr>
          </w:p>
          <w:p w14:paraId="0214DD99" w14:textId="77777777" w:rsidR="008733E8" w:rsidRPr="008733E8" w:rsidRDefault="008733E8" w:rsidP="008B1D2D">
            <w:pPr>
              <w:pStyle w:val="forTOC"/>
            </w:pPr>
          </w:p>
          <w:p w14:paraId="2D711320" w14:textId="77777777" w:rsidR="008733E8" w:rsidRPr="008733E8" w:rsidRDefault="008733E8" w:rsidP="008B1D2D">
            <w:pPr>
              <w:pStyle w:val="forTOC"/>
            </w:pPr>
          </w:p>
          <w:p w14:paraId="6278DE0F" w14:textId="77777777" w:rsidR="008733E8" w:rsidRPr="008733E8" w:rsidRDefault="008733E8" w:rsidP="008B1D2D">
            <w:pPr>
              <w:pStyle w:val="forTOC"/>
            </w:pPr>
          </w:p>
          <w:p w14:paraId="5F3B2758" w14:textId="77777777" w:rsidR="008733E8" w:rsidRPr="008733E8" w:rsidRDefault="008733E8" w:rsidP="008B1D2D">
            <w:pPr>
              <w:pStyle w:val="forTOC"/>
            </w:pPr>
          </w:p>
          <w:p w14:paraId="5AAF80D2" w14:textId="77777777" w:rsidR="008733E8" w:rsidRPr="008733E8" w:rsidRDefault="008733E8" w:rsidP="008B1D2D">
            <w:pPr>
              <w:pStyle w:val="forTOC"/>
            </w:pPr>
          </w:p>
          <w:p w14:paraId="533B9251" w14:textId="77777777" w:rsidR="008733E8" w:rsidRPr="008733E8" w:rsidRDefault="008733E8" w:rsidP="008B1D2D">
            <w:pPr>
              <w:pStyle w:val="forTOC"/>
            </w:pPr>
          </w:p>
          <w:p w14:paraId="6A73D6F1" w14:textId="77777777" w:rsidR="008733E8" w:rsidRPr="008733E8" w:rsidRDefault="008733E8" w:rsidP="008B1D2D">
            <w:pPr>
              <w:pStyle w:val="forTOC"/>
            </w:pPr>
          </w:p>
          <w:p w14:paraId="09E450ED" w14:textId="77777777" w:rsidR="008733E8" w:rsidRPr="008733E8" w:rsidRDefault="008733E8" w:rsidP="008B1D2D">
            <w:pPr>
              <w:pStyle w:val="forTOC"/>
            </w:pPr>
          </w:p>
          <w:p w14:paraId="299C07A0" w14:textId="77777777" w:rsidR="008733E8" w:rsidRPr="008733E8" w:rsidRDefault="008733E8" w:rsidP="008B1D2D">
            <w:pPr>
              <w:pStyle w:val="forTOC"/>
            </w:pPr>
          </w:p>
          <w:p w14:paraId="00DC6616" w14:textId="77777777" w:rsidR="008733E8" w:rsidRPr="008733E8" w:rsidRDefault="008733E8" w:rsidP="008B1D2D">
            <w:pPr>
              <w:pStyle w:val="forTOC"/>
            </w:pPr>
          </w:p>
          <w:p w14:paraId="4AE6AB83" w14:textId="77777777" w:rsidR="008733E8" w:rsidRPr="008733E8" w:rsidRDefault="008733E8" w:rsidP="008B1D2D">
            <w:pPr>
              <w:pStyle w:val="forTOC"/>
            </w:pPr>
          </w:p>
          <w:p w14:paraId="79D340BB" w14:textId="77777777" w:rsidR="008733E8" w:rsidRPr="008733E8" w:rsidRDefault="008733E8" w:rsidP="008B1D2D">
            <w:pPr>
              <w:pStyle w:val="forTOC"/>
            </w:pPr>
          </w:p>
          <w:p w14:paraId="6B179430" w14:textId="77777777" w:rsidR="008733E8" w:rsidRPr="008733E8" w:rsidRDefault="008733E8" w:rsidP="008B1D2D">
            <w:pPr>
              <w:pStyle w:val="forTOC"/>
            </w:pPr>
          </w:p>
          <w:p w14:paraId="5607BA42" w14:textId="77777777" w:rsidR="008733E8" w:rsidRPr="008733E8" w:rsidRDefault="008733E8" w:rsidP="008B1D2D">
            <w:pPr>
              <w:pStyle w:val="forTOC"/>
            </w:pPr>
          </w:p>
          <w:p w14:paraId="5B557147" w14:textId="77777777" w:rsidR="008733E8" w:rsidRPr="008733E8" w:rsidRDefault="008733E8" w:rsidP="008B1D2D">
            <w:pPr>
              <w:pStyle w:val="forTOC"/>
            </w:pPr>
          </w:p>
          <w:p w14:paraId="0A0BB6FD" w14:textId="77777777" w:rsidR="008733E8" w:rsidRPr="008733E8" w:rsidRDefault="008733E8" w:rsidP="008B1D2D">
            <w:pPr>
              <w:pStyle w:val="forTOC"/>
            </w:pPr>
          </w:p>
          <w:p w14:paraId="5434016D" w14:textId="77777777" w:rsidR="008733E8" w:rsidRPr="008733E8" w:rsidRDefault="008733E8" w:rsidP="008B1D2D">
            <w:pPr>
              <w:pStyle w:val="forTOC"/>
            </w:pPr>
          </w:p>
          <w:p w14:paraId="0C6B5D88" w14:textId="77777777" w:rsidR="008733E8" w:rsidRPr="008733E8" w:rsidRDefault="008733E8" w:rsidP="008B1D2D">
            <w:pPr>
              <w:pStyle w:val="forTOC"/>
            </w:pPr>
          </w:p>
          <w:p w14:paraId="4836A0B8" w14:textId="77777777" w:rsidR="008733E8" w:rsidRPr="008733E8" w:rsidRDefault="008733E8" w:rsidP="008B1D2D">
            <w:pPr>
              <w:pStyle w:val="forTOC"/>
            </w:pPr>
          </w:p>
          <w:p w14:paraId="5FED66BA" w14:textId="77777777" w:rsidR="008733E8" w:rsidRPr="008733E8" w:rsidRDefault="008733E8" w:rsidP="008B1D2D">
            <w:pPr>
              <w:pStyle w:val="forTOC"/>
            </w:pPr>
          </w:p>
          <w:p w14:paraId="374CB392" w14:textId="77777777" w:rsidR="008733E8" w:rsidRPr="008733E8" w:rsidRDefault="008733E8" w:rsidP="008B1D2D">
            <w:pPr>
              <w:pStyle w:val="forTOC"/>
            </w:pPr>
          </w:p>
          <w:p w14:paraId="3712630C" w14:textId="77777777" w:rsidR="008733E8" w:rsidRPr="008733E8" w:rsidRDefault="008733E8" w:rsidP="008B1D2D">
            <w:pPr>
              <w:pStyle w:val="forTOC"/>
            </w:pPr>
          </w:p>
          <w:p w14:paraId="4AB0F244" w14:textId="77777777" w:rsidR="008733E8" w:rsidRPr="008733E8" w:rsidRDefault="008733E8" w:rsidP="008B1D2D">
            <w:pPr>
              <w:pStyle w:val="forTOC"/>
            </w:pPr>
          </w:p>
          <w:p w14:paraId="34FE79E0" w14:textId="77777777" w:rsidR="008733E8" w:rsidRPr="008733E8" w:rsidRDefault="008733E8" w:rsidP="008B1D2D">
            <w:pPr>
              <w:pStyle w:val="forTOC"/>
            </w:pPr>
          </w:p>
          <w:p w14:paraId="569FDB01" w14:textId="77777777" w:rsidR="008733E8" w:rsidRPr="008B1D2D" w:rsidRDefault="008733E8" w:rsidP="008B1D2D">
            <w:pPr>
              <w:pStyle w:val="forTOC"/>
              <w:jc w:val="center"/>
              <w:rPr>
                <w:b/>
                <w:bCs w:val="0"/>
              </w:rPr>
            </w:pPr>
            <w:r w:rsidRPr="008B1D2D">
              <w:rPr>
                <w:b/>
                <w:bCs w:val="0"/>
              </w:rPr>
              <w:lastRenderedPageBreak/>
              <w:t>List of Figures</w:t>
            </w:r>
          </w:p>
          <w:p w14:paraId="4DA1A8E7" w14:textId="77777777" w:rsidR="008733E8" w:rsidRPr="008733E8" w:rsidRDefault="008733E8" w:rsidP="008B1D2D">
            <w:pPr>
              <w:pStyle w:val="forTOC"/>
            </w:pPr>
          </w:p>
          <w:p w14:paraId="4DD98334" w14:textId="12C9EDE1" w:rsidR="008733E8" w:rsidRPr="008733E8" w:rsidRDefault="008733E8" w:rsidP="008B1D2D">
            <w:pPr>
              <w:pStyle w:val="forTOC"/>
            </w:pPr>
            <w:r w:rsidRPr="008733E8">
              <w:t xml:space="preserve">1 </w:t>
            </w:r>
            <w:r w:rsidRPr="008733E8">
              <w:tab/>
            </w:r>
            <w:proofErr w:type="spellStart"/>
            <w:r w:rsidRPr="008733E8">
              <w:t>Kafeology</w:t>
            </w:r>
            <w:proofErr w:type="spellEnd"/>
            <w:r w:rsidRPr="008733E8">
              <w:t xml:space="preserve"> Facebook</w:t>
            </w:r>
            <w:r w:rsidR="00502328">
              <w:t xml:space="preserve"> </w:t>
            </w:r>
            <w:r w:rsidRPr="008733E8">
              <w:t>Page…………………………</w:t>
            </w:r>
            <w:r w:rsidR="00502328">
              <w:t>…</w:t>
            </w:r>
            <w:r w:rsidRPr="008733E8">
              <w:t>……</w:t>
            </w:r>
            <w:proofErr w:type="gramStart"/>
            <w:r w:rsidRPr="008733E8">
              <w:t>…..</w:t>
            </w:r>
            <w:proofErr w:type="gramEnd"/>
            <w:r w:rsidRPr="008733E8">
              <w:t>2</w:t>
            </w:r>
          </w:p>
          <w:p w14:paraId="2C8B4133" w14:textId="3E480E76" w:rsidR="008733E8" w:rsidRPr="008733E8" w:rsidRDefault="008733E8" w:rsidP="008B1D2D">
            <w:pPr>
              <w:pStyle w:val="forTOC"/>
            </w:pPr>
            <w:r w:rsidRPr="008733E8">
              <w:t xml:space="preserve">2 </w:t>
            </w:r>
            <w:r w:rsidRPr="008733E8">
              <w:tab/>
            </w:r>
            <w:proofErr w:type="spellStart"/>
            <w:r w:rsidRPr="008733E8">
              <w:t>Kafeology</w:t>
            </w:r>
            <w:proofErr w:type="spellEnd"/>
            <w:r w:rsidR="00502328">
              <w:t xml:space="preserve"> </w:t>
            </w:r>
            <w:r w:rsidRPr="008733E8">
              <w:t>Cafe…………………………….................</w:t>
            </w:r>
            <w:r w:rsidR="00502328">
              <w:t>...</w:t>
            </w:r>
            <w:r w:rsidRPr="008733E8">
              <w:t>...........2</w:t>
            </w:r>
          </w:p>
          <w:p w14:paraId="75511D29" w14:textId="4BCF5981" w:rsidR="008733E8" w:rsidRPr="008733E8" w:rsidRDefault="008733E8" w:rsidP="008B1D2D">
            <w:pPr>
              <w:pStyle w:val="forTOC"/>
            </w:pPr>
            <w:r w:rsidRPr="008733E8">
              <w:t xml:space="preserve">3 </w:t>
            </w:r>
            <w:r w:rsidRPr="008733E8">
              <w:tab/>
            </w:r>
            <w:proofErr w:type="spellStart"/>
            <w:r w:rsidRPr="008733E8">
              <w:t>Kafeology</w:t>
            </w:r>
            <w:proofErr w:type="spellEnd"/>
            <w:r w:rsidRPr="008733E8">
              <w:t xml:space="preserve"> Ordering Area…………………</w:t>
            </w:r>
            <w:proofErr w:type="gramStart"/>
            <w:r w:rsidRPr="008733E8">
              <w:t>…</w:t>
            </w:r>
            <w:r w:rsidR="00502328">
              <w:t>..</w:t>
            </w:r>
            <w:proofErr w:type="gramEnd"/>
            <w:r w:rsidRPr="008733E8">
              <w:t>…….................3</w:t>
            </w:r>
          </w:p>
          <w:p w14:paraId="43D8B3B7" w14:textId="24B32BCD" w:rsidR="008733E8" w:rsidRPr="008733E8" w:rsidRDefault="008733E8" w:rsidP="008B1D2D">
            <w:pPr>
              <w:pStyle w:val="forTOC"/>
            </w:pPr>
            <w:r w:rsidRPr="008733E8">
              <w:t xml:space="preserve">4 </w:t>
            </w:r>
            <w:r w:rsidRPr="008733E8">
              <w:tab/>
              <w:t>Sample Products…………………………</w:t>
            </w:r>
            <w:r w:rsidR="00502328">
              <w:t>..</w:t>
            </w:r>
            <w:r w:rsidRPr="008733E8">
              <w:t>...............................3</w:t>
            </w:r>
          </w:p>
          <w:p w14:paraId="6B735D34" w14:textId="24A26F00" w:rsidR="008733E8" w:rsidRPr="008733E8" w:rsidRDefault="008733E8" w:rsidP="008B1D2D">
            <w:pPr>
              <w:pStyle w:val="forTOC"/>
            </w:pPr>
            <w:r w:rsidRPr="008733E8">
              <w:t xml:space="preserve">5 </w:t>
            </w:r>
            <w:r w:rsidRPr="008733E8">
              <w:tab/>
            </w:r>
            <w:proofErr w:type="spellStart"/>
            <w:r w:rsidRPr="008733E8">
              <w:t>Kafeology</w:t>
            </w:r>
            <w:proofErr w:type="spellEnd"/>
            <w:r w:rsidRPr="008733E8">
              <w:t xml:space="preserve"> Café’s Kitchen……………………………........</w:t>
            </w:r>
            <w:r w:rsidR="00502328">
              <w:t>.</w:t>
            </w:r>
            <w:r w:rsidRPr="008733E8">
              <w:t>.....4</w:t>
            </w:r>
          </w:p>
          <w:p w14:paraId="43CB790B" w14:textId="19282A2D" w:rsidR="008733E8" w:rsidRPr="008733E8" w:rsidRDefault="008733E8" w:rsidP="008B1D2D">
            <w:pPr>
              <w:pStyle w:val="forTOC"/>
            </w:pPr>
            <w:r w:rsidRPr="008733E8">
              <w:t xml:space="preserve">6 </w:t>
            </w:r>
            <w:r w:rsidRPr="008733E8">
              <w:tab/>
            </w:r>
            <w:proofErr w:type="spellStart"/>
            <w:r w:rsidRPr="008733E8">
              <w:t>Kafeology</w:t>
            </w:r>
            <w:proofErr w:type="spellEnd"/>
            <w:r w:rsidRPr="008733E8">
              <w:t xml:space="preserve"> Café’s Dining area………………………………</w:t>
            </w:r>
            <w:r w:rsidR="00502328">
              <w:t>..</w:t>
            </w:r>
            <w:r w:rsidRPr="008733E8">
              <w:t>..4</w:t>
            </w:r>
          </w:p>
          <w:p w14:paraId="6FEF7D39" w14:textId="67412805" w:rsidR="008733E8" w:rsidRPr="008733E8" w:rsidRDefault="008733E8" w:rsidP="008B1D2D">
            <w:pPr>
              <w:pStyle w:val="forTOC"/>
            </w:pPr>
            <w:r w:rsidRPr="008733E8">
              <w:t xml:space="preserve">7 </w:t>
            </w:r>
            <w:r w:rsidRPr="008733E8">
              <w:tab/>
              <w:t>List of Materials and Ingredients………………………</w:t>
            </w:r>
            <w:r w:rsidR="00502328">
              <w:t>......</w:t>
            </w:r>
            <w:proofErr w:type="gramStart"/>
            <w:r w:rsidRPr="008733E8">
              <w:t>…..</w:t>
            </w:r>
            <w:proofErr w:type="gramEnd"/>
            <w:r w:rsidRPr="008733E8">
              <w:t>6</w:t>
            </w:r>
          </w:p>
          <w:p w14:paraId="51A3F8EE" w14:textId="2F6B52E0" w:rsidR="008733E8" w:rsidRPr="008733E8" w:rsidRDefault="007B02BA" w:rsidP="008B1D2D">
            <w:pPr>
              <w:pStyle w:val="forTOC"/>
            </w:pPr>
            <w:r>
              <w:t xml:space="preserve">           </w:t>
            </w:r>
            <w:r w:rsidR="008733E8" w:rsidRPr="008733E8">
              <w:t xml:space="preserve">Used by </w:t>
            </w:r>
            <w:proofErr w:type="spellStart"/>
            <w:r w:rsidR="008733E8" w:rsidRPr="008733E8">
              <w:t>Kafeology</w:t>
            </w:r>
            <w:proofErr w:type="spellEnd"/>
          </w:p>
          <w:p w14:paraId="1A919ACE" w14:textId="3482782E" w:rsidR="008733E8" w:rsidRPr="008733E8" w:rsidRDefault="008733E8" w:rsidP="008B1D2D">
            <w:pPr>
              <w:pStyle w:val="forTOC"/>
            </w:pPr>
            <w:r w:rsidRPr="008733E8">
              <w:t>8</w:t>
            </w:r>
            <w:r w:rsidRPr="008733E8">
              <w:tab/>
              <w:t>Agile Scrum Development………………………………</w:t>
            </w:r>
            <w:r w:rsidR="00502328">
              <w:t>..</w:t>
            </w:r>
            <w:r w:rsidRPr="008733E8">
              <w:t>......30</w:t>
            </w:r>
          </w:p>
          <w:p w14:paraId="23322817" w14:textId="4319FC60" w:rsidR="008733E8" w:rsidRPr="008733E8" w:rsidRDefault="00502328" w:rsidP="008B1D2D">
            <w:pPr>
              <w:pStyle w:val="forTOC"/>
            </w:pPr>
            <w:r>
              <w:t xml:space="preserve">           </w:t>
            </w:r>
            <w:r w:rsidR="008733E8" w:rsidRPr="008733E8">
              <w:t>Methodology</w:t>
            </w:r>
          </w:p>
        </w:tc>
        <w:tc>
          <w:tcPr>
            <w:tcW w:w="990" w:type="dxa"/>
          </w:tcPr>
          <w:p w14:paraId="5638CC07" w14:textId="77777777" w:rsidR="005F5CB1" w:rsidRPr="008733E8" w:rsidRDefault="005F5CB1" w:rsidP="008B1D2D">
            <w:pPr>
              <w:pStyle w:val="forTOC"/>
            </w:pPr>
          </w:p>
        </w:tc>
      </w:tr>
      <w:tr w:rsidR="005F5CB1" w:rsidRPr="008733E8" w14:paraId="5EDDF64C" w14:textId="77777777" w:rsidTr="00412F34">
        <w:tc>
          <w:tcPr>
            <w:tcW w:w="7650" w:type="dxa"/>
            <w:gridSpan w:val="2"/>
          </w:tcPr>
          <w:p w14:paraId="546EFC0C" w14:textId="77777777" w:rsidR="005F5CB1" w:rsidRPr="008733E8" w:rsidRDefault="005F5CB1" w:rsidP="008B1D2D">
            <w:pPr>
              <w:pStyle w:val="forTOC"/>
            </w:pPr>
          </w:p>
        </w:tc>
        <w:tc>
          <w:tcPr>
            <w:tcW w:w="990" w:type="dxa"/>
          </w:tcPr>
          <w:p w14:paraId="40C84A7A" w14:textId="77777777" w:rsidR="005F5CB1" w:rsidRPr="008733E8" w:rsidRDefault="005F5CB1" w:rsidP="008B1D2D">
            <w:pPr>
              <w:pStyle w:val="forTOC"/>
            </w:pPr>
          </w:p>
        </w:tc>
      </w:tr>
    </w:tbl>
    <w:p w14:paraId="043EA27F" w14:textId="77777777" w:rsidR="001A774A" w:rsidRPr="008733E8" w:rsidRDefault="001A774A" w:rsidP="00B55276">
      <w:pPr>
        <w:pStyle w:val="BodyofResearch"/>
        <w:rPr>
          <w:bCs/>
        </w:rPr>
      </w:pPr>
    </w:p>
    <w:p w14:paraId="71EC904A" w14:textId="77777777" w:rsidR="001A774A" w:rsidRDefault="001A774A" w:rsidP="001A774A">
      <w:r w:rsidRPr="008733E8">
        <w:rPr>
          <w:b w:val="0"/>
          <w:bCs/>
        </w:rPr>
        <w:br w:type="page"/>
      </w:r>
    </w:p>
    <w:p w14:paraId="1B6862E4" w14:textId="77777777" w:rsidR="005B2930" w:rsidRDefault="005B2930" w:rsidP="00390D06">
      <w:pPr>
        <w:spacing w:line="960" w:lineRule="auto"/>
        <w:sectPr w:rsidR="005B2930" w:rsidSect="00CF2A37">
          <w:footerReference w:type="default" r:id="rId8"/>
          <w:footerReference w:type="first" r:id="rId9"/>
          <w:pgSz w:w="12240" w:h="15840" w:code="1"/>
          <w:pgMar w:top="1440" w:right="1440" w:bottom="1440" w:left="2160" w:header="720" w:footer="288" w:gutter="0"/>
          <w:pgNumType w:fmt="lowerRoman"/>
          <w:cols w:space="720"/>
          <w:titlePg/>
          <w:docGrid w:linePitch="360"/>
        </w:sectPr>
      </w:pPr>
    </w:p>
    <w:p w14:paraId="1C81859A" w14:textId="77777777" w:rsidR="007A4CAE" w:rsidRDefault="007A4CAE" w:rsidP="008733E8">
      <w:pPr>
        <w:pStyle w:val="Heading1"/>
      </w:pPr>
      <w:r>
        <w:lastRenderedPageBreak/>
        <w:t>Introduction</w:t>
      </w:r>
    </w:p>
    <w:p w14:paraId="2FEF2383" w14:textId="77777777" w:rsidR="007A4CAE" w:rsidRDefault="007A4CAE" w:rsidP="007A4CAE">
      <w:pPr>
        <w:pStyle w:val="Heading2"/>
        <w:tabs>
          <w:tab w:val="left" w:pos="2400"/>
        </w:tabs>
      </w:pPr>
      <w:r>
        <w:t>Project Context</w:t>
      </w:r>
      <w:r>
        <w:tab/>
      </w:r>
    </w:p>
    <w:p w14:paraId="64BCA7D6" w14:textId="76A8D65E" w:rsidR="004F7BFC" w:rsidRDefault="004F7BFC" w:rsidP="00A4523A">
      <w:pPr>
        <w:pStyle w:val="BodyofResearch"/>
        <w:ind w:left="720"/>
        <w:jc w:val="both"/>
        <w:rPr>
          <w:rStyle w:val="Strong"/>
          <w:b w:val="0"/>
        </w:rPr>
      </w:pPr>
      <w:r w:rsidRPr="004F7BFC">
        <w:rPr>
          <w:rStyle w:val="Strong"/>
          <w:b w:val="0"/>
        </w:rPr>
        <w:t xml:space="preserve">According to Stefan </w:t>
      </w:r>
      <w:proofErr w:type="spellStart"/>
      <w:r w:rsidRPr="004F7BFC">
        <w:rPr>
          <w:rStyle w:val="Strong"/>
          <w:b w:val="0"/>
        </w:rPr>
        <w:t>Calimanu</w:t>
      </w:r>
      <w:proofErr w:type="spellEnd"/>
      <w:r w:rsidRPr="004F7BFC">
        <w:rPr>
          <w:rStyle w:val="Strong"/>
          <w:b w:val="0"/>
        </w:rPr>
        <w:t xml:space="preserve"> (2023), technology significantly impacts every aspect of life, including economic development, by transforming work processes, production methods, and consumption patterns. Innovation is fostered, growth opportunities are created, and traditional economic models are challenged, while advancements in automation and digitalization reshape industries, disrupt established practices, and introduce challenges such as job displacement. In funeral home management, technology plays a crucial role in enhancing operational efficiency, improving customer service, and ensuring financial transparency. Management software simplifies tasks such as scheduling, document </w:t>
      </w:r>
      <w:r w:rsidR="001836EA">
        <w:rPr>
          <w:rStyle w:val="Strong"/>
          <w:b w:val="0"/>
        </w:rPr>
        <w:t>management</w:t>
      </w:r>
      <w:r w:rsidRPr="004F7BFC">
        <w:rPr>
          <w:rStyle w:val="Strong"/>
          <w:b w:val="0"/>
        </w:rPr>
        <w:t>, and inventory tracking, enabling a focus on compassionate care. Secure communication platforms and reliable payment systems are also provided. Additionally, technology ensures compliance with legal requirements and offers valuable insights to support continuous adaptation to the evolving needs of families in the digital age.</w:t>
      </w:r>
    </w:p>
    <w:p w14:paraId="679584E7" w14:textId="135C0542" w:rsidR="008B1D2D" w:rsidRDefault="008B1D2D" w:rsidP="00A4523A">
      <w:pPr>
        <w:pStyle w:val="BodyofResearch"/>
        <w:ind w:left="720"/>
        <w:jc w:val="both"/>
        <w:rPr>
          <w:rStyle w:val="Strong"/>
          <w:b w:val="0"/>
        </w:rPr>
      </w:pPr>
      <w:r w:rsidRPr="008B1D2D">
        <w:rPr>
          <w:rStyle w:val="Strong"/>
          <w:b w:val="0"/>
        </w:rPr>
        <w:t xml:space="preserve">Information Technology (IT) involves the application of computer systems, networks, and software to manage, process, and distribute electronic data, serving as a fundamental aspect of contemporary business operations and communication. The field includes physical components such as servers and devices, along with software that ensures operational efficiency. IT emphasizes the application and administration of these technologies to optimize processes, ensure data security, and support strategic decision-making. This approach distinguishes IT from computer science, which primarily focuses on the creation and innovation of new technologies, as </w:t>
      </w:r>
      <w:r>
        <w:rPr>
          <w:rStyle w:val="Strong"/>
          <w:b w:val="0"/>
        </w:rPr>
        <w:t>stated</w:t>
      </w:r>
      <w:r w:rsidRPr="008B1D2D">
        <w:rPr>
          <w:rStyle w:val="Strong"/>
          <w:b w:val="0"/>
        </w:rPr>
        <w:t xml:space="preserve"> by Kinza Yasar (2024).</w:t>
      </w:r>
    </w:p>
    <w:p w14:paraId="1B81BA1D" w14:textId="2968F195" w:rsidR="001032B6" w:rsidRDefault="001032B6" w:rsidP="00A4523A">
      <w:pPr>
        <w:pStyle w:val="BodyofResearch"/>
        <w:ind w:left="720"/>
        <w:jc w:val="both"/>
        <w:rPr>
          <w:rStyle w:val="Strong"/>
          <w:b w:val="0"/>
        </w:rPr>
      </w:pPr>
      <w:r w:rsidRPr="001032B6">
        <w:rPr>
          <w:rStyle w:val="Strong"/>
          <w:b w:val="0"/>
        </w:rPr>
        <w:t xml:space="preserve">Adaptability is essential for businesses seeking long-term success, particularly in industries where societal norms and customer expectations are continuously evolving. The funeral home industry, once considered relatively stable, has been </w:t>
      </w:r>
      <w:r w:rsidRPr="001032B6">
        <w:rPr>
          <w:rStyle w:val="Strong"/>
          <w:b w:val="0"/>
        </w:rPr>
        <w:lastRenderedPageBreak/>
        <w:t>influenced by cultural shifts, technological advancements, and a growing demand for more personalized services. Funeral homes that address these changes, by offering customized funeral plans or specialized grief support, are better positioned to meet the unique needs of contemporary families. For instance, some funeral homes now provide virtual services, enabling family members, regardless of location, to participate in memorials. These innovations not only enhance the experience for those grieving but also help funeral homes maintain relevance and competitiveness in an evolving market.</w:t>
      </w:r>
    </w:p>
    <w:p w14:paraId="043225C5" w14:textId="41AB53DA" w:rsidR="007A4CAE" w:rsidRDefault="007A4CAE" w:rsidP="00A4523A">
      <w:pPr>
        <w:pStyle w:val="BodyofResearch"/>
        <w:ind w:left="720"/>
        <w:jc w:val="both"/>
        <w:rPr>
          <w:rStyle w:val="Strong"/>
          <w:b w:val="0"/>
        </w:rPr>
      </w:pPr>
      <w:r>
        <w:rPr>
          <w:rStyle w:val="Strong"/>
          <w:b w:val="0"/>
        </w:rPr>
        <w:t xml:space="preserve">Implementing a management system to computerize the processes of Ilagan Funeral Home in Tarlac will improve the business operations. According to </w:t>
      </w:r>
      <w:r w:rsidRPr="008B6E9B">
        <w:rPr>
          <w:rStyle w:val="Strong"/>
          <w:b w:val="0"/>
        </w:rPr>
        <w:t>(Anderson, 2005)</w:t>
      </w:r>
      <w:r>
        <w:rPr>
          <w:rStyle w:val="Strong"/>
          <w:b w:val="0"/>
        </w:rPr>
        <w:t xml:space="preserve"> a management system is function that involves consciously designed processes and procedures. </w:t>
      </w:r>
      <w:r w:rsidR="007F4BE5">
        <w:rPr>
          <w:rStyle w:val="Strong"/>
          <w:b w:val="0"/>
        </w:rPr>
        <w:t>The</w:t>
      </w:r>
      <w:r>
        <w:rPr>
          <w:rStyle w:val="Strong"/>
          <w:b w:val="0"/>
        </w:rPr>
        <w:t xml:space="preserve"> purpose is to ensure that an organization achieves </w:t>
      </w:r>
      <w:r w:rsidR="007F4BE5">
        <w:rPr>
          <w:rStyle w:val="Strong"/>
          <w:b w:val="0"/>
        </w:rPr>
        <w:t>the</w:t>
      </w:r>
      <w:r>
        <w:rPr>
          <w:rStyle w:val="Strong"/>
          <w:b w:val="0"/>
        </w:rPr>
        <w:t xml:space="preserve"> objective effectively. </w:t>
      </w:r>
      <w:r w:rsidRPr="00DA0AC0">
        <w:rPr>
          <w:rStyle w:val="Strong"/>
          <w:b w:val="0"/>
        </w:rPr>
        <w:t>Managing a funeral home is not easy due to the variety of tasks</w:t>
      </w:r>
      <w:r>
        <w:rPr>
          <w:rStyle w:val="Strong"/>
          <w:b w:val="0"/>
        </w:rPr>
        <w:t xml:space="preserve"> such as inventory management, service transactions and payment transactions</w:t>
      </w:r>
      <w:r w:rsidRPr="00DA0AC0">
        <w:rPr>
          <w:rStyle w:val="Strong"/>
          <w:b w:val="0"/>
        </w:rPr>
        <w:t xml:space="preserve"> that must be tracked and handled</w:t>
      </w:r>
      <w:r>
        <w:rPr>
          <w:rStyle w:val="Strong"/>
          <w:b w:val="0"/>
        </w:rPr>
        <w:t>. This saves time and allows the funeral home to focus on providing support to families during difficult times.</w:t>
      </w:r>
      <w:r w:rsidRPr="00DA0AC0">
        <w:rPr>
          <w:rStyle w:val="Strong"/>
          <w:b w:val="0"/>
        </w:rPr>
        <w:t xml:space="preserve"> Funeral homes help families during tough times, even</w:t>
      </w:r>
      <w:r>
        <w:rPr>
          <w:rStyle w:val="Strong"/>
          <w:b w:val="0"/>
        </w:rPr>
        <w:t xml:space="preserve"> though </w:t>
      </w:r>
      <w:r w:rsidR="007F4BE5">
        <w:rPr>
          <w:rStyle w:val="Strong"/>
          <w:b w:val="0"/>
        </w:rPr>
        <w:t xml:space="preserve">the </w:t>
      </w:r>
      <w:r>
        <w:rPr>
          <w:rStyle w:val="Strong"/>
          <w:b w:val="0"/>
        </w:rPr>
        <w:t>work is sensitive</w:t>
      </w:r>
      <w:r w:rsidRPr="00DA0AC0">
        <w:rPr>
          <w:rStyle w:val="Strong"/>
          <w:b w:val="0"/>
        </w:rPr>
        <w:t>. Funeral homes face numerous challenges from da</w:t>
      </w:r>
      <w:r>
        <w:rPr>
          <w:rStyle w:val="Strong"/>
          <w:b w:val="0"/>
        </w:rPr>
        <w:t>ily</w:t>
      </w:r>
      <w:r w:rsidRPr="00DA0AC0">
        <w:rPr>
          <w:rStyle w:val="Strong"/>
          <w:b w:val="0"/>
        </w:rPr>
        <w:t xml:space="preserve"> operations. These </w:t>
      </w:r>
      <w:r>
        <w:rPr>
          <w:rStyle w:val="Strong"/>
          <w:b w:val="0"/>
        </w:rPr>
        <w:t>challenges</w:t>
      </w:r>
      <w:r w:rsidRPr="00DA0AC0">
        <w:rPr>
          <w:rStyle w:val="Strong"/>
          <w:b w:val="0"/>
        </w:rPr>
        <w:t xml:space="preserve"> often stem from outdated manual processes and a lack of technology integration. </w:t>
      </w:r>
      <w:r w:rsidR="007F4BE5">
        <w:rPr>
          <w:rStyle w:val="Strong"/>
          <w:b w:val="0"/>
        </w:rPr>
        <w:t xml:space="preserve">Funeral Homes </w:t>
      </w:r>
      <w:r w:rsidRPr="00DA0AC0">
        <w:rPr>
          <w:rStyle w:val="Strong"/>
          <w:b w:val="0"/>
        </w:rPr>
        <w:t>handle things like arranging ceremonies, managing supplies, and handling payment. I</w:t>
      </w:r>
      <w:r w:rsidR="007F4BE5">
        <w:rPr>
          <w:rStyle w:val="Strong"/>
          <w:b w:val="0"/>
        </w:rPr>
        <w:t>t i</w:t>
      </w:r>
      <w:r w:rsidRPr="00DA0AC0">
        <w:rPr>
          <w:rStyle w:val="Strong"/>
          <w:b w:val="0"/>
        </w:rPr>
        <w:t>s crucial to address these challenges carefully, as funeral homes play a vital role in assisting families during difficult times</w:t>
      </w:r>
      <w:r>
        <w:rPr>
          <w:rStyle w:val="Strong"/>
          <w:b w:val="0"/>
        </w:rPr>
        <w:t>.</w:t>
      </w:r>
    </w:p>
    <w:p w14:paraId="10A05CBF" w14:textId="7312BE43" w:rsidR="001836EA" w:rsidRPr="001836EA" w:rsidRDefault="007A4CAE" w:rsidP="001836EA">
      <w:pPr>
        <w:pStyle w:val="BodyofResearch"/>
        <w:ind w:left="720"/>
        <w:jc w:val="both"/>
        <w:rPr>
          <w:shd w:val="clear" w:color="auto" w:fill="FFFFFF"/>
        </w:rPr>
      </w:pPr>
      <w:r w:rsidRPr="00DA0AC0">
        <w:rPr>
          <w:rStyle w:val="Strong"/>
          <w:b w:val="0"/>
        </w:rPr>
        <w:t xml:space="preserve">Funerals are a universal after-death ritual </w:t>
      </w:r>
      <w:r w:rsidRPr="008B6E9B">
        <w:rPr>
          <w:rStyle w:val="Strong"/>
          <w:b w:val="0"/>
        </w:rPr>
        <w:t>(Woodthorpe, 2007)</w:t>
      </w:r>
      <w:r w:rsidRPr="00DA0AC0">
        <w:rPr>
          <w:rStyle w:val="Strong"/>
          <w:b w:val="0"/>
        </w:rPr>
        <w:t xml:space="preserve">. </w:t>
      </w:r>
      <w:proofErr w:type="spellStart"/>
      <w:r w:rsidR="007F4BE5">
        <w:rPr>
          <w:rStyle w:val="Strong"/>
          <w:b w:val="0"/>
        </w:rPr>
        <w:t>E</w:t>
      </w:r>
      <w:r w:rsidRPr="00DA0AC0">
        <w:rPr>
          <w:rStyle w:val="Strong"/>
          <w:b w:val="0"/>
        </w:rPr>
        <w:t>very one</w:t>
      </w:r>
      <w:proofErr w:type="spellEnd"/>
      <w:r w:rsidRPr="00DA0AC0">
        <w:rPr>
          <w:rStyle w:val="Strong"/>
          <w:b w:val="0"/>
        </w:rPr>
        <w:t xml:space="preserve"> will be affected by the death of a loved one during </w:t>
      </w:r>
      <w:r w:rsidR="007F4BE5">
        <w:rPr>
          <w:rStyle w:val="Strong"/>
          <w:b w:val="0"/>
        </w:rPr>
        <w:t xml:space="preserve">this </w:t>
      </w:r>
      <w:r w:rsidRPr="00DA0AC0">
        <w:rPr>
          <w:rStyle w:val="Strong"/>
          <w:b w:val="0"/>
        </w:rPr>
        <w:t xml:space="preserve">lifetime. For many people, it is a sad event, but for others, </w:t>
      </w:r>
      <w:r w:rsidR="007F4BE5">
        <w:rPr>
          <w:rStyle w:val="Strong"/>
          <w:b w:val="0"/>
        </w:rPr>
        <w:t xml:space="preserve">it </w:t>
      </w:r>
      <w:proofErr w:type="gramStart"/>
      <w:r w:rsidR="007F4BE5">
        <w:rPr>
          <w:rStyle w:val="Strong"/>
          <w:b w:val="0"/>
        </w:rPr>
        <w:t xml:space="preserve">is </w:t>
      </w:r>
      <w:r w:rsidRPr="00DA0AC0">
        <w:rPr>
          <w:rStyle w:val="Strong"/>
          <w:b w:val="0"/>
        </w:rPr>
        <w:t xml:space="preserve"> seen</w:t>
      </w:r>
      <w:proofErr w:type="gramEnd"/>
      <w:r w:rsidRPr="00DA0AC0">
        <w:rPr>
          <w:rStyle w:val="Strong"/>
          <w:b w:val="0"/>
        </w:rPr>
        <w:t xml:space="preserve"> as a celebration of the person’s life. While people around </w:t>
      </w:r>
      <w:r>
        <w:t xml:space="preserve">the world have different traditions. </w:t>
      </w:r>
      <w:r w:rsidR="007F4BE5">
        <w:t xml:space="preserve">And </w:t>
      </w:r>
      <w:r>
        <w:t xml:space="preserve">can vary widely in form and function but have the collective goal of fare welling someone, a place where participation can express grief and share sorrow, remember the person who has died, mark the transition from living to dead, and act as a starting point recovery </w:t>
      </w:r>
      <w:r w:rsidRPr="008B6E9B">
        <w:t>(</w:t>
      </w:r>
      <w:proofErr w:type="spellStart"/>
      <w:r w:rsidRPr="008B6E9B">
        <w:t>Mitima-Verloop</w:t>
      </w:r>
      <w:proofErr w:type="spellEnd"/>
      <w:r w:rsidRPr="008B6E9B">
        <w:t xml:space="preserve"> et al., 2019; O’Rourke et al., 2011; Walter &amp; Bailey, </w:t>
      </w:r>
      <w:r w:rsidRPr="008B6E9B">
        <w:lastRenderedPageBreak/>
        <w:t>2020)</w:t>
      </w:r>
      <w:r>
        <w:t xml:space="preserve">According to </w:t>
      </w:r>
      <w:r w:rsidRPr="008B6E9B">
        <w:t>(Jordan et al., 2021),</w:t>
      </w:r>
      <w:r>
        <w:t xml:space="preserve"> The funeral ritual has been present for millennia across countries, cultures, and religions, most often accompanied by family presence during the dying period, followed by gathering together to say goodbye. These rituals play an essential role in the grieving process. However, in late 2019, the Coronavirus pandemic (referred to here as COVID-19) saw millions of deaths globally, and with it many restrictions on visitors to who are very ill in both hospitals and aged</w:t>
      </w:r>
      <w:r w:rsidR="00C04471">
        <w:t xml:space="preserve"> </w:t>
      </w:r>
      <w:r>
        <w:t xml:space="preserve">care facilities </w:t>
      </w:r>
      <w:r w:rsidRPr="008B6E9B">
        <w:t>(Burrell &amp; Selman, 2020; Parks &amp; Howard, 2021)</w:t>
      </w:r>
      <w:r>
        <w:t xml:space="preserve">. Since the start of the COVID-19 pandemic in late 2019, funeral homes have faced many challenges. Even with these challenges, funeral homes keep adapting to provide essential services, ensuring families get the support </w:t>
      </w:r>
      <w:r w:rsidR="007F4BE5">
        <w:t xml:space="preserve">that the families </w:t>
      </w:r>
      <w:r>
        <w:t>need during difficult times</w:t>
      </w:r>
      <w:r>
        <w:rPr>
          <w:shd w:val="clear" w:color="auto" w:fill="FFFFFF"/>
        </w:rPr>
        <w:t>.</w:t>
      </w:r>
    </w:p>
    <w:p w14:paraId="2A0F73B8" w14:textId="2C89C14A" w:rsidR="007A4CAE" w:rsidRDefault="007A4CAE" w:rsidP="00A4523A">
      <w:pPr>
        <w:pStyle w:val="BodyofResearch"/>
        <w:ind w:left="720"/>
        <w:jc w:val="both"/>
        <w:rPr>
          <w:rStyle w:val="Strong"/>
          <w:b w:val="0"/>
        </w:rPr>
      </w:pPr>
      <w:r w:rsidRPr="005B4B58">
        <w:rPr>
          <w:rStyle w:val="Strong"/>
          <w:b w:val="0"/>
        </w:rPr>
        <w:t>Christopher B. Ilagan,</w:t>
      </w:r>
      <w:r>
        <w:rPr>
          <w:rStyle w:val="Strong"/>
          <w:b w:val="0"/>
        </w:rPr>
        <w:t xml:space="preserve"> fifth generation,</w:t>
      </w:r>
      <w:r w:rsidRPr="005B4B58">
        <w:rPr>
          <w:rStyle w:val="Strong"/>
          <w:b w:val="0"/>
        </w:rPr>
        <w:t xml:space="preserve"> the current manager of the funeral home</w:t>
      </w:r>
      <w:r>
        <w:rPr>
          <w:rStyle w:val="Strong"/>
          <w:b w:val="0"/>
        </w:rPr>
        <w:t xml:space="preserve">. </w:t>
      </w:r>
      <w:r w:rsidRPr="00DA0AC0">
        <w:rPr>
          <w:rStyle w:val="Strong"/>
          <w:b w:val="0"/>
        </w:rPr>
        <w:t>ILAGAN, started th</w:t>
      </w:r>
      <w:r>
        <w:rPr>
          <w:rStyle w:val="Strong"/>
          <w:b w:val="0"/>
        </w:rPr>
        <w:t>e</w:t>
      </w:r>
      <w:r w:rsidRPr="00DA0AC0">
        <w:rPr>
          <w:rStyle w:val="Strong"/>
          <w:b w:val="0"/>
        </w:rPr>
        <w:t xml:space="preserve"> business in the 1930s (1932), with the founder being Don Pascacio Ilagan. </w:t>
      </w:r>
      <w:r w:rsidR="007F4BE5">
        <w:rPr>
          <w:rStyle w:val="Strong"/>
          <w:b w:val="0"/>
        </w:rPr>
        <w:t xml:space="preserve">The </w:t>
      </w:r>
      <w:r w:rsidRPr="00DA0AC0">
        <w:rPr>
          <w:rStyle w:val="Strong"/>
          <w:b w:val="0"/>
        </w:rPr>
        <w:t>first branch was in Cabanatuan City. The family expanded to other branches over the years, with the Tarlac branch being built in 1954</w:t>
      </w:r>
      <w:r>
        <w:rPr>
          <w:rStyle w:val="Strong"/>
          <w:b w:val="0"/>
        </w:rPr>
        <w:t xml:space="preserve"> located at 833 </w:t>
      </w:r>
      <w:proofErr w:type="spellStart"/>
      <w:proofErr w:type="gramStart"/>
      <w:r>
        <w:rPr>
          <w:rStyle w:val="Strong"/>
          <w:b w:val="0"/>
        </w:rPr>
        <w:t>F.Tañedost</w:t>
      </w:r>
      <w:proofErr w:type="spellEnd"/>
      <w:proofErr w:type="gramEnd"/>
      <w:r>
        <w:rPr>
          <w:rStyle w:val="Strong"/>
          <w:b w:val="0"/>
        </w:rPr>
        <w:t>. San Nicolas blk1 Tarlac</w:t>
      </w:r>
      <w:r w:rsidRPr="00DA0AC0">
        <w:rPr>
          <w:rStyle w:val="Strong"/>
          <w:b w:val="0"/>
        </w:rPr>
        <w:t>.</w:t>
      </w:r>
    </w:p>
    <w:p w14:paraId="3CA0F830" w14:textId="3ED2801D" w:rsidR="00410E91" w:rsidRDefault="00A4523A" w:rsidP="009C3056">
      <w:pPr>
        <w:pStyle w:val="BodyofResearch"/>
        <w:spacing w:line="240" w:lineRule="auto"/>
        <w:rPr>
          <w:rStyle w:val="Strong"/>
          <w:b w:val="0"/>
          <w:bCs w:val="0"/>
        </w:rPr>
      </w:pPr>
      <w:r w:rsidRPr="00410E91">
        <w:rPr>
          <w:b/>
          <w:noProof/>
          <w:lang w:val="en-PH"/>
        </w:rPr>
        <mc:AlternateContent>
          <mc:Choice Requires="wps">
            <w:drawing>
              <wp:inline distT="0" distB="0" distL="0" distR="0" wp14:anchorId="4977BA96" wp14:editId="0452CF32">
                <wp:extent cx="4616245" cy="3002280"/>
                <wp:effectExtent l="0" t="0" r="0" b="7620"/>
                <wp:docPr id="707479969" name="Freeform 4"/>
                <wp:cNvGraphicFramePr/>
                <a:graphic xmlns:a="http://schemas.openxmlformats.org/drawingml/2006/main">
                  <a:graphicData uri="http://schemas.microsoft.com/office/word/2010/wordprocessingShape">
                    <wps:wsp>
                      <wps:cNvSpPr/>
                      <wps:spPr>
                        <a:xfrm>
                          <a:off x="0" y="0"/>
                          <a:ext cx="4616245" cy="3002280"/>
                        </a:xfrm>
                        <a:custGeom>
                          <a:avLst/>
                          <a:gdLst/>
                          <a:ahLst/>
                          <a:cxnLst/>
                          <a:rect l="l" t="t" r="r" b="b"/>
                          <a:pathLst>
                            <a:path w="3814079" h="3757713">
                              <a:moveTo>
                                <a:pt x="0" y="0"/>
                              </a:moveTo>
                              <a:lnTo>
                                <a:pt x="3814079" y="0"/>
                              </a:lnTo>
                              <a:lnTo>
                                <a:pt x="3814079" y="3757713"/>
                              </a:lnTo>
                              <a:lnTo>
                                <a:pt x="0" y="3757713"/>
                              </a:lnTo>
                              <a:lnTo>
                                <a:pt x="0" y="0"/>
                              </a:lnTo>
                              <a:close/>
                            </a:path>
                          </a:pathLst>
                        </a:custGeom>
                        <a:blipFill>
                          <a:blip r:embed="rId10"/>
                          <a:stretch>
                            <a:fillRect/>
                          </a:stretch>
                        </a:blipFill>
                      </wps:spPr>
                      <wps:txbx>
                        <w:txbxContent>
                          <w:p w14:paraId="7AA3C175" w14:textId="77777777" w:rsidR="00410E91" w:rsidRDefault="00410E91" w:rsidP="00410E91">
                            <w:pPr>
                              <w:rPr>
                                <w:lang w:val="en-US"/>
                              </w:rPr>
                            </w:pPr>
                          </w:p>
                          <w:p w14:paraId="739F71D2" w14:textId="77777777" w:rsidR="00410E91" w:rsidRDefault="00410E91" w:rsidP="00410E91">
                            <w:pPr>
                              <w:rPr>
                                <w:lang w:val="en-US"/>
                              </w:rPr>
                            </w:pPr>
                          </w:p>
                          <w:p w14:paraId="75B052F2" w14:textId="77777777" w:rsidR="00410E91" w:rsidRDefault="00410E91" w:rsidP="00410E91">
                            <w:pPr>
                              <w:rPr>
                                <w:lang w:val="en-US"/>
                              </w:rPr>
                            </w:pPr>
                          </w:p>
                          <w:p w14:paraId="0A0A14B0" w14:textId="77777777" w:rsidR="00410E91" w:rsidRDefault="00410E91" w:rsidP="00410E91">
                            <w:pPr>
                              <w:rPr>
                                <w:lang w:val="en-US"/>
                              </w:rPr>
                            </w:pPr>
                          </w:p>
                          <w:p w14:paraId="062CD3E5" w14:textId="77777777" w:rsidR="00410E91" w:rsidRDefault="00410E91" w:rsidP="00410E91">
                            <w:pPr>
                              <w:rPr>
                                <w:lang w:val="en-US"/>
                              </w:rPr>
                            </w:pPr>
                          </w:p>
                          <w:p w14:paraId="55A5DB74" w14:textId="77777777" w:rsidR="00410E91" w:rsidRDefault="00410E91" w:rsidP="00410E91">
                            <w:pPr>
                              <w:rPr>
                                <w:lang w:val="en-US"/>
                              </w:rPr>
                            </w:pPr>
                          </w:p>
                          <w:p w14:paraId="0A5BEADD" w14:textId="77777777" w:rsidR="00410E91" w:rsidRDefault="00410E91" w:rsidP="00410E91">
                            <w:pPr>
                              <w:rPr>
                                <w:lang w:val="en-US"/>
                              </w:rPr>
                            </w:pPr>
                          </w:p>
                          <w:p w14:paraId="5D59DF25" w14:textId="77777777" w:rsidR="00410E91" w:rsidRDefault="00410E91" w:rsidP="00410E91">
                            <w:pPr>
                              <w:rPr>
                                <w:lang w:val="en-US"/>
                              </w:rPr>
                            </w:pPr>
                          </w:p>
                          <w:p w14:paraId="36304A35" w14:textId="77777777" w:rsidR="00410E91" w:rsidRDefault="00410E91" w:rsidP="00410E91">
                            <w:pPr>
                              <w:rPr>
                                <w:lang w:val="en-US"/>
                              </w:rPr>
                            </w:pPr>
                          </w:p>
                          <w:p w14:paraId="6CA04DAE" w14:textId="77777777" w:rsidR="00410E91" w:rsidRDefault="00410E91" w:rsidP="00410E91">
                            <w:pPr>
                              <w:rPr>
                                <w:lang w:val="en-US"/>
                              </w:rPr>
                            </w:pPr>
                          </w:p>
                          <w:p w14:paraId="55C2CAB5" w14:textId="77777777" w:rsidR="00410E91" w:rsidRDefault="00410E91" w:rsidP="00410E91">
                            <w:pPr>
                              <w:rPr>
                                <w:lang w:val="en-US"/>
                              </w:rPr>
                            </w:pPr>
                          </w:p>
                          <w:p w14:paraId="46DC17E9" w14:textId="77777777" w:rsidR="00410E91" w:rsidRDefault="00410E91" w:rsidP="00410E91">
                            <w:pPr>
                              <w:rPr>
                                <w:lang w:val="en-US"/>
                              </w:rPr>
                            </w:pPr>
                          </w:p>
                          <w:p w14:paraId="5C2100CB" w14:textId="77777777" w:rsidR="00410E91" w:rsidRDefault="00410E91" w:rsidP="00410E91">
                            <w:pPr>
                              <w:rPr>
                                <w:lang w:val="en-US"/>
                              </w:rPr>
                            </w:pPr>
                          </w:p>
                          <w:p w14:paraId="1C525704" w14:textId="77777777" w:rsidR="00410E91" w:rsidRDefault="00410E91" w:rsidP="00410E91">
                            <w:pPr>
                              <w:rPr>
                                <w:lang w:val="en-US"/>
                              </w:rPr>
                            </w:pPr>
                          </w:p>
                          <w:p w14:paraId="59E91337" w14:textId="77777777" w:rsidR="00410E91" w:rsidRDefault="00410E91" w:rsidP="00410E91">
                            <w:pPr>
                              <w:rPr>
                                <w:lang w:val="en-US"/>
                              </w:rPr>
                            </w:pPr>
                          </w:p>
                          <w:p w14:paraId="6DD5F279" w14:textId="77777777" w:rsidR="00410E91" w:rsidRDefault="00410E91" w:rsidP="00410E91">
                            <w:pPr>
                              <w:rPr>
                                <w:lang w:val="en-US"/>
                              </w:rPr>
                            </w:pPr>
                          </w:p>
                          <w:p w14:paraId="502DB402" w14:textId="77777777" w:rsidR="00410E91" w:rsidRDefault="00410E91" w:rsidP="00410E91">
                            <w:pPr>
                              <w:rPr>
                                <w:lang w:val="en-US"/>
                              </w:rPr>
                            </w:pPr>
                          </w:p>
                          <w:p w14:paraId="5FAA15FA" w14:textId="77777777" w:rsidR="00410E91" w:rsidRDefault="00410E91" w:rsidP="00410E91">
                            <w:pPr>
                              <w:rPr>
                                <w:lang w:val="en-US"/>
                              </w:rPr>
                            </w:pPr>
                          </w:p>
                          <w:p w14:paraId="4F38BC78" w14:textId="77777777" w:rsidR="00410E91" w:rsidRDefault="00410E91" w:rsidP="00410E91">
                            <w:pPr>
                              <w:rPr>
                                <w:lang w:val="en-US"/>
                              </w:rPr>
                            </w:pPr>
                          </w:p>
                          <w:p w14:paraId="638E4DC3" w14:textId="77777777" w:rsidR="00410E91" w:rsidRDefault="00410E91" w:rsidP="00410E91">
                            <w:pPr>
                              <w:rPr>
                                <w:lang w:val="en-US"/>
                              </w:rPr>
                            </w:pPr>
                          </w:p>
                          <w:p w14:paraId="666C6FD6" w14:textId="77777777" w:rsidR="00410E91" w:rsidRDefault="00410E91" w:rsidP="00410E91">
                            <w:pPr>
                              <w:rPr>
                                <w:lang w:val="en-US"/>
                              </w:rPr>
                            </w:pPr>
                          </w:p>
                          <w:p w14:paraId="715DF56D" w14:textId="77777777" w:rsidR="00410E91" w:rsidRDefault="00410E91" w:rsidP="00410E91">
                            <w:pPr>
                              <w:rPr>
                                <w:lang w:val="en-US"/>
                              </w:rPr>
                            </w:pPr>
                          </w:p>
                          <w:p w14:paraId="77AB0FBC" w14:textId="77777777" w:rsidR="00410E91" w:rsidRDefault="00410E91" w:rsidP="00410E91">
                            <w:pPr>
                              <w:rPr>
                                <w:lang w:val="en-US"/>
                              </w:rPr>
                            </w:pPr>
                          </w:p>
                          <w:p w14:paraId="06A85BB2" w14:textId="77777777" w:rsidR="00410E91" w:rsidRPr="00410E91" w:rsidRDefault="00410E91" w:rsidP="00410E91">
                            <w:pPr>
                              <w:rPr>
                                <w:lang w:val="en-US"/>
                              </w:rPr>
                            </w:pPr>
                          </w:p>
                        </w:txbxContent>
                      </wps:txbx>
                      <wps:bodyPr wrap="square">
                        <a:noAutofit/>
                      </wps:bodyPr>
                    </wps:wsp>
                  </a:graphicData>
                </a:graphic>
              </wp:inline>
            </w:drawing>
          </mc:Choice>
          <mc:Fallback>
            <w:pict>
              <v:shape w14:anchorId="4977BA96" id="Freeform 4" o:spid="_x0000_s1026" style="width:363.5pt;height:236.4pt;visibility:visible;mso-wrap-style:square;mso-left-percent:-10001;mso-top-percent:-10001;mso-position-horizontal:absolute;mso-position-horizontal-relative:char;mso-position-vertical:absolute;mso-position-vertical-relative:line;mso-left-percent:-10001;mso-top-percent:-10001;v-text-anchor:top" coordsize="3814079,3757713" o:spt="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" adj="-11796480,,5400" path="m,l3814079,r,3757713l,3757713,,xe" stroked="f">
                <v:fill r:id="rId11" o:title="" recolor="t" rotate="t" type="frame"/>
                <v:stroke joinstyle="miter"/>
                <v:formulas/>
                <v:path arrowok="t" o:connecttype="custom" textboxrect="0,0,3814079,3757713"/>
                <v:textbox>
                  <w:txbxContent>
                    <w:p w14:paraId="7AA3C175" w14:textId="77777777" w:rsidR="00410E91" w:rsidRDefault="00410E91" w:rsidP="00410E91">
                      <w:pPr>
                        <w:rPr>
                          <w:lang w:val="en-US"/>
                        </w:rPr>
                      </w:pPr>
                    </w:p>
                    <w:p w14:paraId="739F71D2" w14:textId="77777777" w:rsidR="00410E91" w:rsidRDefault="00410E91" w:rsidP="00410E91">
                      <w:pPr>
                        <w:rPr>
                          <w:lang w:val="en-US"/>
                        </w:rPr>
                      </w:pPr>
                    </w:p>
                    <w:p w14:paraId="75B052F2" w14:textId="77777777" w:rsidR="00410E91" w:rsidRDefault="00410E91" w:rsidP="00410E91">
                      <w:pPr>
                        <w:rPr>
                          <w:lang w:val="en-US"/>
                        </w:rPr>
                      </w:pPr>
                    </w:p>
                    <w:p w14:paraId="0A0A14B0" w14:textId="77777777" w:rsidR="00410E91" w:rsidRDefault="00410E91" w:rsidP="00410E91">
                      <w:pPr>
                        <w:rPr>
                          <w:lang w:val="en-US"/>
                        </w:rPr>
                      </w:pPr>
                    </w:p>
                    <w:p w14:paraId="062CD3E5" w14:textId="77777777" w:rsidR="00410E91" w:rsidRDefault="00410E91" w:rsidP="00410E91">
                      <w:pPr>
                        <w:rPr>
                          <w:lang w:val="en-US"/>
                        </w:rPr>
                      </w:pPr>
                    </w:p>
                    <w:p w14:paraId="55A5DB74" w14:textId="77777777" w:rsidR="00410E91" w:rsidRDefault="00410E91" w:rsidP="00410E91">
                      <w:pPr>
                        <w:rPr>
                          <w:lang w:val="en-US"/>
                        </w:rPr>
                      </w:pPr>
                    </w:p>
                    <w:p w14:paraId="0A5BEADD" w14:textId="77777777" w:rsidR="00410E91" w:rsidRDefault="00410E91" w:rsidP="00410E91">
                      <w:pPr>
                        <w:rPr>
                          <w:lang w:val="en-US"/>
                        </w:rPr>
                      </w:pPr>
                    </w:p>
                    <w:p w14:paraId="5D59DF25" w14:textId="77777777" w:rsidR="00410E91" w:rsidRDefault="00410E91" w:rsidP="00410E91">
                      <w:pPr>
                        <w:rPr>
                          <w:lang w:val="en-US"/>
                        </w:rPr>
                      </w:pPr>
                    </w:p>
                    <w:p w14:paraId="36304A35" w14:textId="77777777" w:rsidR="00410E91" w:rsidRDefault="00410E91" w:rsidP="00410E91">
                      <w:pPr>
                        <w:rPr>
                          <w:lang w:val="en-US"/>
                        </w:rPr>
                      </w:pPr>
                    </w:p>
                    <w:p w14:paraId="6CA04DAE" w14:textId="77777777" w:rsidR="00410E91" w:rsidRDefault="00410E91" w:rsidP="00410E91">
                      <w:pPr>
                        <w:rPr>
                          <w:lang w:val="en-US"/>
                        </w:rPr>
                      </w:pPr>
                    </w:p>
                    <w:p w14:paraId="55C2CAB5" w14:textId="77777777" w:rsidR="00410E91" w:rsidRDefault="00410E91" w:rsidP="00410E91">
                      <w:pPr>
                        <w:rPr>
                          <w:lang w:val="en-US"/>
                        </w:rPr>
                      </w:pPr>
                    </w:p>
                    <w:p w14:paraId="46DC17E9" w14:textId="77777777" w:rsidR="00410E91" w:rsidRDefault="00410E91" w:rsidP="00410E91">
                      <w:pPr>
                        <w:rPr>
                          <w:lang w:val="en-US"/>
                        </w:rPr>
                      </w:pPr>
                    </w:p>
                    <w:p w14:paraId="5C2100CB" w14:textId="77777777" w:rsidR="00410E91" w:rsidRDefault="00410E91" w:rsidP="00410E91">
                      <w:pPr>
                        <w:rPr>
                          <w:lang w:val="en-US"/>
                        </w:rPr>
                      </w:pPr>
                    </w:p>
                    <w:p w14:paraId="1C525704" w14:textId="77777777" w:rsidR="00410E91" w:rsidRDefault="00410E91" w:rsidP="00410E91">
                      <w:pPr>
                        <w:rPr>
                          <w:lang w:val="en-US"/>
                        </w:rPr>
                      </w:pPr>
                    </w:p>
                    <w:p w14:paraId="59E91337" w14:textId="77777777" w:rsidR="00410E91" w:rsidRDefault="00410E91" w:rsidP="00410E91">
                      <w:pPr>
                        <w:rPr>
                          <w:lang w:val="en-US"/>
                        </w:rPr>
                      </w:pPr>
                    </w:p>
                    <w:p w14:paraId="6DD5F279" w14:textId="77777777" w:rsidR="00410E91" w:rsidRDefault="00410E91" w:rsidP="00410E91">
                      <w:pPr>
                        <w:rPr>
                          <w:lang w:val="en-US"/>
                        </w:rPr>
                      </w:pPr>
                    </w:p>
                    <w:p w14:paraId="502DB402" w14:textId="77777777" w:rsidR="00410E91" w:rsidRDefault="00410E91" w:rsidP="00410E91">
                      <w:pPr>
                        <w:rPr>
                          <w:lang w:val="en-US"/>
                        </w:rPr>
                      </w:pPr>
                    </w:p>
                    <w:p w14:paraId="5FAA15FA" w14:textId="77777777" w:rsidR="00410E91" w:rsidRDefault="00410E91" w:rsidP="00410E91">
                      <w:pPr>
                        <w:rPr>
                          <w:lang w:val="en-US"/>
                        </w:rPr>
                      </w:pPr>
                    </w:p>
                    <w:p w14:paraId="4F38BC78" w14:textId="77777777" w:rsidR="00410E91" w:rsidRDefault="00410E91" w:rsidP="00410E91">
                      <w:pPr>
                        <w:rPr>
                          <w:lang w:val="en-US"/>
                        </w:rPr>
                      </w:pPr>
                    </w:p>
                    <w:p w14:paraId="638E4DC3" w14:textId="77777777" w:rsidR="00410E91" w:rsidRDefault="00410E91" w:rsidP="00410E91">
                      <w:pPr>
                        <w:rPr>
                          <w:lang w:val="en-US"/>
                        </w:rPr>
                      </w:pPr>
                    </w:p>
                    <w:p w14:paraId="666C6FD6" w14:textId="77777777" w:rsidR="00410E91" w:rsidRDefault="00410E91" w:rsidP="00410E91">
                      <w:pPr>
                        <w:rPr>
                          <w:lang w:val="en-US"/>
                        </w:rPr>
                      </w:pPr>
                    </w:p>
                    <w:p w14:paraId="715DF56D" w14:textId="77777777" w:rsidR="00410E91" w:rsidRDefault="00410E91" w:rsidP="00410E91">
                      <w:pPr>
                        <w:rPr>
                          <w:lang w:val="en-US"/>
                        </w:rPr>
                      </w:pPr>
                    </w:p>
                    <w:p w14:paraId="77AB0FBC" w14:textId="77777777" w:rsidR="00410E91" w:rsidRDefault="00410E91" w:rsidP="00410E91">
                      <w:pPr>
                        <w:rPr>
                          <w:lang w:val="en-US"/>
                        </w:rPr>
                      </w:pPr>
                    </w:p>
                    <w:p w14:paraId="06A85BB2" w14:textId="77777777" w:rsidR="00410E91" w:rsidRPr="00410E91" w:rsidRDefault="00410E91" w:rsidP="00410E91">
                      <w:pPr>
                        <w:rPr>
                          <w:lang w:val="en-US"/>
                        </w:rPr>
                      </w:pPr>
                    </w:p>
                  </w:txbxContent>
                </v:textbox>
                <w10:anchorlock/>
              </v:shape>
            </w:pict>
          </mc:Fallback>
        </mc:AlternateContent>
      </w:r>
    </w:p>
    <w:p w14:paraId="03A5A076" w14:textId="35C2C7A0" w:rsidR="007B02BA" w:rsidRPr="009C3056" w:rsidRDefault="007B02BA" w:rsidP="009C3056">
      <w:pPr>
        <w:rPr>
          <w:rStyle w:val="Strong"/>
          <w:i/>
          <w:iCs/>
        </w:rPr>
      </w:pPr>
      <w:r w:rsidRPr="009C3056">
        <w:rPr>
          <w:rStyle w:val="Strong"/>
          <w:i/>
          <w:iCs/>
        </w:rPr>
        <w:t>Figure 1: Manager of Ilagan Memorial Homes</w:t>
      </w:r>
    </w:p>
    <w:p w14:paraId="7519BA79" w14:textId="5C88DDA2" w:rsidR="00410E91" w:rsidRDefault="00410E91" w:rsidP="001836EA">
      <w:pPr>
        <w:pStyle w:val="BodyofResearch"/>
        <w:jc w:val="both"/>
        <w:rPr>
          <w:rStyle w:val="Strong"/>
          <w:b w:val="0"/>
        </w:rPr>
      </w:pPr>
    </w:p>
    <w:p w14:paraId="4877EBB6" w14:textId="14558FF7" w:rsidR="00410E91" w:rsidRDefault="00A4523A" w:rsidP="009C3056">
      <w:pPr>
        <w:pStyle w:val="BodyofResearch"/>
        <w:spacing w:line="240" w:lineRule="auto"/>
        <w:rPr>
          <w:rStyle w:val="Strong"/>
          <w:b w:val="0"/>
        </w:rPr>
      </w:pPr>
      <w:r w:rsidRPr="00C04471">
        <w:rPr>
          <w:b/>
          <w:bCs/>
          <w:noProof/>
          <w:lang w:val="en-PH"/>
        </w:rPr>
        <w:lastRenderedPageBreak/>
        <mc:AlternateContent>
          <mc:Choice Requires="wps">
            <w:drawing>
              <wp:inline distT="0" distB="0" distL="0" distR="0" wp14:anchorId="3180B24D" wp14:editId="270169A6">
                <wp:extent cx="4645742" cy="3131820"/>
                <wp:effectExtent l="0" t="0" r="2540" b="0"/>
                <wp:docPr id="508214524" name="Freeform 3"/>
                <wp:cNvGraphicFramePr/>
                <a:graphic xmlns:a="http://schemas.openxmlformats.org/drawingml/2006/main">
                  <a:graphicData uri="http://schemas.microsoft.com/office/word/2010/wordprocessingShape">
                    <wps:wsp>
                      <wps:cNvSpPr/>
                      <wps:spPr>
                        <a:xfrm>
                          <a:off x="0" y="0"/>
                          <a:ext cx="4645742" cy="3131820"/>
                        </a:xfrm>
                        <a:custGeom>
                          <a:avLst/>
                          <a:gdLst/>
                          <a:ahLst/>
                          <a:cxnLst/>
                          <a:rect l="l" t="t" r="r" b="b"/>
                          <a:pathLst>
                            <a:path w="12337472" h="7157007">
                              <a:moveTo>
                                <a:pt x="0" y="0"/>
                              </a:moveTo>
                              <a:lnTo>
                                <a:pt x="12337472" y="0"/>
                              </a:lnTo>
                              <a:lnTo>
                                <a:pt x="12337472" y="7157007"/>
                              </a:lnTo>
                              <a:lnTo>
                                <a:pt x="0" y="7157007"/>
                              </a:lnTo>
                              <a:lnTo>
                                <a:pt x="0" y="0"/>
                              </a:lnTo>
                              <a:close/>
                            </a:path>
                          </a:pathLst>
                        </a:custGeom>
                        <a:blipFill>
                          <a:blip r:embed="rId12"/>
                          <a:stretch>
                            <a:fillRect b="-29287"/>
                          </a:stretch>
                        </a:blipFill>
                      </wps:spPr>
                      <wps:bodyPr/>
                    </wps:wsp>
                  </a:graphicData>
                </a:graphic>
              </wp:inline>
            </w:drawing>
          </mc:Choice>
          <mc:Fallback>
            <w:pict>
              <v:shape w14:anchorId="6E07CAA7" id="Freeform 3" o:spid="_x0000_s1026" style="width:365.8pt;height:246.6pt;visibility:visible;mso-wrap-style:square;mso-left-percent:-10001;mso-top-percent:-10001;mso-position-horizontal:absolute;mso-position-horizontal-relative:char;mso-position-vertical:absolute;mso-position-vertical-relative:line;mso-left-percent:-10001;mso-top-percent:-10001;v-text-anchor:top" coordsize="12337472,71570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" path="m,l12337472,r,7157007l,7157007,,xe" stroked="f">
                <v:fill r:id="rId13" o:title="" recolor="t" rotate="t" type="frame"/>
                <v:path arrowok="t"/>
                <w10:anchorlock/>
              </v:shape>
            </w:pict>
          </mc:Fallback>
        </mc:AlternateContent>
      </w:r>
    </w:p>
    <w:p w14:paraId="330AB766" w14:textId="7665ED34" w:rsidR="00410E91" w:rsidRDefault="009C3056" w:rsidP="001836EA">
      <w:pPr>
        <w:rPr>
          <w:rStyle w:val="Strong"/>
          <w:i/>
          <w:iCs/>
        </w:rPr>
      </w:pPr>
      <w:r w:rsidRPr="009C3056">
        <w:rPr>
          <w:rStyle w:val="Strong"/>
          <w:i/>
          <w:iCs/>
        </w:rPr>
        <w:t xml:space="preserve">Figure </w:t>
      </w:r>
      <w:r>
        <w:rPr>
          <w:rStyle w:val="Strong"/>
          <w:i/>
          <w:iCs/>
        </w:rPr>
        <w:t>2</w:t>
      </w:r>
      <w:r w:rsidRPr="009C3056">
        <w:rPr>
          <w:rStyle w:val="Strong"/>
          <w:i/>
          <w:iCs/>
        </w:rPr>
        <w:t>: Ilagan Memorial Homes</w:t>
      </w:r>
    </w:p>
    <w:p w14:paraId="0EDD5432" w14:textId="77777777" w:rsidR="001836EA" w:rsidRPr="001836EA" w:rsidRDefault="001836EA" w:rsidP="001836EA">
      <w:pPr>
        <w:rPr>
          <w:rStyle w:val="Strong"/>
          <w:i/>
          <w:iCs/>
        </w:rPr>
      </w:pPr>
    </w:p>
    <w:p w14:paraId="681061FF" w14:textId="77777777" w:rsidR="00C04471" w:rsidRPr="00FE3232" w:rsidRDefault="007A4CAE" w:rsidP="00A4523A">
      <w:pPr>
        <w:pStyle w:val="BodyofResearch"/>
        <w:ind w:left="720"/>
        <w:jc w:val="both"/>
        <w:rPr>
          <w:rStyle w:val="Strong"/>
          <w:b w:val="0"/>
        </w:rPr>
      </w:pPr>
      <w:r w:rsidRPr="00FE3232">
        <w:rPr>
          <w:rStyle w:val="Strong"/>
          <w:b w:val="0"/>
        </w:rPr>
        <w:t xml:space="preserve">Despite the longstanding presence and dedication of Ilagan Funeral Home in Tarlac to serving </w:t>
      </w:r>
      <w:r w:rsidR="007F4BE5">
        <w:rPr>
          <w:rStyle w:val="Strong"/>
          <w:b w:val="0"/>
        </w:rPr>
        <w:t>the</w:t>
      </w:r>
      <w:r w:rsidRPr="00FE3232">
        <w:rPr>
          <w:rStyle w:val="Strong"/>
          <w:b w:val="0"/>
        </w:rPr>
        <w:t xml:space="preserve"> customers, the funeral home still relies heavily on manual methods for various aspects of </w:t>
      </w:r>
      <w:r w:rsidR="007F4BE5">
        <w:rPr>
          <w:rStyle w:val="Strong"/>
          <w:b w:val="0"/>
        </w:rPr>
        <w:t>the Funeral Homes</w:t>
      </w:r>
      <w:r w:rsidRPr="00FE3232">
        <w:rPr>
          <w:rStyle w:val="Strong"/>
          <w:b w:val="0"/>
        </w:rPr>
        <w:t xml:space="preserve"> operations. These operations include inventory management, client transaction. When a client </w:t>
      </w:r>
      <w:proofErr w:type="gramStart"/>
      <w:r w:rsidRPr="00FE3232">
        <w:rPr>
          <w:rStyle w:val="Strong"/>
          <w:b w:val="0"/>
        </w:rPr>
        <w:t>avail</w:t>
      </w:r>
      <w:proofErr w:type="gramEnd"/>
      <w:r w:rsidRPr="00FE3232">
        <w:rPr>
          <w:rStyle w:val="Strong"/>
          <w:b w:val="0"/>
        </w:rPr>
        <w:t xml:space="preserve"> the service,</w:t>
      </w:r>
      <w:r>
        <w:rPr>
          <w:rStyle w:val="Strong"/>
          <w:b w:val="0"/>
        </w:rPr>
        <w:t xml:space="preserve"> </w:t>
      </w:r>
      <w:r w:rsidRPr="00FE3232">
        <w:rPr>
          <w:rStyle w:val="Strong"/>
          <w:b w:val="0"/>
        </w:rPr>
        <w:t xml:space="preserve">first </w:t>
      </w:r>
      <w:r w:rsidR="007F4BE5">
        <w:rPr>
          <w:rStyle w:val="Strong"/>
          <w:b w:val="0"/>
        </w:rPr>
        <w:t xml:space="preserve">is to </w:t>
      </w:r>
      <w:r w:rsidRPr="00FE3232">
        <w:rPr>
          <w:rStyle w:val="Strong"/>
          <w:b w:val="0"/>
        </w:rPr>
        <w:t>retrieve the deceased body,</w:t>
      </w:r>
      <w:r>
        <w:rPr>
          <w:rStyle w:val="Strong"/>
          <w:b w:val="0"/>
        </w:rPr>
        <w:t xml:space="preserve"> </w:t>
      </w:r>
      <w:r w:rsidRPr="00FE3232">
        <w:rPr>
          <w:rStyle w:val="Strong"/>
          <w:b w:val="0"/>
        </w:rPr>
        <w:t xml:space="preserve">whether from the hospital or </w:t>
      </w:r>
      <w:r w:rsidR="007F4BE5">
        <w:rPr>
          <w:rStyle w:val="Strong"/>
          <w:b w:val="0"/>
        </w:rPr>
        <w:t xml:space="preserve">the </w:t>
      </w:r>
      <w:r w:rsidRPr="00FE3232">
        <w:rPr>
          <w:rStyle w:val="Strong"/>
          <w:b w:val="0"/>
        </w:rPr>
        <w:t>house</w:t>
      </w:r>
      <w:r w:rsidR="007F4BE5">
        <w:rPr>
          <w:rStyle w:val="Strong"/>
          <w:b w:val="0"/>
        </w:rPr>
        <w:t xml:space="preserve"> of the client</w:t>
      </w:r>
      <w:r w:rsidRPr="00FE3232">
        <w:rPr>
          <w:rStyle w:val="Strong"/>
          <w:b w:val="0"/>
        </w:rPr>
        <w:t xml:space="preserve">. Once the body arrives the client first selects a casket. Then </w:t>
      </w:r>
      <w:r w:rsidR="007F4BE5">
        <w:rPr>
          <w:rStyle w:val="Strong"/>
          <w:b w:val="0"/>
        </w:rPr>
        <w:t xml:space="preserve">the client </w:t>
      </w:r>
      <w:r w:rsidR="00A36509">
        <w:rPr>
          <w:rStyle w:val="Strong"/>
          <w:b w:val="0"/>
        </w:rPr>
        <w:t xml:space="preserve">will </w:t>
      </w:r>
      <w:r w:rsidRPr="00FE3232">
        <w:rPr>
          <w:rStyle w:val="Strong"/>
          <w:b w:val="0"/>
        </w:rPr>
        <w:t>decide how many days the embalming should last</w:t>
      </w:r>
      <w:r w:rsidR="00A36509">
        <w:rPr>
          <w:rStyle w:val="Strong"/>
          <w:b w:val="0"/>
        </w:rPr>
        <w:t xml:space="preserve"> </w:t>
      </w:r>
      <w:r w:rsidRPr="00FE3232">
        <w:rPr>
          <w:rStyle w:val="Strong"/>
          <w:b w:val="0"/>
        </w:rPr>
        <w:t xml:space="preserve">before proceeding to the service contract. In </w:t>
      </w:r>
      <w:r>
        <w:rPr>
          <w:rStyle w:val="Strong"/>
          <w:b w:val="0"/>
        </w:rPr>
        <w:t xml:space="preserve">the </w:t>
      </w:r>
      <w:r w:rsidRPr="00FE3232">
        <w:rPr>
          <w:rStyle w:val="Strong"/>
          <w:b w:val="0"/>
        </w:rPr>
        <w:t xml:space="preserve">service contract client information such as client name, address, deceased </w:t>
      </w:r>
      <w:proofErr w:type="spellStart"/>
      <w:proofErr w:type="gramStart"/>
      <w:r w:rsidRPr="00FE3232">
        <w:rPr>
          <w:rStyle w:val="Strong"/>
          <w:b w:val="0"/>
        </w:rPr>
        <w:t>name,cemetery</w:t>
      </w:r>
      <w:proofErr w:type="spellEnd"/>
      <w:proofErr w:type="gramEnd"/>
      <w:r w:rsidRPr="00FE3232">
        <w:rPr>
          <w:rStyle w:val="Strong"/>
          <w:b w:val="0"/>
        </w:rPr>
        <w:t>, and the date and time of burial among other details, is collected. The contract also includes particulars such as the choice of casket, embalming days, service light</w:t>
      </w:r>
      <w:r>
        <w:rPr>
          <w:rStyle w:val="Strong"/>
          <w:b w:val="0"/>
        </w:rPr>
        <w:t>,</w:t>
      </w:r>
      <w:r w:rsidRPr="00FE3232">
        <w:rPr>
          <w:rStyle w:val="Strong"/>
          <w:b w:val="0"/>
        </w:rPr>
        <w:t xml:space="preserve"> and funeral car. Additionally, the service contract will detail the total charges for the service, including the advance payment made and the remaining balance. Payments </w:t>
      </w:r>
    </w:p>
    <w:p w14:paraId="271F9D3E" w14:textId="216AC5F5" w:rsidR="00C04471" w:rsidRDefault="007A4CAE" w:rsidP="00A4523A">
      <w:pPr>
        <w:pStyle w:val="BodyofResearch"/>
        <w:ind w:left="720"/>
        <w:jc w:val="both"/>
        <w:rPr>
          <w:rStyle w:val="Strong"/>
          <w:b w:val="0"/>
        </w:rPr>
      </w:pPr>
      <w:r w:rsidRPr="00FE3232">
        <w:rPr>
          <w:rStyle w:val="Strong"/>
          <w:b w:val="0"/>
        </w:rPr>
        <w:t xml:space="preserve">are handled only in cash. </w:t>
      </w:r>
      <w:r w:rsidR="00A36509">
        <w:rPr>
          <w:rStyle w:val="Strong"/>
          <w:b w:val="0"/>
        </w:rPr>
        <w:t xml:space="preserve">Ilagan also </w:t>
      </w:r>
      <w:r w:rsidRPr="00FE3232">
        <w:rPr>
          <w:rStyle w:val="Strong"/>
          <w:b w:val="0"/>
        </w:rPr>
        <w:t>allow full payment and</w:t>
      </w:r>
      <w:r>
        <w:rPr>
          <w:rStyle w:val="Strong"/>
          <w:b w:val="0"/>
        </w:rPr>
        <w:t xml:space="preserve"> installment</w:t>
      </w:r>
      <w:r w:rsidRPr="00FE3232">
        <w:rPr>
          <w:rStyle w:val="Strong"/>
          <w:b w:val="0"/>
        </w:rPr>
        <w:t>.</w:t>
      </w:r>
      <w:r>
        <w:rPr>
          <w:rStyle w:val="Strong"/>
          <w:b w:val="0"/>
        </w:rPr>
        <w:t xml:space="preserve"> </w:t>
      </w:r>
      <w:r w:rsidR="00A36509">
        <w:rPr>
          <w:rStyle w:val="Strong"/>
          <w:b w:val="0"/>
        </w:rPr>
        <w:t xml:space="preserve">But </w:t>
      </w:r>
      <w:r>
        <w:rPr>
          <w:rStyle w:val="Strong"/>
          <w:b w:val="0"/>
        </w:rPr>
        <w:t>require an advance payment of a minimum of</w:t>
      </w:r>
      <w:r w:rsidR="007347C7">
        <w:rPr>
          <w:rStyle w:val="Strong"/>
          <w:b w:val="0"/>
        </w:rPr>
        <w:t xml:space="preserve"> five thousand</w:t>
      </w:r>
      <w:r>
        <w:rPr>
          <w:rStyle w:val="Strong"/>
          <w:b w:val="0"/>
        </w:rPr>
        <w:t xml:space="preserve"> to </w:t>
      </w:r>
      <w:r w:rsidR="007347C7">
        <w:rPr>
          <w:rStyle w:val="Strong"/>
          <w:b w:val="0"/>
        </w:rPr>
        <w:t>ten thousand</w:t>
      </w:r>
      <w:r>
        <w:rPr>
          <w:rStyle w:val="Strong"/>
          <w:b w:val="0"/>
        </w:rPr>
        <w:t xml:space="preserve">. The client can choose to pay the balance before or after the burial as </w:t>
      </w:r>
      <w:r w:rsidR="00A36509">
        <w:rPr>
          <w:rStyle w:val="Strong"/>
          <w:b w:val="0"/>
        </w:rPr>
        <w:t xml:space="preserve">the client </w:t>
      </w:r>
      <w:r>
        <w:rPr>
          <w:rStyle w:val="Strong"/>
          <w:b w:val="0"/>
        </w:rPr>
        <w:t xml:space="preserve">prefer; this is not included in the service contract. Inventory equipment is managed manually, simply </w:t>
      </w:r>
      <w:r>
        <w:rPr>
          <w:rStyle w:val="Strong"/>
          <w:b w:val="0"/>
        </w:rPr>
        <w:lastRenderedPageBreak/>
        <w:t xml:space="preserve">by counting items; with no records kept and checks are conducted on a monthly basis. For equipment shortage, items are rented from other </w:t>
      </w:r>
      <w:proofErr w:type="spellStart"/>
      <w:proofErr w:type="gramStart"/>
      <w:r>
        <w:rPr>
          <w:rStyle w:val="Strong"/>
          <w:b w:val="0"/>
        </w:rPr>
        <w:t>branches.In</w:t>
      </w:r>
      <w:proofErr w:type="spellEnd"/>
      <w:proofErr w:type="gramEnd"/>
      <w:r>
        <w:rPr>
          <w:rStyle w:val="Strong"/>
          <w:b w:val="0"/>
        </w:rPr>
        <w:t xml:space="preserve"> case of damaged equipment, </w:t>
      </w:r>
      <w:r w:rsidR="00A36509">
        <w:rPr>
          <w:rStyle w:val="Strong"/>
          <w:b w:val="0"/>
        </w:rPr>
        <w:t xml:space="preserve">The client will </w:t>
      </w:r>
      <w:r>
        <w:rPr>
          <w:rStyle w:val="Strong"/>
          <w:b w:val="0"/>
        </w:rPr>
        <w:t>purchase a new set.</w:t>
      </w:r>
      <w:r w:rsidR="00C04471" w:rsidRPr="00C04471">
        <w:rPr>
          <w:rStyle w:val="Strong"/>
          <w:b w:val="0"/>
        </w:rPr>
        <w:t xml:space="preserve"> </w:t>
      </w:r>
      <w:r w:rsidR="00C04471">
        <w:rPr>
          <w:rStyle w:val="Strong"/>
          <w:b w:val="0"/>
        </w:rPr>
        <w:t xml:space="preserve"> Ilagan Funeral Homes have 11 sets and each set contains: </w:t>
      </w:r>
    </w:p>
    <w:tbl>
      <w:tblPr>
        <w:tblStyle w:val="TableGrid"/>
        <w:tblW w:w="0" w:type="auto"/>
        <w:tblInd w:w="2298" w:type="dxa"/>
        <w:tblLook w:val="04A0" w:firstRow="1" w:lastRow="0" w:firstColumn="1" w:lastColumn="0" w:noHBand="0" w:noVBand="1"/>
      </w:tblPr>
      <w:tblGrid>
        <w:gridCol w:w="5426"/>
      </w:tblGrid>
      <w:tr w:rsidR="00A4523A" w14:paraId="61EAE8E9" w14:textId="77777777" w:rsidTr="00F81DFB">
        <w:trPr>
          <w:trHeight w:val="616"/>
        </w:trPr>
        <w:tc>
          <w:tcPr>
            <w:tcW w:w="5426" w:type="dxa"/>
          </w:tcPr>
          <w:p w14:paraId="4B10E340" w14:textId="38E72DB7" w:rsidR="00A4523A" w:rsidRPr="00F81DFB" w:rsidRDefault="00F81DFB" w:rsidP="00F81DFB">
            <w:pPr>
              <w:pStyle w:val="BodyofResearch"/>
              <w:rPr>
                <w:rStyle w:val="Strong"/>
                <w:bCs w:val="0"/>
              </w:rPr>
            </w:pPr>
            <w:r>
              <w:rPr>
                <w:rStyle w:val="Strong"/>
                <w:bCs w:val="0"/>
              </w:rPr>
              <w:t>EQUIPMENT SET</w:t>
            </w:r>
          </w:p>
        </w:tc>
      </w:tr>
      <w:tr w:rsidR="00A4523A" w14:paraId="7DCD4EBA" w14:textId="77777777" w:rsidTr="00F81DFB">
        <w:trPr>
          <w:trHeight w:val="616"/>
        </w:trPr>
        <w:tc>
          <w:tcPr>
            <w:tcW w:w="5426" w:type="dxa"/>
          </w:tcPr>
          <w:p w14:paraId="0BF62A9C" w14:textId="49E856EB" w:rsidR="00A4523A" w:rsidRDefault="00F81DFB" w:rsidP="00F81DFB">
            <w:pPr>
              <w:pStyle w:val="BodyofResearch"/>
              <w:rPr>
                <w:rStyle w:val="Strong"/>
                <w:b w:val="0"/>
              </w:rPr>
            </w:pPr>
            <w:r>
              <w:rPr>
                <w:rStyle w:val="Strong"/>
                <w:b w:val="0"/>
              </w:rPr>
              <w:t>One Religion Stand Board</w:t>
            </w:r>
          </w:p>
        </w:tc>
      </w:tr>
      <w:tr w:rsidR="00A4523A" w14:paraId="13C64B9D" w14:textId="77777777" w:rsidTr="00F81DFB">
        <w:trPr>
          <w:trHeight w:val="616"/>
        </w:trPr>
        <w:tc>
          <w:tcPr>
            <w:tcW w:w="5426" w:type="dxa"/>
          </w:tcPr>
          <w:p w14:paraId="48522E48" w14:textId="1470052D" w:rsidR="00A4523A" w:rsidRDefault="00F81DFB" w:rsidP="00F81DFB">
            <w:pPr>
              <w:pStyle w:val="BodyofResearch"/>
              <w:rPr>
                <w:rStyle w:val="Strong"/>
                <w:b w:val="0"/>
              </w:rPr>
            </w:pPr>
            <w:r>
              <w:rPr>
                <w:rStyle w:val="Strong"/>
                <w:b w:val="0"/>
              </w:rPr>
              <w:t>Four Lights</w:t>
            </w:r>
          </w:p>
        </w:tc>
      </w:tr>
      <w:tr w:rsidR="00A4523A" w14:paraId="38740E15" w14:textId="77777777" w:rsidTr="00F81DFB">
        <w:trPr>
          <w:trHeight w:val="606"/>
        </w:trPr>
        <w:tc>
          <w:tcPr>
            <w:tcW w:w="5426" w:type="dxa"/>
          </w:tcPr>
          <w:p w14:paraId="394F7624" w14:textId="1A62EA76" w:rsidR="00A4523A" w:rsidRDefault="00F81DFB" w:rsidP="00F81DFB">
            <w:pPr>
              <w:pStyle w:val="BodyofResearch"/>
              <w:rPr>
                <w:rStyle w:val="Strong"/>
                <w:b w:val="0"/>
              </w:rPr>
            </w:pPr>
            <w:r>
              <w:rPr>
                <w:rStyle w:val="Strong"/>
                <w:b w:val="0"/>
              </w:rPr>
              <w:t>One Casket Stand</w:t>
            </w:r>
          </w:p>
        </w:tc>
      </w:tr>
      <w:tr w:rsidR="00A4523A" w14:paraId="4237DA09" w14:textId="77777777" w:rsidTr="00F81DFB">
        <w:trPr>
          <w:trHeight w:val="616"/>
        </w:trPr>
        <w:tc>
          <w:tcPr>
            <w:tcW w:w="5426" w:type="dxa"/>
          </w:tcPr>
          <w:p w14:paraId="574D0EA6" w14:textId="692D8BB2" w:rsidR="00A4523A" w:rsidRDefault="00F81DFB" w:rsidP="00A4523A">
            <w:pPr>
              <w:pStyle w:val="BodyofResearch"/>
              <w:jc w:val="both"/>
              <w:rPr>
                <w:rStyle w:val="Strong"/>
                <w:b w:val="0"/>
              </w:rPr>
            </w:pPr>
            <w:r>
              <w:rPr>
                <w:rStyle w:val="Strong"/>
                <w:b w:val="0"/>
              </w:rPr>
              <w:t xml:space="preserve">                      One Announcement Board</w:t>
            </w:r>
          </w:p>
        </w:tc>
      </w:tr>
      <w:tr w:rsidR="00A4523A" w14:paraId="693BE47D" w14:textId="77777777" w:rsidTr="00F81DFB">
        <w:trPr>
          <w:trHeight w:val="616"/>
        </w:trPr>
        <w:tc>
          <w:tcPr>
            <w:tcW w:w="5426" w:type="dxa"/>
          </w:tcPr>
          <w:p w14:paraId="73B45C0A" w14:textId="0820BD29" w:rsidR="00A4523A" w:rsidRDefault="00F81DFB" w:rsidP="00A4523A">
            <w:pPr>
              <w:pStyle w:val="BodyofResearch"/>
              <w:jc w:val="both"/>
              <w:rPr>
                <w:rStyle w:val="Strong"/>
                <w:b w:val="0"/>
              </w:rPr>
            </w:pPr>
            <w:r>
              <w:rPr>
                <w:rStyle w:val="Strong"/>
                <w:b w:val="0"/>
              </w:rPr>
              <w:t xml:space="preserve">                           One Tarpaulin Holder</w:t>
            </w:r>
          </w:p>
        </w:tc>
      </w:tr>
      <w:tr w:rsidR="00A4523A" w14:paraId="1EB60C7C" w14:textId="77777777" w:rsidTr="00F81DFB">
        <w:trPr>
          <w:trHeight w:val="616"/>
        </w:trPr>
        <w:tc>
          <w:tcPr>
            <w:tcW w:w="5426" w:type="dxa"/>
          </w:tcPr>
          <w:p w14:paraId="39B98F2A" w14:textId="53AE034B" w:rsidR="00A4523A" w:rsidRDefault="00F81DFB" w:rsidP="00A4523A">
            <w:pPr>
              <w:pStyle w:val="BodyofResearch"/>
              <w:jc w:val="both"/>
              <w:rPr>
                <w:rStyle w:val="Strong"/>
                <w:b w:val="0"/>
              </w:rPr>
            </w:pPr>
            <w:r>
              <w:rPr>
                <w:rStyle w:val="Strong"/>
                <w:b w:val="0"/>
              </w:rPr>
              <w:t xml:space="preserve">                         Two Mass Card Holders</w:t>
            </w:r>
          </w:p>
        </w:tc>
      </w:tr>
      <w:tr w:rsidR="00A4523A" w14:paraId="159CD074" w14:textId="77777777" w:rsidTr="00F81DFB">
        <w:trPr>
          <w:trHeight w:val="616"/>
        </w:trPr>
        <w:tc>
          <w:tcPr>
            <w:tcW w:w="5426" w:type="dxa"/>
          </w:tcPr>
          <w:p w14:paraId="4909BCCD" w14:textId="79A9B0AF" w:rsidR="00A4523A" w:rsidRDefault="00F81DFB" w:rsidP="00A54428">
            <w:pPr>
              <w:pStyle w:val="BodyofResearch"/>
              <w:jc w:val="both"/>
              <w:rPr>
                <w:rStyle w:val="Strong"/>
                <w:b w:val="0"/>
              </w:rPr>
            </w:pPr>
            <w:r>
              <w:rPr>
                <w:rStyle w:val="Strong"/>
                <w:b w:val="0"/>
              </w:rPr>
              <w:t xml:space="preserve">                                  One Carpet</w:t>
            </w:r>
          </w:p>
        </w:tc>
      </w:tr>
      <w:tr w:rsidR="00F81DFB" w14:paraId="22D2A85C" w14:textId="77777777" w:rsidTr="00F81DFB">
        <w:trPr>
          <w:trHeight w:val="616"/>
        </w:trPr>
        <w:tc>
          <w:tcPr>
            <w:tcW w:w="5426" w:type="dxa"/>
          </w:tcPr>
          <w:p w14:paraId="06EF3BB8" w14:textId="6CF06932" w:rsidR="00F81DFB" w:rsidRDefault="00F81DFB" w:rsidP="00A54428">
            <w:pPr>
              <w:pStyle w:val="BodyofResearch"/>
              <w:jc w:val="both"/>
              <w:rPr>
                <w:rStyle w:val="Strong"/>
                <w:b w:val="0"/>
              </w:rPr>
            </w:pPr>
            <w:r>
              <w:rPr>
                <w:rStyle w:val="Strong"/>
                <w:b w:val="0"/>
              </w:rPr>
              <w:t xml:space="preserve">                                Set of Curtains</w:t>
            </w:r>
          </w:p>
        </w:tc>
      </w:tr>
    </w:tbl>
    <w:p w14:paraId="6C0A3698" w14:textId="29E16CB0" w:rsidR="00A54428" w:rsidRPr="00A54428" w:rsidRDefault="00A54428" w:rsidP="00A54428">
      <w:pPr>
        <w:pStyle w:val="BodyofResearch"/>
        <w:ind w:left="720" w:firstLine="720"/>
        <w:rPr>
          <w:rStyle w:val="Strong"/>
          <w:b w:val="0"/>
          <w:i/>
          <w:iCs/>
        </w:rPr>
      </w:pPr>
      <w:r>
        <w:rPr>
          <w:rStyle w:val="Strong"/>
          <w:b w:val="0"/>
          <w:i/>
          <w:iCs/>
        </w:rPr>
        <w:t xml:space="preserve">Table 1: Ilagan Memorial Homes: Equipment Set </w:t>
      </w:r>
    </w:p>
    <w:p w14:paraId="2DD7357C" w14:textId="1C0B647D" w:rsidR="007A4CAE" w:rsidRDefault="007A4CAE" w:rsidP="00F81DFB">
      <w:pPr>
        <w:pStyle w:val="BodyofResearch"/>
        <w:ind w:left="720"/>
        <w:jc w:val="both"/>
        <w:rPr>
          <w:rStyle w:val="Strong"/>
          <w:b w:val="0"/>
        </w:rPr>
      </w:pPr>
      <w:r>
        <w:rPr>
          <w:rStyle w:val="Strong"/>
          <w:b w:val="0"/>
        </w:rPr>
        <w:t xml:space="preserve">Ilagan Funeral Home management system aims to simplify the business operations and will help Ilagan funeral home run smoothly and </w:t>
      </w:r>
      <w:proofErr w:type="gramStart"/>
      <w:r>
        <w:rPr>
          <w:rStyle w:val="Strong"/>
          <w:b w:val="0"/>
        </w:rPr>
        <w:t>efficiently.</w:t>
      </w:r>
      <w:r>
        <w:rPr>
          <w:rStyle w:val="Strong"/>
          <w:b w:val="0"/>
          <w:bCs w:val="0"/>
        </w:rPr>
        <w:t>.</w:t>
      </w:r>
      <w:proofErr w:type="gramEnd"/>
      <w:r>
        <w:rPr>
          <w:rStyle w:val="Strong"/>
          <w:b w:val="0"/>
          <w:bCs w:val="0"/>
        </w:rPr>
        <w:t xml:space="preserve"> The computerize system for </w:t>
      </w:r>
      <w:proofErr w:type="spellStart"/>
      <w:r>
        <w:rPr>
          <w:rStyle w:val="Strong"/>
          <w:b w:val="0"/>
          <w:bCs w:val="0"/>
        </w:rPr>
        <w:t>ilagan</w:t>
      </w:r>
      <w:proofErr w:type="spellEnd"/>
      <w:r>
        <w:rPr>
          <w:rStyle w:val="Strong"/>
          <w:b w:val="0"/>
          <w:bCs w:val="0"/>
        </w:rPr>
        <w:t xml:space="preserve"> will simplify </w:t>
      </w:r>
      <w:r w:rsidR="00A36509">
        <w:rPr>
          <w:rStyle w:val="Strong"/>
          <w:b w:val="0"/>
          <w:bCs w:val="0"/>
        </w:rPr>
        <w:t xml:space="preserve">the </w:t>
      </w:r>
      <w:r>
        <w:rPr>
          <w:rStyle w:val="Strong"/>
          <w:b w:val="0"/>
          <w:bCs w:val="0"/>
        </w:rPr>
        <w:t>processes and</w:t>
      </w:r>
      <w:r>
        <w:rPr>
          <w:rStyle w:val="Strong"/>
          <w:b w:val="0"/>
        </w:rPr>
        <w:t xml:space="preserve"> ensure </w:t>
      </w:r>
      <w:r w:rsidRPr="00F1088A">
        <w:rPr>
          <w:rStyle w:val="Strong"/>
          <w:b w:val="0"/>
        </w:rPr>
        <w:t xml:space="preserve">it meets the changing needs of </w:t>
      </w:r>
      <w:proofErr w:type="spellStart"/>
      <w:r w:rsidRPr="00F1088A">
        <w:rPr>
          <w:rStyle w:val="Strong"/>
          <w:b w:val="0"/>
        </w:rPr>
        <w:t>i</w:t>
      </w:r>
      <w:r w:rsidR="00A36509">
        <w:rPr>
          <w:rStyle w:val="Strong"/>
          <w:b w:val="0"/>
        </w:rPr>
        <w:t>the</w:t>
      </w:r>
      <w:proofErr w:type="spellEnd"/>
      <w:r w:rsidRPr="00F1088A">
        <w:rPr>
          <w:rStyle w:val="Strong"/>
          <w:b w:val="0"/>
        </w:rPr>
        <w:t xml:space="preserve"> clients while still providing the caring service it is known for.</w:t>
      </w:r>
    </w:p>
    <w:p w14:paraId="342B8F25" w14:textId="77777777" w:rsidR="007A4CAE" w:rsidRDefault="007A4CAE" w:rsidP="009C3056">
      <w:pPr>
        <w:pStyle w:val="BodyofResearch"/>
        <w:spacing w:line="240" w:lineRule="auto"/>
        <w:rPr>
          <w:rStyle w:val="Strong"/>
          <w:b w:val="0"/>
        </w:rPr>
      </w:pPr>
      <w:r>
        <w:rPr>
          <w:noProof/>
        </w:rPr>
        <w:lastRenderedPageBreak/>
        <w:drawing>
          <wp:inline distT="0" distB="0" distL="0" distR="0" wp14:anchorId="3D4E7F9A" wp14:editId="7C14F67B">
            <wp:extent cx="4475459" cy="4135120"/>
            <wp:effectExtent l="0" t="0" r="1905" b="0"/>
            <wp:docPr id="4" name="Picture 1" descr="C:\Users\John\Downloads\3rd Year College\Second Sem\Capstone\Chapter 1\pics\431300365_2613707492137128_340885250631255434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hn\Downloads\3rd Year College\Second Sem\Capstone\Chapter 1\pics\431300365_2613707492137128_3408852506312554346_n.jpg"/>
                    <pic:cNvPicPr>
                      <a:picLocks noChangeAspect="1" noChangeArrowheads="1"/>
                    </pic:cNvPicPr>
                  </pic:nvPicPr>
                  <pic:blipFill>
                    <a:blip r:embed="rId14"/>
                    <a:srcRect l="4346" t="22542" r="2916" b="19296"/>
                    <a:stretch>
                      <a:fillRect/>
                    </a:stretch>
                  </pic:blipFill>
                  <pic:spPr bwMode="auto">
                    <a:xfrm>
                      <a:off x="0" y="0"/>
                      <a:ext cx="4481774" cy="4140955"/>
                    </a:xfrm>
                    <a:prstGeom prst="rect">
                      <a:avLst/>
                    </a:prstGeom>
                    <a:noFill/>
                    <a:ln w="9525">
                      <a:noFill/>
                      <a:miter lim="800000"/>
                      <a:headEnd/>
                      <a:tailEnd/>
                    </a:ln>
                  </pic:spPr>
                </pic:pic>
              </a:graphicData>
            </a:graphic>
          </wp:inline>
        </w:drawing>
      </w:r>
    </w:p>
    <w:p w14:paraId="061F41A8" w14:textId="15B084DD" w:rsidR="007A4CAE" w:rsidRDefault="007A4CAE" w:rsidP="009C3056">
      <w:pPr>
        <w:rPr>
          <w:rStyle w:val="Strong"/>
          <w:i/>
          <w:iCs/>
        </w:rPr>
      </w:pPr>
      <w:r w:rsidRPr="009C3056">
        <w:rPr>
          <w:rStyle w:val="Strong"/>
          <w:i/>
          <w:iCs/>
        </w:rPr>
        <w:t xml:space="preserve">Figure </w:t>
      </w:r>
      <w:r w:rsidR="009C3056" w:rsidRPr="009C3056">
        <w:rPr>
          <w:rStyle w:val="Strong"/>
          <w:i/>
          <w:iCs/>
        </w:rPr>
        <w:t>3</w:t>
      </w:r>
      <w:r w:rsidRPr="009C3056">
        <w:rPr>
          <w:rStyle w:val="Strong"/>
          <w:i/>
          <w:iCs/>
        </w:rPr>
        <w:t>: Service Contract</w:t>
      </w:r>
    </w:p>
    <w:p w14:paraId="5527E69C" w14:textId="77777777" w:rsidR="009C3056" w:rsidRDefault="009C3056" w:rsidP="009C3056">
      <w:pPr>
        <w:rPr>
          <w:rStyle w:val="Strong"/>
          <w:i/>
          <w:iCs/>
        </w:rPr>
      </w:pPr>
    </w:p>
    <w:p w14:paraId="41A58B2B" w14:textId="77777777" w:rsidR="009C3056" w:rsidRDefault="009C3056" w:rsidP="009C3056">
      <w:pPr>
        <w:rPr>
          <w:rStyle w:val="Strong"/>
          <w:i/>
          <w:iCs/>
        </w:rPr>
      </w:pPr>
    </w:p>
    <w:p w14:paraId="11C71DC8" w14:textId="77777777" w:rsidR="009C3056" w:rsidRDefault="009C3056" w:rsidP="007A4CAE">
      <w:pPr>
        <w:pStyle w:val="Heading2"/>
        <w:tabs>
          <w:tab w:val="left" w:pos="5057"/>
        </w:tabs>
      </w:pPr>
    </w:p>
    <w:p w14:paraId="6D3CB071" w14:textId="77777777" w:rsidR="003F00D1" w:rsidRPr="003F00D1" w:rsidRDefault="003F00D1" w:rsidP="003F00D1"/>
    <w:p w14:paraId="78267AE2" w14:textId="4E156D75" w:rsidR="007A4CAE" w:rsidRPr="00DD7BCE" w:rsidRDefault="007A4CAE" w:rsidP="007A4CAE">
      <w:pPr>
        <w:pStyle w:val="Heading2"/>
        <w:tabs>
          <w:tab w:val="left" w:pos="5057"/>
        </w:tabs>
      </w:pPr>
      <w:r>
        <w:t>Purpose and Description</w:t>
      </w:r>
      <w:r>
        <w:tab/>
      </w:r>
    </w:p>
    <w:p w14:paraId="77451A6C" w14:textId="56B7122A" w:rsidR="007A4CAE" w:rsidRDefault="007A4CAE" w:rsidP="00F81DFB">
      <w:pPr>
        <w:pStyle w:val="BodyofResearch"/>
        <w:ind w:left="720"/>
        <w:jc w:val="both"/>
      </w:pPr>
      <w:r w:rsidRPr="00A521A0">
        <w:t xml:space="preserve">The funeral home management system for Ilagan aims to </w:t>
      </w:r>
      <w:r>
        <w:t>simplify business operations</w:t>
      </w:r>
      <w:r w:rsidRPr="00A521A0">
        <w:t xml:space="preserve"> and improve the </w:t>
      </w:r>
      <w:r w:rsidRPr="007D11EA">
        <w:t>service</w:t>
      </w:r>
      <w:r w:rsidRPr="00A521A0">
        <w:t xml:space="preserve"> provided to grieving families through the use of a computerized </w:t>
      </w:r>
      <w:proofErr w:type="spellStart"/>
      <w:proofErr w:type="gramStart"/>
      <w:r w:rsidRPr="00A521A0">
        <w:t>system.</w:t>
      </w:r>
      <w:r w:rsidRPr="00D77F50">
        <w:t>The</w:t>
      </w:r>
      <w:proofErr w:type="spellEnd"/>
      <w:proofErr w:type="gramEnd"/>
      <w:r w:rsidRPr="00D77F50">
        <w:t xml:space="preserve"> funeral home management system will help Ilagan have a smooth operation</w:t>
      </w:r>
      <w:r>
        <w:t xml:space="preserve">. The funeral home still relies on manual process. However, there is a need to modernize the process of Ilagan replacing the traditional method of manually writing transactions between the clients and </w:t>
      </w:r>
      <w:r>
        <w:rPr>
          <w:rStyle w:val="Strong"/>
          <w:b w:val="0"/>
        </w:rPr>
        <w:t>counting equipment</w:t>
      </w:r>
      <w:r>
        <w:t xml:space="preserve">. Computerized system will optimize operations for smooth and efficient management, offering features for client service transactions, inventory </w:t>
      </w:r>
      <w:r>
        <w:lastRenderedPageBreak/>
        <w:t xml:space="preserve">management, and payment transactions. By transitioning to a computerize system, these tasks, it aims to simplify processes, prevent mistakes, improve service, and improve the organization of data. The system records client information and </w:t>
      </w:r>
      <w:r w:rsidRPr="00EE5AA6">
        <w:t>transaction</w:t>
      </w:r>
      <w:r>
        <w:t>s ensuring accuracy, accessibility and safeguarding important records. The system will track the equipment used for funerals, ensuring nothing is missing. Overall developing a computerized system for Ilagan Funeral Home will lead to smoother operations, improve service, and manage data more efficiently.</w:t>
      </w:r>
    </w:p>
    <w:p w14:paraId="311397D9" w14:textId="77777777" w:rsidR="007A4CAE" w:rsidRPr="00A74833" w:rsidRDefault="007A4CAE" w:rsidP="00F81DFB">
      <w:pPr>
        <w:pStyle w:val="BodyofResearch"/>
        <w:ind w:left="720"/>
        <w:jc w:val="both"/>
      </w:pPr>
      <w:proofErr w:type="spellStart"/>
      <w:r w:rsidRPr="001C0D75">
        <w:rPr>
          <w:b/>
        </w:rPr>
        <w:t>Owner</w:t>
      </w:r>
      <w:r>
        <w:rPr>
          <w:b/>
        </w:rPr>
        <w:t>.</w:t>
      </w:r>
      <w:r>
        <w:t>This</w:t>
      </w:r>
      <w:proofErr w:type="spellEnd"/>
      <w:r>
        <w:t xml:space="preserve"> can help owner run the business better by making task easier and improving the service for families.</w:t>
      </w:r>
    </w:p>
    <w:p w14:paraId="57B527FD" w14:textId="79C58BC7" w:rsidR="007A4CAE" w:rsidRPr="00A74833" w:rsidRDefault="007A4CAE" w:rsidP="00F81DFB">
      <w:pPr>
        <w:pStyle w:val="BodyofResearch"/>
        <w:ind w:left="720"/>
        <w:jc w:val="both"/>
      </w:pPr>
      <w:r w:rsidRPr="001C0D75">
        <w:rPr>
          <w:b/>
        </w:rPr>
        <w:t>Staff</w:t>
      </w:r>
      <w:r>
        <w:rPr>
          <w:b/>
        </w:rPr>
        <w:t>.</w:t>
      </w:r>
      <w:r>
        <w:t xml:space="preserve"> With this system staff members can do </w:t>
      </w:r>
      <w:r w:rsidR="00A36509">
        <w:t xml:space="preserve">the </w:t>
      </w:r>
      <w:r>
        <w:t>jobs more easily, avoiding manually writing information and focusing more on helping families.</w:t>
      </w:r>
    </w:p>
    <w:p w14:paraId="5BCBEBAD" w14:textId="160A8757" w:rsidR="007A4CAE" w:rsidRPr="00A74833" w:rsidRDefault="007A4CAE" w:rsidP="00F81DFB">
      <w:pPr>
        <w:pStyle w:val="BodyofResearch"/>
        <w:ind w:left="720"/>
        <w:jc w:val="both"/>
      </w:pPr>
      <w:r w:rsidRPr="001C0D75">
        <w:rPr>
          <w:b/>
        </w:rPr>
        <w:t>Client</w:t>
      </w:r>
      <w:r>
        <w:rPr>
          <w:b/>
        </w:rPr>
        <w:t xml:space="preserve">s. </w:t>
      </w:r>
      <w:r>
        <w:t xml:space="preserve">This will help families because it makes everything smoother and more organized, like what services and additions </w:t>
      </w:r>
      <w:r w:rsidR="00A36509">
        <w:t xml:space="preserve">that the client </w:t>
      </w:r>
      <w:proofErr w:type="gramStart"/>
      <w:r>
        <w:t>want</w:t>
      </w:r>
      <w:proofErr w:type="gramEnd"/>
      <w:r>
        <w:t xml:space="preserve"> and also managing payments.</w:t>
      </w:r>
    </w:p>
    <w:p w14:paraId="391D32BA" w14:textId="77777777" w:rsidR="007A4CAE" w:rsidRDefault="007A4CAE" w:rsidP="00F81DFB">
      <w:pPr>
        <w:pStyle w:val="BodyofResearch"/>
        <w:ind w:left="720"/>
        <w:jc w:val="both"/>
      </w:pPr>
      <w:r w:rsidRPr="001C0D75">
        <w:rPr>
          <w:b/>
        </w:rPr>
        <w:t>For Future Researchers</w:t>
      </w:r>
      <w:r>
        <w:rPr>
          <w:b/>
        </w:rPr>
        <w:t xml:space="preserve">. </w:t>
      </w:r>
      <w:r>
        <w:t>Studying how funeral home management systems affect operations and services can help researchers understand how to make thing better for families in the future.</w:t>
      </w:r>
    </w:p>
    <w:p w14:paraId="4F1BB443" w14:textId="77777777" w:rsidR="003F00D1" w:rsidRPr="001840CA" w:rsidRDefault="003F00D1" w:rsidP="00F81DFB">
      <w:pPr>
        <w:pStyle w:val="BodyofResearch"/>
        <w:ind w:left="720"/>
        <w:jc w:val="both"/>
      </w:pPr>
    </w:p>
    <w:p w14:paraId="362B6F83" w14:textId="62781D89" w:rsidR="003F00D1" w:rsidRDefault="007A4CAE" w:rsidP="003F00D1">
      <w:pPr>
        <w:pStyle w:val="BodyofResearch"/>
        <w:jc w:val="both"/>
        <w:rPr>
          <w:b/>
          <w:bCs/>
        </w:rPr>
      </w:pPr>
      <w:r w:rsidRPr="003F00D1">
        <w:rPr>
          <w:b/>
          <w:bCs/>
        </w:rPr>
        <w:t>Objectives</w:t>
      </w:r>
      <w:r w:rsidR="003F00D1" w:rsidRPr="003F00D1">
        <w:rPr>
          <w:b/>
          <w:bCs/>
        </w:rPr>
        <w:t xml:space="preserve"> </w:t>
      </w:r>
    </w:p>
    <w:p w14:paraId="75D4238F" w14:textId="02C7374A" w:rsidR="003F00D1" w:rsidRPr="003F00D1" w:rsidRDefault="00A4523A" w:rsidP="003F00D1">
      <w:pPr>
        <w:pStyle w:val="BodyofResearch"/>
        <w:jc w:val="both"/>
        <w:rPr>
          <w:b/>
          <w:bCs/>
        </w:rPr>
      </w:pPr>
      <w:r w:rsidRPr="003F00D1">
        <w:rPr>
          <w:b/>
          <w:bCs/>
        </w:rPr>
        <w:t xml:space="preserve">General Objectives </w:t>
      </w:r>
    </w:p>
    <w:p w14:paraId="718C115E" w14:textId="5C479803" w:rsidR="00A4523A" w:rsidRDefault="007A4CAE" w:rsidP="003F00D1">
      <w:pPr>
        <w:pStyle w:val="BodyofResearch"/>
        <w:ind w:left="720"/>
        <w:jc w:val="both"/>
      </w:pPr>
      <w:r>
        <w:t>The goal of this research is to provide Ilagan Funeral Home with a simple management system that computerizes manual tasks, improving efficiency. This system aims</w:t>
      </w:r>
      <w:r w:rsidR="00A36509">
        <w:t xml:space="preserve"> </w:t>
      </w:r>
      <w:r>
        <w:t>to make transactions more organized and easier to manage by computerizing inventory management for equipment, payment transaction and</w:t>
      </w:r>
      <w:r w:rsidR="00A4523A">
        <w:t xml:space="preserve"> </w:t>
      </w:r>
      <w:r>
        <w:t>client</w:t>
      </w:r>
      <w:r w:rsidR="00A4523A">
        <w:t xml:space="preserve"> </w:t>
      </w:r>
      <w:r>
        <w:t>transaction. By transitioning from manual methods to a computerized</w:t>
      </w:r>
      <w:r w:rsidR="00A4523A">
        <w:t xml:space="preserve"> </w:t>
      </w:r>
      <w:r>
        <w:t>system, this system will help improve Ilagan Funeral Home’s operations</w:t>
      </w:r>
      <w:r w:rsidR="00A4523A">
        <w:t xml:space="preserve"> </w:t>
      </w:r>
      <w:r>
        <w:t>by reducing the need for manual equipment counting, and keeping</w:t>
      </w:r>
      <w:r w:rsidR="00A36509">
        <w:t xml:space="preserve"> </w:t>
      </w:r>
      <w:r>
        <w:t>record</w:t>
      </w:r>
      <w:r w:rsidR="00A36509">
        <w:t xml:space="preserve"> </w:t>
      </w:r>
      <w:r>
        <w:t xml:space="preserve">on </w:t>
      </w:r>
      <w:proofErr w:type="spellStart"/>
      <w:proofErr w:type="gramStart"/>
      <w:r>
        <w:t>paper.This</w:t>
      </w:r>
      <w:proofErr w:type="spellEnd"/>
      <w:proofErr w:type="gramEnd"/>
      <w:r>
        <w:t xml:space="preserve"> system</w:t>
      </w:r>
      <w:r w:rsidR="00A36509">
        <w:t xml:space="preserve"> </w:t>
      </w:r>
      <w:r>
        <w:lastRenderedPageBreak/>
        <w:t xml:space="preserve">aims to make operations smoother for both the funeral home and clients. </w:t>
      </w:r>
      <w:r w:rsidRPr="007D74BE">
        <w:t>The list of the researcher's system's particular goals is provided below.</w:t>
      </w:r>
    </w:p>
    <w:p w14:paraId="20F7A1E9" w14:textId="77777777" w:rsidR="003F00D1" w:rsidRDefault="003F00D1" w:rsidP="003F00D1">
      <w:pPr>
        <w:pStyle w:val="BodyofResearch"/>
        <w:ind w:left="720"/>
        <w:jc w:val="both"/>
      </w:pPr>
    </w:p>
    <w:p w14:paraId="471EFB52" w14:textId="77777777" w:rsidR="007A4CAE" w:rsidRDefault="007A4CAE" w:rsidP="00C04471">
      <w:pPr>
        <w:spacing w:line="360" w:lineRule="auto"/>
        <w:jc w:val="both"/>
        <w:rPr>
          <w:rFonts w:cs="Times New Roman"/>
          <w:bCs/>
        </w:rPr>
      </w:pPr>
      <w:r w:rsidRPr="007D74BE">
        <w:rPr>
          <w:rFonts w:cs="Times New Roman"/>
          <w:bCs/>
        </w:rPr>
        <w:t>Specific Objectives</w:t>
      </w:r>
    </w:p>
    <w:p w14:paraId="36995294" w14:textId="77777777" w:rsidR="00A4523A" w:rsidRPr="00BB7566" w:rsidRDefault="00A4523A" w:rsidP="00C04471">
      <w:pPr>
        <w:spacing w:line="360" w:lineRule="auto"/>
        <w:jc w:val="both"/>
        <w:rPr>
          <w:rFonts w:cs="Times New Roman"/>
          <w:b w:val="0"/>
          <w:bCs/>
        </w:rPr>
      </w:pPr>
    </w:p>
    <w:p w14:paraId="0A9C4598" w14:textId="77777777" w:rsidR="007A4CAE" w:rsidRPr="00F81DFB" w:rsidRDefault="007A4CAE" w:rsidP="003F00D1">
      <w:pPr>
        <w:pStyle w:val="BodyofResearch"/>
        <w:numPr>
          <w:ilvl w:val="0"/>
          <w:numId w:val="16"/>
        </w:numPr>
        <w:jc w:val="both"/>
        <w:rPr>
          <w:b/>
          <w:bCs/>
        </w:rPr>
      </w:pPr>
      <w:r w:rsidRPr="00F81DFB">
        <w:rPr>
          <w:b/>
          <w:bCs/>
        </w:rPr>
        <w:t xml:space="preserve">To develop a module that will </w:t>
      </w:r>
      <w:proofErr w:type="spellStart"/>
      <w:r w:rsidRPr="00F81DFB">
        <w:rPr>
          <w:b/>
          <w:bCs/>
        </w:rPr>
        <w:t>managesystem</w:t>
      </w:r>
      <w:proofErr w:type="spellEnd"/>
      <w:r w:rsidRPr="00F81DFB">
        <w:rPr>
          <w:b/>
          <w:bCs/>
        </w:rPr>
        <w:t xml:space="preserve"> user’s account.</w:t>
      </w:r>
    </w:p>
    <w:p w14:paraId="282692AA" w14:textId="77777777" w:rsidR="007A4CAE" w:rsidRPr="00946C8C" w:rsidRDefault="007A4CAE" w:rsidP="003F00D1">
      <w:pPr>
        <w:pStyle w:val="BodyofResearch"/>
        <w:ind w:left="720"/>
        <w:jc w:val="both"/>
        <w:rPr>
          <w:b/>
        </w:rPr>
      </w:pPr>
      <w:r w:rsidRPr="0049334F">
        <w:t xml:space="preserve">This module manages the </w:t>
      </w:r>
      <w:r>
        <w:t>user’s access level for Admin</w:t>
      </w:r>
      <w:r w:rsidRPr="0049334F">
        <w:t xml:space="preserve">, Inventory </w:t>
      </w:r>
      <w:r>
        <w:t>Staff</w:t>
      </w:r>
      <w:r w:rsidRPr="0049334F">
        <w:t>, and Service Staff. By achieving these objectives, the module will help Ilagan Funeral Home control</w:t>
      </w:r>
      <w:r>
        <w:t xml:space="preserve"> user access</w:t>
      </w:r>
      <w:r w:rsidRPr="0049334F">
        <w:t xml:space="preserve">. This will ensure security by allowing only authorized individuals </w:t>
      </w:r>
      <w:r>
        <w:t>with specific role can access the system and perform specific task. This will also track user activity related to login and logout within the system. This ensures accountability, as it provides record of the times the user login and logout. In the event of any incident during this time it becomes easy to identify the responsible user.</w:t>
      </w:r>
    </w:p>
    <w:p w14:paraId="6AD5514E" w14:textId="0843119A" w:rsidR="007A4CAE" w:rsidRPr="00F81DFB" w:rsidRDefault="007A4CAE" w:rsidP="003F00D1">
      <w:pPr>
        <w:pStyle w:val="BodyofResearch"/>
        <w:numPr>
          <w:ilvl w:val="0"/>
          <w:numId w:val="16"/>
        </w:numPr>
        <w:jc w:val="left"/>
        <w:rPr>
          <w:b/>
          <w:bCs/>
        </w:rPr>
      </w:pPr>
      <w:r w:rsidRPr="00F81DFB">
        <w:rPr>
          <w:b/>
          <w:bCs/>
        </w:rPr>
        <w:t>To develop a module that will record client information and</w:t>
      </w:r>
      <w:r w:rsidR="00F81DFB">
        <w:rPr>
          <w:b/>
          <w:bCs/>
        </w:rPr>
        <w:t xml:space="preserve"> </w:t>
      </w:r>
      <w:r w:rsidRPr="00F81DFB">
        <w:rPr>
          <w:b/>
          <w:bCs/>
        </w:rPr>
        <w:t>package transaction.</w:t>
      </w:r>
    </w:p>
    <w:p w14:paraId="149D1D77" w14:textId="2CF1C05C" w:rsidR="007A4CAE" w:rsidRPr="00283C0C" w:rsidRDefault="007A4CAE" w:rsidP="00F81DFB">
      <w:pPr>
        <w:pStyle w:val="BodyofResearch"/>
        <w:ind w:left="720"/>
        <w:jc w:val="both"/>
        <w:rPr>
          <w:b/>
        </w:rPr>
      </w:pPr>
      <w:r w:rsidRPr="009B3E8C">
        <w:t>This module is for handling and sto</w:t>
      </w:r>
      <w:r>
        <w:t>ring client’s information and package transactions. The service staff can use this module to collect</w:t>
      </w:r>
      <w:r w:rsidRPr="00981D3C">
        <w:t xml:space="preserve"> information about the client and the package the client chose, which are categorized by three categories, such as ordinar</w:t>
      </w:r>
      <w:r>
        <w:t xml:space="preserve">y, </w:t>
      </w:r>
      <w:r w:rsidR="00A36509">
        <w:t>fir</w:t>
      </w:r>
      <w:r>
        <w:t>st class, and semi-imported</w:t>
      </w:r>
      <w:r w:rsidRPr="00283C0C">
        <w:t>, making the process more organized, compared to doing things manually</w:t>
      </w:r>
      <w:r>
        <w:t xml:space="preserve">. </w:t>
      </w:r>
      <w:r w:rsidRPr="00206EAF">
        <w:t>The goal is</w:t>
      </w:r>
      <w:r>
        <w:t xml:space="preserve"> to simplify the processes of Ilagan, improve organization of data, and ensure that all client information and package transaction are easily accessible</w:t>
      </w:r>
      <w:r w:rsidRPr="00283C0C">
        <w:t>. By achieving these objectives, the module will help Ilagan Funeral Home understand what</w:t>
      </w:r>
      <w:r w:rsidR="00A36509">
        <w:t xml:space="preserve"> </w:t>
      </w:r>
      <w:r>
        <w:t>clients want for</w:t>
      </w:r>
      <w:r w:rsidR="00A36509">
        <w:t xml:space="preserve"> the</w:t>
      </w:r>
      <w:r>
        <w:t xml:space="preserve"> service.</w:t>
      </w:r>
    </w:p>
    <w:p w14:paraId="6A802915" w14:textId="77777777" w:rsidR="007A4CAE" w:rsidRPr="00F81DFB" w:rsidRDefault="007A4CAE" w:rsidP="003F00D1">
      <w:pPr>
        <w:pStyle w:val="BodyofResearch"/>
        <w:numPr>
          <w:ilvl w:val="0"/>
          <w:numId w:val="16"/>
        </w:numPr>
        <w:jc w:val="left"/>
        <w:rPr>
          <w:b/>
          <w:bCs/>
        </w:rPr>
      </w:pPr>
      <w:r w:rsidRPr="00F81DFB">
        <w:rPr>
          <w:b/>
          <w:bCs/>
        </w:rPr>
        <w:t>To develop a module that will manage and monitor the inventory equipment.</w:t>
      </w:r>
    </w:p>
    <w:p w14:paraId="51B4F613" w14:textId="03AA6A6A" w:rsidR="007A4CAE" w:rsidRPr="007F17AA" w:rsidRDefault="007A4CAE" w:rsidP="00F81DFB">
      <w:pPr>
        <w:pStyle w:val="BodyofResearch"/>
        <w:ind w:left="720"/>
        <w:jc w:val="both"/>
      </w:pPr>
      <w:r w:rsidRPr="00206EAF">
        <w:t xml:space="preserve">This module provides inventory management for a funeral home management system, </w:t>
      </w:r>
      <w:r>
        <w:t xml:space="preserve">focusing </w:t>
      </w:r>
      <w:r w:rsidRPr="00206EAF">
        <w:t xml:space="preserve">on monitoring </w:t>
      </w:r>
      <w:r>
        <w:t xml:space="preserve">the inventory item, particularly </w:t>
      </w:r>
      <w:r w:rsidRPr="00206EAF">
        <w:t xml:space="preserve">funeral </w:t>
      </w:r>
      <w:r>
        <w:t>equipment</w:t>
      </w:r>
      <w:r w:rsidRPr="00206EAF">
        <w:t>.</w:t>
      </w:r>
      <w:r>
        <w:t xml:space="preserve"> </w:t>
      </w:r>
      <w:r>
        <w:lastRenderedPageBreak/>
        <w:t xml:space="preserve">It ensures that they have the necessary equipment on hand for the service. </w:t>
      </w:r>
      <w:proofErr w:type="gramStart"/>
      <w:r>
        <w:t>Additionally</w:t>
      </w:r>
      <w:proofErr w:type="gramEnd"/>
      <w:r>
        <w:t xml:space="preserve"> this module will help in tracking the availability and usage status of equipment. </w:t>
      </w:r>
      <w:r w:rsidR="00A36509">
        <w:t xml:space="preserve">This module </w:t>
      </w:r>
      <w:r>
        <w:t xml:space="preserve">will provide information on when equipment is unavailable or in use </w:t>
      </w:r>
      <w:r w:rsidRPr="00BE298D">
        <w:t xml:space="preserve">and when </w:t>
      </w:r>
      <w:r w:rsidR="00A36509">
        <w:t>the equipment</w:t>
      </w:r>
      <w:r w:rsidRPr="00BE298D">
        <w:t xml:space="preserve"> has been returned for </w:t>
      </w:r>
      <w:r>
        <w:t>another</w:t>
      </w:r>
      <w:r w:rsidRPr="00BE298D">
        <w:t xml:space="preserve"> use.</w:t>
      </w:r>
      <w:r>
        <w:t xml:space="preserve"> Moreover, it enables the user to </w:t>
      </w:r>
      <w:r w:rsidRPr="00BE298D">
        <w:t xml:space="preserve">identifying who </w:t>
      </w:r>
      <w:r>
        <w:t xml:space="preserve">release the item and where </w:t>
      </w:r>
      <w:r w:rsidR="00A36509">
        <w:t>is the</w:t>
      </w:r>
      <w:r>
        <w:t xml:space="preserve"> current location. </w:t>
      </w:r>
      <w:r w:rsidRPr="00206EAF">
        <w:t xml:space="preserve">This objective will </w:t>
      </w:r>
      <w:r>
        <w:t xml:space="preserve">ensure effective inventory management to prevent shortage of stocks and allow the funeral home to efficiently manage </w:t>
      </w:r>
      <w:r w:rsidR="00A36509">
        <w:t>the</w:t>
      </w:r>
      <w:r>
        <w:t xml:space="preserve"> equipment</w:t>
      </w:r>
    </w:p>
    <w:p w14:paraId="265122E0" w14:textId="30169DB3" w:rsidR="007A4CAE" w:rsidRPr="00F81DFB" w:rsidRDefault="007A4CAE" w:rsidP="003F00D1">
      <w:pPr>
        <w:pStyle w:val="BodyofResearch"/>
        <w:numPr>
          <w:ilvl w:val="0"/>
          <w:numId w:val="16"/>
        </w:numPr>
        <w:jc w:val="left"/>
        <w:rPr>
          <w:b/>
          <w:bCs/>
        </w:rPr>
      </w:pPr>
      <w:r w:rsidRPr="00F81DFB">
        <w:rPr>
          <w:b/>
          <w:bCs/>
        </w:rPr>
        <w:t>To develop a module that will handle the payment transaction</w:t>
      </w:r>
      <w:r w:rsidR="00FF780F">
        <w:rPr>
          <w:b/>
          <w:bCs/>
        </w:rPr>
        <w:t>.</w:t>
      </w:r>
    </w:p>
    <w:p w14:paraId="11B3BB67" w14:textId="6AB4F4BB" w:rsidR="007A4CAE" w:rsidRPr="001F62A8" w:rsidRDefault="007A4CAE" w:rsidP="00F81DFB">
      <w:pPr>
        <w:pStyle w:val="BodyofResearch"/>
        <w:ind w:left="720"/>
        <w:jc w:val="both"/>
      </w:pPr>
      <w:r>
        <w:t>This module handles payment transactions of Ilagan Funeral Home including both upfront cash payments and installment. By achieving this objective</w:t>
      </w:r>
      <w:r w:rsidRPr="00BC23E5">
        <w:t>, the module</w:t>
      </w:r>
      <w:r>
        <w:t xml:space="preserve"> will record all payment transactions made by the client. </w:t>
      </w:r>
      <w:r w:rsidR="00A36509">
        <w:t xml:space="preserve">This will </w:t>
      </w:r>
      <w:r>
        <w:t xml:space="preserve">help the Ilagan Funeral Home more easily track clients with outstanding balances and those who have already paid, ensuring accurate and efficient payment management. </w:t>
      </w:r>
    </w:p>
    <w:p w14:paraId="37291198" w14:textId="6EACA215" w:rsidR="007A4CAE" w:rsidRPr="00F81DFB" w:rsidRDefault="007A4CAE" w:rsidP="00AF3A5E">
      <w:pPr>
        <w:pStyle w:val="BodyofResearch"/>
        <w:numPr>
          <w:ilvl w:val="0"/>
          <w:numId w:val="16"/>
        </w:numPr>
        <w:jc w:val="left"/>
        <w:rPr>
          <w:b/>
          <w:bCs/>
        </w:rPr>
      </w:pPr>
      <w:r w:rsidRPr="00F81DFB">
        <w:rPr>
          <w:b/>
          <w:bCs/>
        </w:rPr>
        <w:t>To develop a module that will generate reports</w:t>
      </w:r>
      <w:r w:rsidR="00FF780F">
        <w:rPr>
          <w:b/>
          <w:bCs/>
        </w:rPr>
        <w:t>.</w:t>
      </w:r>
    </w:p>
    <w:p w14:paraId="3D94D062" w14:textId="61681FAF" w:rsidR="007A4CAE" w:rsidRPr="00283C0C" w:rsidRDefault="007A4CAE" w:rsidP="00F81DFB">
      <w:pPr>
        <w:pStyle w:val="BodyofResearch"/>
        <w:ind w:left="720"/>
        <w:jc w:val="both"/>
        <w:rPr>
          <w:b/>
        </w:rPr>
      </w:pPr>
      <w:r>
        <w:t xml:space="preserve">This module will generate detailed reports to provide insights into various aspect of the Ilagan Funeral Homes operations. By achieving this objective, the module will help the business become more efficient and accurate in inventory management. </w:t>
      </w:r>
      <w:r w:rsidR="00A36509">
        <w:t>This</w:t>
      </w:r>
      <w:r>
        <w:t xml:space="preserve"> will assist in monitor service history, account receivable, inventory, sales report, narrative report and released equipment.</w:t>
      </w:r>
    </w:p>
    <w:p w14:paraId="110B031D" w14:textId="1C4F9632" w:rsidR="007A4CAE" w:rsidRDefault="007A4CAE" w:rsidP="007A4CAE">
      <w:pPr>
        <w:pStyle w:val="Heading2"/>
      </w:pPr>
      <w:r w:rsidRPr="00AA6AB7">
        <w:t xml:space="preserve">Scope and </w:t>
      </w:r>
      <w:r>
        <w:t>L</w:t>
      </w:r>
      <w:r w:rsidRPr="00AA6AB7">
        <w:t>imitation</w:t>
      </w:r>
      <w:r>
        <w:t>s</w:t>
      </w:r>
      <w:r w:rsidR="00AF3A5E">
        <w:t xml:space="preserve"> </w:t>
      </w:r>
    </w:p>
    <w:p w14:paraId="6E833C42" w14:textId="5A451E08" w:rsidR="007A4CAE" w:rsidRPr="00FF780F" w:rsidRDefault="007A4CAE" w:rsidP="00FF780F">
      <w:pPr>
        <w:pStyle w:val="BodyofResearch"/>
        <w:jc w:val="both"/>
        <w:rPr>
          <w:b/>
          <w:bCs/>
        </w:rPr>
      </w:pPr>
      <w:r w:rsidRPr="00FF780F">
        <w:rPr>
          <w:b/>
          <w:bCs/>
        </w:rPr>
        <w:t>Scope</w:t>
      </w:r>
    </w:p>
    <w:p w14:paraId="3BABB02E" w14:textId="7BAC03AC" w:rsidR="007A4CAE" w:rsidRDefault="007A4CAE" w:rsidP="00FF780F">
      <w:pPr>
        <w:pStyle w:val="BodyofResearch"/>
        <w:jc w:val="both"/>
      </w:pPr>
      <w:r w:rsidRPr="005070B4">
        <w:rPr>
          <w:b/>
        </w:rPr>
        <w:t>User Account</w:t>
      </w:r>
      <w:r>
        <w:t>– This module manages user accounts, including granting the admin access to create a new user. During the account creation process, u</w:t>
      </w:r>
      <w:r w:rsidRPr="0049334F">
        <w:t xml:space="preserve">sers </w:t>
      </w:r>
      <w:r>
        <w:t>input</w:t>
      </w:r>
      <w:r w:rsidRPr="0049334F">
        <w:t xml:space="preserve"> important information such as name, email address, and password to create a unique identity within the system</w:t>
      </w:r>
      <w:r>
        <w:t>. Admin can set user access level</w:t>
      </w:r>
      <w:r w:rsidR="00FF780F">
        <w:t xml:space="preserve"> for </w:t>
      </w:r>
      <w:r>
        <w:t>type admin</w:t>
      </w:r>
      <w:r w:rsidR="00FF780F">
        <w:t xml:space="preserve"> or </w:t>
      </w:r>
      <w:r>
        <w:t>owner</w:t>
      </w:r>
      <w:r w:rsidRPr="0049334F">
        <w:t xml:space="preserve">, Inventory </w:t>
      </w:r>
      <w:r>
        <w:t>staff</w:t>
      </w:r>
      <w:r w:rsidRPr="0049334F">
        <w:t>, and Service Staff.</w:t>
      </w:r>
    </w:p>
    <w:p w14:paraId="4492A675" w14:textId="77777777" w:rsidR="007A4CAE" w:rsidRDefault="007A4CAE" w:rsidP="00AF3A5E">
      <w:pPr>
        <w:pStyle w:val="BodyofResearch"/>
        <w:numPr>
          <w:ilvl w:val="0"/>
          <w:numId w:val="12"/>
        </w:numPr>
        <w:jc w:val="both"/>
      </w:pPr>
      <w:r w:rsidRPr="00FF0C62">
        <w:rPr>
          <w:b/>
        </w:rPr>
        <w:lastRenderedPageBreak/>
        <w:t>Change password</w:t>
      </w:r>
      <w:r>
        <w:t xml:space="preserve"> – This feature allows the admin to change the password of a staff/employee. User can also change their </w:t>
      </w:r>
      <w:proofErr w:type="gramStart"/>
      <w:r>
        <w:t>password .</w:t>
      </w:r>
      <w:proofErr w:type="gramEnd"/>
    </w:p>
    <w:p w14:paraId="4908B6DD" w14:textId="77777777" w:rsidR="007A4CAE" w:rsidRDefault="007A4CAE" w:rsidP="00AF3A5E">
      <w:pPr>
        <w:pStyle w:val="BodyofResearch"/>
        <w:numPr>
          <w:ilvl w:val="0"/>
          <w:numId w:val="12"/>
        </w:numPr>
        <w:jc w:val="both"/>
      </w:pPr>
      <w:r w:rsidRPr="00FF0C62">
        <w:rPr>
          <w:b/>
        </w:rPr>
        <w:t>Disable account</w:t>
      </w:r>
      <w:r>
        <w:t xml:space="preserve"> – This feature allows the admin to deactivate or reactivate a user account.</w:t>
      </w:r>
    </w:p>
    <w:p w14:paraId="6E5C0663" w14:textId="77777777" w:rsidR="007A4CAE" w:rsidRDefault="007A4CAE" w:rsidP="00AF3A5E">
      <w:pPr>
        <w:pStyle w:val="BodyofResearch"/>
        <w:jc w:val="both"/>
      </w:pPr>
      <w:r w:rsidRPr="00D66AE1">
        <w:rPr>
          <w:b/>
        </w:rPr>
        <w:t>User Logs</w:t>
      </w:r>
      <w:r>
        <w:rPr>
          <w:b/>
        </w:rPr>
        <w:t xml:space="preserve"> – </w:t>
      </w:r>
      <w:r>
        <w:t xml:space="preserve">This module allows the admin track the user login and log out </w:t>
      </w:r>
      <w:proofErr w:type="spellStart"/>
      <w:proofErr w:type="gramStart"/>
      <w:r>
        <w:t>time.This</w:t>
      </w:r>
      <w:proofErr w:type="spellEnd"/>
      <w:proofErr w:type="gramEnd"/>
      <w:r>
        <w:t xml:space="preserve"> will record the timestamp when user login and logout to the system.</w:t>
      </w:r>
    </w:p>
    <w:p w14:paraId="5B6DF674" w14:textId="77777777" w:rsidR="007A4CAE" w:rsidRDefault="007A4CAE" w:rsidP="00AF3A5E">
      <w:pPr>
        <w:pStyle w:val="BodyofResearch"/>
        <w:jc w:val="both"/>
      </w:pPr>
      <w:r w:rsidRPr="00255E2A">
        <w:rPr>
          <w:b/>
        </w:rPr>
        <w:t>Employee List</w:t>
      </w:r>
      <w:r>
        <w:t xml:space="preserve"> – This module allows the admin to manage employee effectively and ensures consistency.</w:t>
      </w:r>
    </w:p>
    <w:p w14:paraId="0C4E90C2" w14:textId="77777777" w:rsidR="00AF3A5E" w:rsidRDefault="007A4CAE" w:rsidP="00AF3A5E">
      <w:pPr>
        <w:pStyle w:val="BodyofResearch"/>
        <w:numPr>
          <w:ilvl w:val="0"/>
          <w:numId w:val="13"/>
        </w:numPr>
        <w:jc w:val="both"/>
      </w:pPr>
      <w:r w:rsidRPr="00255E2A">
        <w:rPr>
          <w:b/>
        </w:rPr>
        <w:t>Add New Employee</w:t>
      </w:r>
      <w:r>
        <w:t xml:space="preserve"> – This feature enables the admin to add a new employee to the system. The admin can input details such as the employees name, position, and contact information to the system.</w:t>
      </w:r>
    </w:p>
    <w:p w14:paraId="7708DFA4" w14:textId="7B65D2A2" w:rsidR="007A4CAE" w:rsidRPr="00AF3A5E" w:rsidRDefault="007A4CAE" w:rsidP="00AF3A5E">
      <w:pPr>
        <w:pStyle w:val="BodyofResearch"/>
        <w:numPr>
          <w:ilvl w:val="0"/>
          <w:numId w:val="13"/>
        </w:numPr>
        <w:jc w:val="both"/>
      </w:pPr>
      <w:r w:rsidRPr="00AF3A5E">
        <w:rPr>
          <w:b/>
        </w:rPr>
        <w:t>Update/Remove Employee</w:t>
      </w:r>
      <w:r>
        <w:t>–This feature enables the admin to modify existing employee details if needed and also remove the employee to prevent them from being selected.</w:t>
      </w:r>
    </w:p>
    <w:p w14:paraId="6EB90E59" w14:textId="06316EC2" w:rsidR="007A4CAE" w:rsidRPr="004E454B" w:rsidRDefault="007A4CAE" w:rsidP="00AF3A5E">
      <w:pPr>
        <w:pStyle w:val="BodyofResearch"/>
        <w:jc w:val="both"/>
      </w:pPr>
      <w:r>
        <w:rPr>
          <w:b/>
        </w:rPr>
        <w:t>Service Request</w:t>
      </w:r>
      <w:r w:rsidRPr="005070B4">
        <w:t>–</w:t>
      </w:r>
      <w:r>
        <w:t xml:space="preserve">This module record client service transaction and </w:t>
      </w:r>
      <w:r w:rsidRPr="00206EAF">
        <w:t xml:space="preserve">manages </w:t>
      </w:r>
      <w:r>
        <w:t xml:space="preserve">the client’s selected services. User can create a service request for a client, collecting the information such as deceased name, cemetery and </w:t>
      </w:r>
      <w:r w:rsidR="00A36509">
        <w:t xml:space="preserve">the client’s </w:t>
      </w:r>
      <w:r>
        <w:t>service preference.</w:t>
      </w:r>
    </w:p>
    <w:p w14:paraId="4C6870CE" w14:textId="77777777" w:rsidR="007A4CAE" w:rsidRPr="00306951" w:rsidRDefault="007A4CAE" w:rsidP="00AF3A5E">
      <w:pPr>
        <w:pStyle w:val="BodyofResearch"/>
        <w:numPr>
          <w:ilvl w:val="0"/>
          <w:numId w:val="7"/>
        </w:numPr>
        <w:jc w:val="both"/>
        <w:rPr>
          <w:b/>
        </w:rPr>
      </w:pPr>
      <w:r>
        <w:rPr>
          <w:b/>
        </w:rPr>
        <w:t xml:space="preserve">Client Information </w:t>
      </w:r>
      <w:r>
        <w:t xml:space="preserve">– </w:t>
      </w:r>
      <w:r w:rsidRPr="00206EAF">
        <w:t>This is for handling and storing the cl</w:t>
      </w:r>
      <w:r>
        <w:t xml:space="preserve">ient’s information, such as client name, </w:t>
      </w:r>
      <w:proofErr w:type="spellStart"/>
      <w:r>
        <w:t>phonenumber</w:t>
      </w:r>
      <w:proofErr w:type="spellEnd"/>
      <w:r>
        <w:t xml:space="preserve"> and address.</w:t>
      </w:r>
    </w:p>
    <w:p w14:paraId="5DBC6E11" w14:textId="1C5F7464" w:rsidR="007A4CAE" w:rsidRPr="00635B27" w:rsidRDefault="007A4CAE" w:rsidP="00AF3A5E">
      <w:pPr>
        <w:pStyle w:val="BodyofResearch"/>
        <w:numPr>
          <w:ilvl w:val="0"/>
          <w:numId w:val="7"/>
        </w:numPr>
        <w:jc w:val="both"/>
        <w:rPr>
          <w:b/>
        </w:rPr>
      </w:pPr>
      <w:r w:rsidRPr="00306951">
        <w:rPr>
          <w:b/>
        </w:rPr>
        <w:t>Package Selection</w:t>
      </w:r>
      <w:r w:rsidRPr="00306951">
        <w:t xml:space="preserve"> – </w:t>
      </w:r>
      <w:r w:rsidRPr="006A6A7F">
        <w:t xml:space="preserve">This will allow the </w:t>
      </w:r>
      <w:r>
        <w:t>user to select</w:t>
      </w:r>
      <w:r w:rsidR="00A36509">
        <w:t xml:space="preserve"> </w:t>
      </w:r>
      <w:r>
        <w:t>a</w:t>
      </w:r>
      <w:r w:rsidRPr="006A6A7F">
        <w:t xml:space="preserve"> package</w:t>
      </w:r>
      <w:r w:rsidRPr="00306951">
        <w:t xml:space="preserve">. </w:t>
      </w:r>
    </w:p>
    <w:p w14:paraId="20D77D36" w14:textId="40448BBC" w:rsidR="007A4CAE" w:rsidRPr="00F248B0" w:rsidRDefault="007A4CAE" w:rsidP="00AF3A5E">
      <w:pPr>
        <w:pStyle w:val="BodyofResearch"/>
        <w:numPr>
          <w:ilvl w:val="0"/>
          <w:numId w:val="7"/>
        </w:numPr>
        <w:jc w:val="both"/>
        <w:rPr>
          <w:b/>
        </w:rPr>
      </w:pPr>
      <w:r>
        <w:rPr>
          <w:b/>
        </w:rPr>
        <w:t xml:space="preserve">Package Customization – </w:t>
      </w:r>
      <w:r w:rsidRPr="006A6A7F">
        <w:t>This will allow the selected package to be customized based on the specific needs and preferences of the client</w:t>
      </w:r>
      <w:r>
        <w:t>.</w:t>
      </w:r>
    </w:p>
    <w:p w14:paraId="05EB3DD6" w14:textId="48F1ED6A" w:rsidR="007A4CAE" w:rsidRPr="001B3952" w:rsidRDefault="007A4CAE" w:rsidP="00AF3A5E">
      <w:pPr>
        <w:pStyle w:val="BodyofResearch"/>
        <w:jc w:val="both"/>
        <w:rPr>
          <w:b/>
        </w:rPr>
      </w:pPr>
      <w:r>
        <w:rPr>
          <w:b/>
        </w:rPr>
        <w:t xml:space="preserve">Payment </w:t>
      </w:r>
      <w:r w:rsidRPr="00000E3D">
        <w:t>–</w:t>
      </w:r>
      <w:r>
        <w:t>This module allows the system to manage and track client payments for service</w:t>
      </w:r>
      <w:r w:rsidR="00FF780F">
        <w:t xml:space="preserve"> </w:t>
      </w:r>
      <w:r>
        <w:t xml:space="preserve">request. </w:t>
      </w:r>
      <w:r w:rsidR="00A36509">
        <w:t>This will also</w:t>
      </w:r>
      <w:r>
        <w:t xml:space="preserve"> record details such as amount paid, payment option, status, discount etc.</w:t>
      </w:r>
      <w:r w:rsidR="00A36509">
        <w:t xml:space="preserve"> This</w:t>
      </w:r>
      <w:r>
        <w:t xml:space="preserve"> includes the following features.</w:t>
      </w:r>
    </w:p>
    <w:p w14:paraId="2CAFFD94" w14:textId="77777777" w:rsidR="007A4CAE" w:rsidRPr="00000E3D" w:rsidRDefault="007A4CAE" w:rsidP="00AF3A5E">
      <w:pPr>
        <w:pStyle w:val="BodyofResearch"/>
        <w:numPr>
          <w:ilvl w:val="0"/>
          <w:numId w:val="8"/>
        </w:numPr>
        <w:jc w:val="both"/>
        <w:rPr>
          <w:b/>
        </w:rPr>
      </w:pPr>
      <w:r>
        <w:rPr>
          <w:b/>
        </w:rPr>
        <w:lastRenderedPageBreak/>
        <w:t xml:space="preserve">Discount </w:t>
      </w:r>
      <w:r w:rsidRPr="00000E3D">
        <w:t>–</w:t>
      </w:r>
      <w:r>
        <w:t xml:space="preserve"> T</w:t>
      </w:r>
      <w:r w:rsidRPr="00000E3D">
        <w:t xml:space="preserve">his </w:t>
      </w:r>
      <w:r>
        <w:t xml:space="preserve">feature applies a discount to the total amount of service. </w:t>
      </w:r>
    </w:p>
    <w:p w14:paraId="769FF180" w14:textId="77777777" w:rsidR="007A4CAE" w:rsidRDefault="007A4CAE" w:rsidP="00AF3A5E">
      <w:pPr>
        <w:pStyle w:val="BodyofResearch"/>
        <w:numPr>
          <w:ilvl w:val="0"/>
          <w:numId w:val="8"/>
        </w:numPr>
        <w:jc w:val="both"/>
        <w:rPr>
          <w:b/>
        </w:rPr>
      </w:pPr>
      <w:r>
        <w:rPr>
          <w:b/>
        </w:rPr>
        <w:t xml:space="preserve">Payment option – </w:t>
      </w:r>
      <w:r>
        <w:t>Provide an option for a full payment and installment.</w:t>
      </w:r>
    </w:p>
    <w:p w14:paraId="7100BA6D" w14:textId="77777777" w:rsidR="007A4CAE" w:rsidRPr="00656DFA" w:rsidRDefault="007A4CAE" w:rsidP="00AF3A5E">
      <w:pPr>
        <w:pStyle w:val="BodyofResearch"/>
        <w:numPr>
          <w:ilvl w:val="0"/>
          <w:numId w:val="8"/>
        </w:numPr>
        <w:jc w:val="both"/>
        <w:rPr>
          <w:b/>
        </w:rPr>
      </w:pPr>
      <w:r>
        <w:rPr>
          <w:b/>
        </w:rPr>
        <w:t>Account receivable -</w:t>
      </w:r>
      <w:r>
        <w:t>This will track and record the balance owed by clients.</w:t>
      </w:r>
    </w:p>
    <w:p w14:paraId="43FCDC69" w14:textId="55184983" w:rsidR="007A4CAE" w:rsidRPr="00000E3D" w:rsidRDefault="007A4CAE" w:rsidP="00AF3A5E">
      <w:pPr>
        <w:pStyle w:val="BodyofResearch"/>
        <w:jc w:val="both"/>
        <w:rPr>
          <w:b/>
        </w:rPr>
      </w:pPr>
      <w:r>
        <w:rPr>
          <w:b/>
        </w:rPr>
        <w:t>Inventory Management –</w:t>
      </w:r>
      <w:r w:rsidRPr="004C47A5">
        <w:t xml:space="preserve">This </w:t>
      </w:r>
      <w:r>
        <w:t xml:space="preserve">module </w:t>
      </w:r>
      <w:r w:rsidRPr="004C47A5">
        <w:t xml:space="preserve">allows the system to track the </w:t>
      </w:r>
      <w:r>
        <w:t>Equipment</w:t>
      </w:r>
      <w:r w:rsidRPr="004C47A5">
        <w:t xml:space="preserve"> in the inventory to see how many are in stock. </w:t>
      </w:r>
      <w:r w:rsidR="00A36509">
        <w:t xml:space="preserve">This </w:t>
      </w:r>
      <w:r w:rsidRPr="004C47A5">
        <w:t xml:space="preserve">will also show how many </w:t>
      </w:r>
      <w:r>
        <w:t>equipment are in available to use and unavailable.</w:t>
      </w:r>
    </w:p>
    <w:p w14:paraId="56A088E0" w14:textId="77777777" w:rsidR="007A4CAE" w:rsidRPr="005A4ECF" w:rsidRDefault="007A4CAE" w:rsidP="00AF3A5E">
      <w:pPr>
        <w:pStyle w:val="BodyofResearch"/>
        <w:numPr>
          <w:ilvl w:val="0"/>
          <w:numId w:val="9"/>
        </w:numPr>
        <w:jc w:val="both"/>
        <w:rPr>
          <w:b/>
        </w:rPr>
      </w:pPr>
      <w:r>
        <w:rPr>
          <w:b/>
        </w:rPr>
        <w:t>Add Equipment</w:t>
      </w:r>
      <w:r>
        <w:t>– This will add an equipment to the system</w:t>
      </w:r>
    </w:p>
    <w:p w14:paraId="67AFE652" w14:textId="68F86870" w:rsidR="007A4CAE" w:rsidRPr="00427087" w:rsidRDefault="007A4CAE" w:rsidP="00AF3A5E">
      <w:pPr>
        <w:pStyle w:val="BodyofResearch"/>
        <w:numPr>
          <w:ilvl w:val="0"/>
          <w:numId w:val="9"/>
        </w:numPr>
        <w:jc w:val="both"/>
        <w:rPr>
          <w:b/>
        </w:rPr>
      </w:pPr>
      <w:r>
        <w:rPr>
          <w:b/>
        </w:rPr>
        <w:t>Release Equipment</w:t>
      </w:r>
      <w:r w:rsidRPr="00000E3D">
        <w:t xml:space="preserve">– </w:t>
      </w:r>
      <w:r>
        <w:t>T</w:t>
      </w:r>
      <w:r w:rsidRPr="00000E3D">
        <w:t xml:space="preserve">his </w:t>
      </w:r>
      <w:r>
        <w:t xml:space="preserve">will release equipment from the inventory. The system will collect the name of the employee releasing the equipment, the date </w:t>
      </w:r>
      <w:r w:rsidR="00315DBB">
        <w:t>the equipment</w:t>
      </w:r>
      <w:r>
        <w:t xml:space="preserve"> was released, and the destination of released equipment.</w:t>
      </w:r>
    </w:p>
    <w:p w14:paraId="6223B5AC" w14:textId="77777777" w:rsidR="007A4CAE" w:rsidRPr="00680F54" w:rsidRDefault="007A4CAE" w:rsidP="00AF3A5E">
      <w:pPr>
        <w:pStyle w:val="BodyofResearch"/>
        <w:numPr>
          <w:ilvl w:val="0"/>
          <w:numId w:val="9"/>
        </w:numPr>
        <w:jc w:val="both"/>
        <w:rPr>
          <w:b/>
        </w:rPr>
      </w:pPr>
      <w:r w:rsidRPr="009A7EE8">
        <w:rPr>
          <w:b/>
        </w:rPr>
        <w:t xml:space="preserve">Equipment </w:t>
      </w:r>
      <w:r>
        <w:rPr>
          <w:b/>
        </w:rPr>
        <w:t>Release Log</w:t>
      </w:r>
      <w:r>
        <w:t>– This will display the released equipment</w:t>
      </w:r>
    </w:p>
    <w:p w14:paraId="0EFD782E" w14:textId="77777777" w:rsidR="007A4CAE" w:rsidRPr="008D0B14" w:rsidRDefault="007A4CAE" w:rsidP="00AF3A5E">
      <w:pPr>
        <w:pStyle w:val="BodyofResearch"/>
        <w:numPr>
          <w:ilvl w:val="0"/>
          <w:numId w:val="9"/>
        </w:numPr>
        <w:jc w:val="both"/>
        <w:rPr>
          <w:b/>
        </w:rPr>
      </w:pPr>
      <w:r w:rsidRPr="00C72622">
        <w:rPr>
          <w:b/>
        </w:rPr>
        <w:t xml:space="preserve">Return </w:t>
      </w:r>
      <w:r>
        <w:rPr>
          <w:b/>
        </w:rPr>
        <w:t xml:space="preserve">Equipment – </w:t>
      </w:r>
      <w:r>
        <w:t xml:space="preserve">This will return the item that was released. </w:t>
      </w:r>
    </w:p>
    <w:p w14:paraId="2CF83762" w14:textId="44CAD74F" w:rsidR="007A4CAE" w:rsidRPr="004C47A5" w:rsidRDefault="007A4CAE" w:rsidP="00AF3A5E">
      <w:pPr>
        <w:pStyle w:val="BodyofResearch"/>
        <w:numPr>
          <w:ilvl w:val="0"/>
          <w:numId w:val="9"/>
        </w:numPr>
        <w:jc w:val="both"/>
        <w:rPr>
          <w:b/>
        </w:rPr>
      </w:pPr>
      <w:r>
        <w:rPr>
          <w:b/>
        </w:rPr>
        <w:t>Equipment Master List</w:t>
      </w:r>
      <w:r>
        <w:t xml:space="preserve"> – This displays the list of </w:t>
      </w:r>
      <w:proofErr w:type="gramStart"/>
      <w:r>
        <w:t xml:space="preserve">items, </w:t>
      </w:r>
      <w:r w:rsidR="00315DBB">
        <w:t xml:space="preserve"> </w:t>
      </w:r>
      <w:r>
        <w:t>status</w:t>
      </w:r>
      <w:proofErr w:type="gramEnd"/>
      <w:r>
        <w:t xml:space="preserve"> and the quantity released including rented from other branches.</w:t>
      </w:r>
    </w:p>
    <w:p w14:paraId="497166B2" w14:textId="77777777" w:rsidR="007A4CAE" w:rsidRPr="00F248B0" w:rsidRDefault="007A4CAE" w:rsidP="00AF3A5E">
      <w:pPr>
        <w:pStyle w:val="BodyofResearch"/>
        <w:jc w:val="both"/>
        <w:rPr>
          <w:b/>
        </w:rPr>
      </w:pPr>
      <w:r>
        <w:rPr>
          <w:b/>
        </w:rPr>
        <w:t>Report</w:t>
      </w:r>
      <w:r w:rsidRPr="00462767">
        <w:t>–</w:t>
      </w:r>
      <w:r>
        <w:t xml:space="preserve"> T</w:t>
      </w:r>
      <w:r w:rsidRPr="00462767">
        <w:t xml:space="preserve">his </w:t>
      </w:r>
      <w:r>
        <w:t>feature will generate reports.</w:t>
      </w:r>
    </w:p>
    <w:p w14:paraId="1E7D8811" w14:textId="77777777" w:rsidR="007A4CAE" w:rsidRPr="0065588A" w:rsidRDefault="007A4CAE" w:rsidP="00AF3A5E">
      <w:pPr>
        <w:pStyle w:val="BodyofResearch"/>
        <w:numPr>
          <w:ilvl w:val="0"/>
          <w:numId w:val="10"/>
        </w:numPr>
        <w:jc w:val="both"/>
        <w:rPr>
          <w:b/>
        </w:rPr>
      </w:pPr>
      <w:r>
        <w:rPr>
          <w:b/>
        </w:rPr>
        <w:t xml:space="preserve">Service History – </w:t>
      </w:r>
      <w:r>
        <w:t xml:space="preserve">  This will display the record of all services that have been purchased by the client.</w:t>
      </w:r>
    </w:p>
    <w:p w14:paraId="50D9C001" w14:textId="392A1553" w:rsidR="007A4CAE" w:rsidRPr="00F248B0" w:rsidRDefault="007A4CAE" w:rsidP="00AF3A5E">
      <w:pPr>
        <w:pStyle w:val="BodyofResearch"/>
        <w:numPr>
          <w:ilvl w:val="0"/>
          <w:numId w:val="10"/>
        </w:numPr>
        <w:jc w:val="both"/>
        <w:rPr>
          <w:b/>
        </w:rPr>
      </w:pPr>
      <w:r w:rsidRPr="0065588A">
        <w:rPr>
          <w:b/>
        </w:rPr>
        <w:t>Account Receivable</w:t>
      </w:r>
      <w:r>
        <w:t>– This report will display a summary of unpaid</w:t>
      </w:r>
      <w:r w:rsidR="00FF780F">
        <w:t xml:space="preserve"> </w:t>
      </w:r>
      <w:r>
        <w:t>invoices and payments owed to the funeral home.</w:t>
      </w:r>
    </w:p>
    <w:p w14:paraId="4CA7B94F" w14:textId="77777777" w:rsidR="007A4CAE" w:rsidRPr="00ED217A" w:rsidRDefault="007A4CAE" w:rsidP="00AF3A5E">
      <w:pPr>
        <w:pStyle w:val="BodyofResearch"/>
        <w:numPr>
          <w:ilvl w:val="0"/>
          <w:numId w:val="10"/>
        </w:numPr>
        <w:jc w:val="both"/>
        <w:rPr>
          <w:b/>
        </w:rPr>
      </w:pPr>
      <w:r w:rsidRPr="009A7EE8">
        <w:rPr>
          <w:b/>
        </w:rPr>
        <w:t xml:space="preserve">Equipment </w:t>
      </w:r>
      <w:r>
        <w:rPr>
          <w:b/>
        </w:rPr>
        <w:t>Release Log –</w:t>
      </w:r>
      <w:r>
        <w:t>Displays the currently released equipment.</w:t>
      </w:r>
    </w:p>
    <w:p w14:paraId="597CE876" w14:textId="77777777" w:rsidR="007A4CAE" w:rsidRPr="004E454B" w:rsidRDefault="007A4CAE" w:rsidP="00AF3A5E">
      <w:pPr>
        <w:pStyle w:val="BodyofResearch"/>
        <w:numPr>
          <w:ilvl w:val="0"/>
          <w:numId w:val="10"/>
        </w:numPr>
        <w:jc w:val="both"/>
        <w:rPr>
          <w:b/>
        </w:rPr>
      </w:pPr>
      <w:r w:rsidRPr="005F1FA4">
        <w:rPr>
          <w:b/>
        </w:rPr>
        <w:t>Inventory</w:t>
      </w:r>
      <w:r w:rsidRPr="00FF2C39">
        <w:rPr>
          <w:b/>
        </w:rPr>
        <w:t xml:space="preserve"> </w:t>
      </w:r>
      <w:r>
        <w:rPr>
          <w:b/>
        </w:rPr>
        <w:t>Master List</w:t>
      </w:r>
      <w:r>
        <w:t xml:space="preserve"> – The inventory report </w:t>
      </w:r>
      <w:proofErr w:type="gramStart"/>
      <w:r>
        <w:t>display</w:t>
      </w:r>
      <w:proofErr w:type="gramEnd"/>
      <w:r>
        <w:t xml:space="preserve"> the list of </w:t>
      </w:r>
      <w:r>
        <w:lastRenderedPageBreak/>
        <w:t xml:space="preserve">equipment that is in the funeral homes inventory </w:t>
      </w:r>
    </w:p>
    <w:p w14:paraId="27EECBC3" w14:textId="77777777" w:rsidR="007A4CAE" w:rsidRPr="00B349BF" w:rsidRDefault="007A4CAE" w:rsidP="00AF3A5E">
      <w:pPr>
        <w:pStyle w:val="BodyofResearch"/>
        <w:numPr>
          <w:ilvl w:val="0"/>
          <w:numId w:val="10"/>
        </w:numPr>
        <w:jc w:val="both"/>
        <w:rPr>
          <w:b/>
        </w:rPr>
      </w:pPr>
      <w:r>
        <w:rPr>
          <w:b/>
        </w:rPr>
        <w:t xml:space="preserve">Sales Report – </w:t>
      </w:r>
      <w:r>
        <w:t>This will display the profit and loss of the funeral home.</w:t>
      </w:r>
    </w:p>
    <w:p w14:paraId="0F0BC9F7" w14:textId="77777777" w:rsidR="007A4CAE" w:rsidRPr="00A54428" w:rsidRDefault="007A4CAE" w:rsidP="00AF3A5E">
      <w:pPr>
        <w:pStyle w:val="BodyofResearch"/>
        <w:numPr>
          <w:ilvl w:val="0"/>
          <w:numId w:val="10"/>
        </w:numPr>
        <w:jc w:val="both"/>
        <w:rPr>
          <w:b/>
        </w:rPr>
      </w:pPr>
      <w:r>
        <w:rPr>
          <w:b/>
        </w:rPr>
        <w:t xml:space="preserve">Equipment Narrative Report – </w:t>
      </w:r>
      <w:r>
        <w:t>This will display a record of narrative reports detailing all the information about the damaged equipment including where it was damaged, when and how it happened, and future actions.</w:t>
      </w:r>
    </w:p>
    <w:p w14:paraId="1BC9387C" w14:textId="77777777" w:rsidR="00A54428" w:rsidRPr="005F1FA4" w:rsidRDefault="00A54428" w:rsidP="00A54428">
      <w:pPr>
        <w:pStyle w:val="BodyofResearch"/>
        <w:ind w:left="1800"/>
        <w:jc w:val="both"/>
        <w:rPr>
          <w:b/>
        </w:rPr>
      </w:pPr>
    </w:p>
    <w:p w14:paraId="524FBF34" w14:textId="77777777" w:rsidR="007A4CAE" w:rsidRPr="00FF780F" w:rsidRDefault="007A4CAE" w:rsidP="00FF780F">
      <w:pPr>
        <w:pStyle w:val="BodyofResearch"/>
        <w:jc w:val="both"/>
        <w:rPr>
          <w:b/>
          <w:bCs/>
        </w:rPr>
      </w:pPr>
      <w:r w:rsidRPr="00FF780F">
        <w:rPr>
          <w:b/>
          <w:bCs/>
        </w:rPr>
        <w:t>Limitations</w:t>
      </w:r>
      <w:r w:rsidRPr="00FF780F">
        <w:rPr>
          <w:b/>
          <w:bCs/>
        </w:rPr>
        <w:tab/>
      </w:r>
      <w:r w:rsidRPr="00FF780F">
        <w:rPr>
          <w:b/>
          <w:bCs/>
        </w:rPr>
        <w:tab/>
      </w:r>
    </w:p>
    <w:p w14:paraId="586709C0" w14:textId="77777777" w:rsidR="007A4CAE" w:rsidRDefault="007A4CAE" w:rsidP="00A54428">
      <w:pPr>
        <w:pStyle w:val="BodyofResearch"/>
        <w:numPr>
          <w:ilvl w:val="0"/>
          <w:numId w:val="11"/>
        </w:numPr>
        <w:jc w:val="both"/>
      </w:pPr>
      <w:r>
        <w:t>The system will only run in a Local Area Network.</w:t>
      </w:r>
    </w:p>
    <w:p w14:paraId="03EDFF1E" w14:textId="77777777" w:rsidR="007A4CAE" w:rsidRDefault="007A4CAE" w:rsidP="00A54428">
      <w:pPr>
        <w:pStyle w:val="BodyofResearch"/>
        <w:numPr>
          <w:ilvl w:val="0"/>
          <w:numId w:val="11"/>
        </w:numPr>
        <w:jc w:val="both"/>
      </w:pPr>
      <w:r>
        <w:t>The system will not create the statement of account.</w:t>
      </w:r>
      <w:r>
        <w:tab/>
      </w:r>
    </w:p>
    <w:p w14:paraId="5C60D8BF" w14:textId="7114D68F" w:rsidR="007A4CAE" w:rsidRDefault="007A4CAE" w:rsidP="00A54428">
      <w:pPr>
        <w:pStyle w:val="BodyofResearch"/>
        <w:numPr>
          <w:ilvl w:val="0"/>
          <w:numId w:val="11"/>
        </w:numPr>
        <w:jc w:val="both"/>
      </w:pPr>
      <w:r>
        <w:t xml:space="preserve">For the </w:t>
      </w:r>
      <w:proofErr w:type="gramStart"/>
      <w:r>
        <w:t>payment</w:t>
      </w:r>
      <w:r w:rsidR="00315DBB">
        <w:t>,</w:t>
      </w:r>
      <w:r>
        <w:t xml:space="preserve"> </w:t>
      </w:r>
      <w:r w:rsidR="00315DBB">
        <w:t xml:space="preserve"> it</w:t>
      </w:r>
      <w:proofErr w:type="gramEnd"/>
      <w:r>
        <w:t xml:space="preserve"> will only accept cash.</w:t>
      </w:r>
    </w:p>
    <w:p w14:paraId="0A67EFBB" w14:textId="77777777" w:rsidR="007A4CAE" w:rsidRDefault="007A4CAE" w:rsidP="00A54428">
      <w:pPr>
        <w:pStyle w:val="BodyofResearch"/>
        <w:numPr>
          <w:ilvl w:val="0"/>
          <w:numId w:val="11"/>
        </w:numPr>
        <w:jc w:val="both"/>
      </w:pPr>
      <w:r>
        <w:t>This system will be specifically for Ilagan Funeral Home in Tarlac.</w:t>
      </w:r>
    </w:p>
    <w:p w14:paraId="50649254" w14:textId="77777777" w:rsidR="007A4CAE" w:rsidRDefault="007A4CAE" w:rsidP="00A54428">
      <w:pPr>
        <w:pStyle w:val="BodyofResearch"/>
        <w:numPr>
          <w:ilvl w:val="0"/>
          <w:numId w:val="11"/>
        </w:numPr>
        <w:jc w:val="both"/>
      </w:pPr>
      <w:r w:rsidRPr="00BB055F">
        <w:rPr>
          <w:rStyle w:val="oypena"/>
        </w:rPr>
        <w:t xml:space="preserve">The system will focus </w:t>
      </w:r>
      <w:r>
        <w:rPr>
          <w:rStyle w:val="oypena"/>
        </w:rPr>
        <w:t>only</w:t>
      </w:r>
      <w:r w:rsidRPr="00BB055F">
        <w:rPr>
          <w:rStyle w:val="oypena"/>
        </w:rPr>
        <w:t xml:space="preserve"> on equipment inventory and will not include consumables</w:t>
      </w:r>
      <w:r w:rsidRPr="00BB055F">
        <w:t>.</w:t>
      </w:r>
    </w:p>
    <w:p w14:paraId="25DC27D4" w14:textId="5BD605D7" w:rsidR="00FF780F" w:rsidRPr="00106BEE" w:rsidRDefault="00ED4F3A" w:rsidP="00A54428">
      <w:pPr>
        <w:pStyle w:val="BodyofResearch"/>
        <w:numPr>
          <w:ilvl w:val="0"/>
          <w:numId w:val="11"/>
        </w:numPr>
        <w:jc w:val="both"/>
      </w:pPr>
      <w:r>
        <w:t>The system will not cover the transfer of client record</w:t>
      </w:r>
    </w:p>
    <w:p w14:paraId="19DA69BD" w14:textId="5E698CBE" w:rsidR="007A4CAE" w:rsidRDefault="007A4CAE" w:rsidP="007A4CAE">
      <w:pPr>
        <w:pStyle w:val="Heading2"/>
        <w:tabs>
          <w:tab w:val="left" w:pos="2408"/>
        </w:tabs>
        <w:spacing w:after="240"/>
      </w:pPr>
      <w:r>
        <w:t>Related Literature</w:t>
      </w:r>
      <w:r w:rsidR="00FF780F">
        <w:t>/Studies</w:t>
      </w:r>
      <w:r>
        <w:tab/>
      </w:r>
    </w:p>
    <w:p w14:paraId="6B1734CD" w14:textId="77777777" w:rsidR="007A4CAE" w:rsidRDefault="007A4CAE" w:rsidP="007A4CAE">
      <w:pPr>
        <w:spacing w:after="240" w:line="360" w:lineRule="auto"/>
        <w:ind w:left="720"/>
        <w:jc w:val="both"/>
        <w:rPr>
          <w:b w:val="0"/>
        </w:rPr>
      </w:pPr>
      <w:r w:rsidRPr="007232A8">
        <w:rPr>
          <w:b w:val="0"/>
        </w:rPr>
        <w:t>T</w:t>
      </w:r>
      <w:r>
        <w:rPr>
          <w:b w:val="0"/>
        </w:rPr>
        <w:t xml:space="preserve">he funeral home plays an important role in supporting grieving families during difficult times. Managing a funeral home involves many tasks such as, inventory management, service planning, and client transaction. Traditionally </w:t>
      </w:r>
      <w:proofErr w:type="gramStart"/>
      <w:r>
        <w:rPr>
          <w:b w:val="0"/>
        </w:rPr>
        <w:t>these task</w:t>
      </w:r>
      <w:proofErr w:type="gramEnd"/>
      <w:r>
        <w:rPr>
          <w:b w:val="0"/>
        </w:rPr>
        <w:t xml:space="preserve"> is handled manually, leading to mistakes. According to </w:t>
      </w:r>
      <w:r w:rsidRPr="004E40A4">
        <w:rPr>
          <w:b w:val="0"/>
        </w:rPr>
        <w:t xml:space="preserve">(Tech Innovation Transforming the Funeral Industry: A Guide to Leveraging Technology in Funeral Planning, </w:t>
      </w:r>
      <w:proofErr w:type="gramStart"/>
      <w:r w:rsidRPr="004E40A4">
        <w:rPr>
          <w:b w:val="0"/>
        </w:rPr>
        <w:t>2023)</w:t>
      </w:r>
      <w:r>
        <w:rPr>
          <w:b w:val="0"/>
        </w:rPr>
        <w:t>Technological</w:t>
      </w:r>
      <w:proofErr w:type="gramEnd"/>
      <w:r>
        <w:rPr>
          <w:b w:val="0"/>
        </w:rPr>
        <w:t xml:space="preserve"> innovations are transforming a wide array of industries, and the funeral sector is no exception. Among the most transformative technological advancements in the funeral industry are software platforms. Funeral </w:t>
      </w:r>
      <w:r>
        <w:rPr>
          <w:b w:val="0"/>
        </w:rPr>
        <w:lastRenderedPageBreak/>
        <w:t xml:space="preserve">homes are now utilizing these tools to </w:t>
      </w:r>
      <w:proofErr w:type="spellStart"/>
      <w:r>
        <w:rPr>
          <w:b w:val="0"/>
        </w:rPr>
        <w:t>mange</w:t>
      </w:r>
      <w:proofErr w:type="spellEnd"/>
      <w:r>
        <w:rPr>
          <w:b w:val="0"/>
        </w:rPr>
        <w:t xml:space="preserve"> their business more effectively. These platforms help funeral directors plan and organize funeral arrangements, including cremation services in Phoenix, AZ, with greater ease and efficiency. Integration of technology into a funeral home offers opportunities for streamlining operations and improving service.</w:t>
      </w:r>
    </w:p>
    <w:p w14:paraId="7E15E38E" w14:textId="77777777" w:rsidR="00654287" w:rsidRPr="00654287" w:rsidRDefault="00654287" w:rsidP="00654287">
      <w:pPr>
        <w:pStyle w:val="BodyofResearch"/>
        <w:jc w:val="both"/>
        <w:rPr>
          <w:rFonts w:eastAsiaTheme="majorEastAsia" w:cstheme="majorBidi"/>
          <w:b/>
          <w:szCs w:val="26"/>
          <w:lang w:val="en-PH" w:eastAsia="en-US"/>
        </w:rPr>
      </w:pPr>
      <w:r w:rsidRPr="00654287">
        <w:rPr>
          <w:rFonts w:eastAsiaTheme="majorEastAsia" w:cstheme="majorBidi"/>
          <w:b/>
          <w:szCs w:val="26"/>
          <w:lang w:val="en-PH" w:eastAsia="en-US"/>
        </w:rPr>
        <w:t>Related Studies and/or Systems</w:t>
      </w:r>
      <w:r w:rsidRPr="00654287">
        <w:rPr>
          <w:rFonts w:eastAsiaTheme="majorEastAsia" w:cstheme="majorBidi"/>
          <w:b/>
          <w:szCs w:val="26"/>
          <w:lang w:val="en-PH" w:eastAsia="en-US"/>
        </w:rPr>
        <w:tab/>
      </w:r>
    </w:p>
    <w:p w14:paraId="28C7A96F" w14:textId="77777777" w:rsidR="00654287" w:rsidRPr="00654287" w:rsidRDefault="00654287" w:rsidP="00654287">
      <w:pPr>
        <w:pStyle w:val="BodyofResearch"/>
        <w:jc w:val="both"/>
        <w:rPr>
          <w:rFonts w:eastAsiaTheme="majorEastAsia" w:cstheme="majorBidi"/>
          <w:b/>
          <w:szCs w:val="26"/>
          <w:lang w:val="en-PH" w:eastAsia="en-US"/>
        </w:rPr>
      </w:pPr>
      <w:r w:rsidRPr="00654287">
        <w:rPr>
          <w:rFonts w:eastAsiaTheme="majorEastAsia" w:cstheme="majorBidi"/>
          <w:b/>
          <w:szCs w:val="26"/>
          <w:lang w:val="en-PH" w:eastAsia="en-US"/>
        </w:rPr>
        <w:t xml:space="preserve">Foreign </w:t>
      </w:r>
    </w:p>
    <w:p w14:paraId="0EBBE211" w14:textId="77777777" w:rsidR="00654287" w:rsidRPr="00654287" w:rsidRDefault="00654287" w:rsidP="00654287">
      <w:pPr>
        <w:pStyle w:val="BodyofResearch"/>
        <w:jc w:val="both"/>
        <w:rPr>
          <w:rFonts w:eastAsiaTheme="majorEastAsia" w:cstheme="majorBidi"/>
          <w:b/>
          <w:szCs w:val="26"/>
          <w:lang w:val="en-PH" w:eastAsia="en-US"/>
        </w:rPr>
      </w:pPr>
      <w:r w:rsidRPr="00654287">
        <w:rPr>
          <w:rFonts w:eastAsiaTheme="majorEastAsia" w:cstheme="majorBidi"/>
          <w:b/>
          <w:szCs w:val="26"/>
          <w:lang w:val="en-PH" w:eastAsia="en-US"/>
        </w:rPr>
        <w:t xml:space="preserve">Digitalization of Funeral </w:t>
      </w:r>
      <w:proofErr w:type="gramStart"/>
      <w:r w:rsidRPr="00654287">
        <w:rPr>
          <w:rFonts w:eastAsiaTheme="majorEastAsia" w:cstheme="majorBidi"/>
          <w:b/>
          <w:szCs w:val="26"/>
          <w:lang w:val="en-PH" w:eastAsia="en-US"/>
        </w:rPr>
        <w:t>Services(</w:t>
      </w:r>
      <w:proofErr w:type="gramEnd"/>
      <w:r w:rsidRPr="00654287">
        <w:rPr>
          <w:rFonts w:eastAsiaTheme="majorEastAsia" w:cstheme="majorBidi"/>
          <w:b/>
          <w:szCs w:val="26"/>
          <w:lang w:val="en-PH" w:eastAsia="en-US"/>
        </w:rPr>
        <w:t>2021)</w:t>
      </w:r>
      <w:r w:rsidRPr="00654287">
        <w:rPr>
          <w:rFonts w:eastAsiaTheme="majorEastAsia" w:cstheme="majorBidi"/>
          <w:b/>
          <w:szCs w:val="26"/>
          <w:lang w:val="en-PH" w:eastAsia="en-US"/>
        </w:rPr>
        <w:tab/>
      </w:r>
    </w:p>
    <w:p w14:paraId="58DC5860" w14:textId="77777777" w:rsidR="00654287" w:rsidRPr="001D5DD0" w:rsidRDefault="00654287" w:rsidP="00654287">
      <w:pPr>
        <w:pStyle w:val="BodyofResearch"/>
        <w:jc w:val="both"/>
        <w:rPr>
          <w:rFonts w:eastAsiaTheme="majorEastAsia" w:cstheme="majorBidi"/>
          <w:bCs/>
          <w:szCs w:val="26"/>
          <w:lang w:val="en-PH" w:eastAsia="en-US"/>
        </w:rPr>
      </w:pPr>
      <w:r w:rsidRPr="001D5DD0">
        <w:rPr>
          <w:rFonts w:eastAsiaTheme="majorEastAsia" w:cstheme="majorBidi"/>
          <w:bCs/>
          <w:szCs w:val="26"/>
          <w:lang w:val="en-PH" w:eastAsia="en-US"/>
        </w:rPr>
        <w:t xml:space="preserve">This discusses how the funeral business, despite being traditional and resistant to change is now slowly embracing digitalization especially in countries like Russia. This aims to solve a number of problems in the funeral industry and, first of all, will increase the transparency of the industry, which is the main problem according to the society. This in turn will allow the introduction of </w:t>
      </w:r>
      <w:proofErr w:type="gramStart"/>
      <w:r w:rsidRPr="001D5DD0">
        <w:rPr>
          <w:rFonts w:eastAsiaTheme="majorEastAsia" w:cstheme="majorBidi"/>
          <w:bCs/>
          <w:szCs w:val="26"/>
          <w:lang w:val="en-PH" w:eastAsia="en-US"/>
        </w:rPr>
        <w:t>market based</w:t>
      </w:r>
      <w:proofErr w:type="gramEnd"/>
      <w:r w:rsidRPr="001D5DD0">
        <w:rPr>
          <w:rFonts w:eastAsiaTheme="majorEastAsia" w:cstheme="majorBidi"/>
          <w:bCs/>
          <w:szCs w:val="26"/>
          <w:lang w:val="en-PH" w:eastAsia="en-US"/>
        </w:rPr>
        <w:t xml:space="preserve"> methods of price formation in the industry and reduce the cost of services for population. In the future based on changes in the burial procedure it is planned to popularize cremation as a more environmentally friendly way of disposing of bodies.</w:t>
      </w:r>
    </w:p>
    <w:p w14:paraId="18374F8B" w14:textId="77777777" w:rsidR="00654287" w:rsidRPr="001D5DD0" w:rsidRDefault="00654287" w:rsidP="00654287">
      <w:pPr>
        <w:pStyle w:val="BodyofResearch"/>
        <w:jc w:val="both"/>
        <w:rPr>
          <w:rFonts w:eastAsiaTheme="majorEastAsia" w:cstheme="majorBidi"/>
          <w:bCs/>
          <w:szCs w:val="26"/>
          <w:lang w:val="en-PH" w:eastAsia="en-US"/>
        </w:rPr>
      </w:pPr>
      <w:r w:rsidRPr="001D5DD0">
        <w:rPr>
          <w:rFonts w:eastAsiaTheme="majorEastAsia" w:cstheme="majorBidi"/>
          <w:bCs/>
          <w:szCs w:val="26"/>
          <w:lang w:val="en-PH" w:eastAsia="en-US"/>
        </w:rPr>
        <w:t xml:space="preserve">The similarities of this research </w:t>
      </w:r>
      <w:proofErr w:type="gramStart"/>
      <w:r w:rsidRPr="001D5DD0">
        <w:rPr>
          <w:rFonts w:eastAsiaTheme="majorEastAsia" w:cstheme="majorBidi"/>
          <w:bCs/>
          <w:szCs w:val="26"/>
          <w:lang w:val="en-PH" w:eastAsia="en-US"/>
        </w:rPr>
        <w:t>is</w:t>
      </w:r>
      <w:proofErr w:type="gramEnd"/>
      <w:r w:rsidRPr="001D5DD0">
        <w:rPr>
          <w:rFonts w:eastAsiaTheme="majorEastAsia" w:cstheme="majorBidi"/>
          <w:bCs/>
          <w:szCs w:val="26"/>
          <w:lang w:val="en-PH" w:eastAsia="en-US"/>
        </w:rPr>
        <w:t xml:space="preserve"> that it both highlight the digitalization of the funeral industry. Both aiming to highlight adopting modern technologies in the funeral business. The difference is that our research describes an actual implementation of a funeral home management system at Ilagan Funeral Home at Tarlac. </w:t>
      </w:r>
      <w:proofErr w:type="spellStart"/>
      <w:r w:rsidRPr="001D5DD0">
        <w:rPr>
          <w:rFonts w:eastAsiaTheme="majorEastAsia" w:cstheme="majorBidi"/>
          <w:bCs/>
          <w:szCs w:val="26"/>
          <w:lang w:val="en-PH" w:eastAsia="en-US"/>
        </w:rPr>
        <w:t>Where as</w:t>
      </w:r>
      <w:proofErr w:type="spellEnd"/>
      <w:r w:rsidRPr="001D5DD0">
        <w:rPr>
          <w:rFonts w:eastAsiaTheme="majorEastAsia" w:cstheme="majorBidi"/>
          <w:bCs/>
          <w:szCs w:val="26"/>
          <w:lang w:val="en-PH" w:eastAsia="en-US"/>
        </w:rPr>
        <w:t xml:space="preserve"> for digitalization of funeral services it </w:t>
      </w:r>
      <w:proofErr w:type="gramStart"/>
      <w:r w:rsidRPr="001D5DD0">
        <w:rPr>
          <w:rFonts w:eastAsiaTheme="majorEastAsia" w:cstheme="majorBidi"/>
          <w:bCs/>
          <w:szCs w:val="26"/>
          <w:lang w:val="en-PH" w:eastAsia="en-US"/>
        </w:rPr>
        <w:t>present</w:t>
      </w:r>
      <w:proofErr w:type="gramEnd"/>
      <w:r w:rsidRPr="001D5DD0">
        <w:rPr>
          <w:rFonts w:eastAsiaTheme="majorEastAsia" w:cstheme="majorBidi"/>
          <w:bCs/>
          <w:szCs w:val="26"/>
          <w:lang w:val="en-PH" w:eastAsia="en-US"/>
        </w:rPr>
        <w:t xml:space="preserve"> a concept for digitalizing the funeral business based on modern technology</w:t>
      </w:r>
    </w:p>
    <w:p w14:paraId="1CF333DB" w14:textId="77777777" w:rsidR="00654287" w:rsidRPr="00654287" w:rsidRDefault="00654287" w:rsidP="00654287">
      <w:pPr>
        <w:pStyle w:val="BodyofResearch"/>
        <w:jc w:val="both"/>
        <w:rPr>
          <w:rFonts w:eastAsiaTheme="majorEastAsia" w:cstheme="majorBidi"/>
          <w:b/>
          <w:szCs w:val="26"/>
          <w:lang w:val="en-PH" w:eastAsia="en-US"/>
        </w:rPr>
      </w:pPr>
      <w:r w:rsidRPr="00654287">
        <w:rPr>
          <w:rFonts w:eastAsiaTheme="majorEastAsia" w:cstheme="majorBidi"/>
          <w:b/>
          <w:szCs w:val="26"/>
          <w:lang w:val="en-PH" w:eastAsia="en-US"/>
        </w:rPr>
        <w:t>A web-based funeral management system: Case study ABF funeral services (2023)</w:t>
      </w:r>
    </w:p>
    <w:p w14:paraId="3919206A" w14:textId="77777777" w:rsidR="00654287" w:rsidRPr="001D5DD0" w:rsidRDefault="00654287" w:rsidP="00654287">
      <w:pPr>
        <w:pStyle w:val="BodyofResearch"/>
        <w:jc w:val="both"/>
        <w:rPr>
          <w:rFonts w:eastAsiaTheme="majorEastAsia" w:cstheme="majorBidi"/>
          <w:bCs/>
          <w:szCs w:val="26"/>
          <w:lang w:val="en-PH" w:eastAsia="en-US"/>
        </w:rPr>
      </w:pPr>
      <w:r w:rsidRPr="001D5DD0">
        <w:rPr>
          <w:rFonts w:eastAsiaTheme="majorEastAsia" w:cstheme="majorBidi"/>
          <w:bCs/>
          <w:szCs w:val="26"/>
          <w:lang w:val="en-PH" w:eastAsia="en-US"/>
        </w:rPr>
        <w:t xml:space="preserve">The web-based funeral management system is a software solution designed to streamline and automate the funeral management process. It allows funeral homes to efficiently handle client records, including personal information, deceased details and family contacts. The system also </w:t>
      </w:r>
      <w:proofErr w:type="spellStart"/>
      <w:r w:rsidRPr="001D5DD0">
        <w:rPr>
          <w:rFonts w:eastAsiaTheme="majorEastAsia" w:cstheme="majorBidi"/>
          <w:bCs/>
          <w:szCs w:val="26"/>
          <w:lang w:val="en-PH" w:eastAsia="en-US"/>
        </w:rPr>
        <w:t>procide</w:t>
      </w:r>
      <w:proofErr w:type="spellEnd"/>
      <w:r w:rsidRPr="001D5DD0">
        <w:rPr>
          <w:rFonts w:eastAsiaTheme="majorEastAsia" w:cstheme="majorBidi"/>
          <w:bCs/>
          <w:szCs w:val="26"/>
          <w:lang w:val="en-PH" w:eastAsia="en-US"/>
        </w:rPr>
        <w:t xml:space="preserve"> tools for managing funeral arrangements, such as selecting caskets, </w:t>
      </w:r>
      <w:r w:rsidRPr="001D5DD0">
        <w:rPr>
          <w:rFonts w:eastAsiaTheme="majorEastAsia" w:cstheme="majorBidi"/>
          <w:bCs/>
          <w:szCs w:val="26"/>
          <w:lang w:val="en-PH" w:eastAsia="en-US"/>
        </w:rPr>
        <w:lastRenderedPageBreak/>
        <w:t xml:space="preserve">arranging transportation and scheduling funeral services. It also offers features for automating admin tasks, including generating reports of the activities. Developed interactively and using agile methodology. The system employs HTML, CSS, </w:t>
      </w:r>
      <w:proofErr w:type="spellStart"/>
      <w:r w:rsidRPr="001D5DD0">
        <w:rPr>
          <w:rFonts w:eastAsiaTheme="majorEastAsia" w:cstheme="majorBidi"/>
          <w:bCs/>
          <w:szCs w:val="26"/>
          <w:lang w:val="en-PH" w:eastAsia="en-US"/>
        </w:rPr>
        <w:t>javaScript</w:t>
      </w:r>
      <w:proofErr w:type="spellEnd"/>
      <w:r w:rsidRPr="001D5DD0">
        <w:rPr>
          <w:rFonts w:eastAsiaTheme="majorEastAsia" w:cstheme="majorBidi"/>
          <w:bCs/>
          <w:szCs w:val="26"/>
          <w:lang w:val="en-PH" w:eastAsia="en-US"/>
        </w:rPr>
        <w:t xml:space="preserve"> for the user interface, PHP for backend, and MySQL for the database. The aim of this is to improve efficiency, customer service, and productivity for funeral homes, allowing staff to focus on delivering compassionate and personalize service.</w:t>
      </w:r>
    </w:p>
    <w:p w14:paraId="13FD63C5" w14:textId="77777777" w:rsidR="00654287" w:rsidRPr="001D5DD0" w:rsidRDefault="00654287" w:rsidP="00654287">
      <w:pPr>
        <w:pStyle w:val="BodyofResearch"/>
        <w:jc w:val="both"/>
        <w:rPr>
          <w:rFonts w:eastAsiaTheme="majorEastAsia" w:cstheme="majorBidi"/>
          <w:bCs/>
          <w:szCs w:val="26"/>
          <w:lang w:val="en-PH" w:eastAsia="en-US"/>
        </w:rPr>
      </w:pPr>
      <w:r w:rsidRPr="001D5DD0">
        <w:rPr>
          <w:rFonts w:eastAsiaTheme="majorEastAsia" w:cstheme="majorBidi"/>
          <w:bCs/>
          <w:szCs w:val="26"/>
          <w:lang w:val="en-PH" w:eastAsia="en-US"/>
        </w:rPr>
        <w:t xml:space="preserve">The similarity between </w:t>
      </w:r>
      <w:proofErr w:type="gramStart"/>
      <w:r w:rsidRPr="001D5DD0">
        <w:rPr>
          <w:rFonts w:eastAsiaTheme="majorEastAsia" w:cstheme="majorBidi"/>
          <w:bCs/>
          <w:szCs w:val="26"/>
          <w:lang w:val="en-PH" w:eastAsia="en-US"/>
        </w:rPr>
        <w:t>these system</w:t>
      </w:r>
      <w:proofErr w:type="gramEnd"/>
      <w:r w:rsidRPr="001D5DD0">
        <w:rPr>
          <w:rFonts w:eastAsiaTheme="majorEastAsia" w:cstheme="majorBidi"/>
          <w:bCs/>
          <w:szCs w:val="26"/>
          <w:lang w:val="en-PH" w:eastAsia="en-US"/>
        </w:rPr>
        <w:t xml:space="preserve"> is that both aim to streamline and automate certain task of funeral. They both offer features like managing client records handling funeral arrangements, and generating reports. The difference is ours is an offline system while theirs is a web-</w:t>
      </w:r>
      <w:proofErr w:type="spellStart"/>
      <w:r w:rsidRPr="001D5DD0">
        <w:rPr>
          <w:rFonts w:eastAsiaTheme="majorEastAsia" w:cstheme="majorBidi"/>
          <w:bCs/>
          <w:szCs w:val="26"/>
          <w:lang w:val="en-PH" w:eastAsia="en-US"/>
        </w:rPr>
        <w:t>base</w:t>
      </w:r>
      <w:proofErr w:type="spellEnd"/>
      <w:r w:rsidRPr="001D5DD0">
        <w:rPr>
          <w:rFonts w:eastAsiaTheme="majorEastAsia" w:cstheme="majorBidi"/>
          <w:bCs/>
          <w:szCs w:val="26"/>
          <w:lang w:val="en-PH" w:eastAsia="en-US"/>
        </w:rPr>
        <w:t xml:space="preserve"> system.</w:t>
      </w:r>
    </w:p>
    <w:p w14:paraId="7AE92733" w14:textId="77777777" w:rsidR="00654287" w:rsidRPr="00654287" w:rsidRDefault="00654287" w:rsidP="00654287">
      <w:pPr>
        <w:pStyle w:val="BodyofResearch"/>
        <w:jc w:val="both"/>
        <w:rPr>
          <w:rFonts w:eastAsiaTheme="majorEastAsia" w:cstheme="majorBidi"/>
          <w:b/>
          <w:szCs w:val="26"/>
          <w:lang w:val="en-PH" w:eastAsia="en-US"/>
        </w:rPr>
      </w:pPr>
      <w:r w:rsidRPr="00654287">
        <w:rPr>
          <w:rFonts w:eastAsiaTheme="majorEastAsia" w:cstheme="majorBidi"/>
          <w:b/>
          <w:szCs w:val="26"/>
          <w:lang w:val="en-PH" w:eastAsia="en-US"/>
        </w:rPr>
        <w:t>Information System in the Organization of Business Processes of funeral Companies Features of Efficiency Assessment (2023)</w:t>
      </w:r>
    </w:p>
    <w:p w14:paraId="5D91B6ED" w14:textId="77777777" w:rsidR="00654287" w:rsidRPr="001D5DD0" w:rsidRDefault="00654287" w:rsidP="00654287">
      <w:pPr>
        <w:pStyle w:val="BodyofResearch"/>
        <w:jc w:val="both"/>
        <w:rPr>
          <w:rFonts w:eastAsiaTheme="majorEastAsia" w:cstheme="majorBidi"/>
          <w:bCs/>
          <w:szCs w:val="26"/>
          <w:lang w:val="en-PH" w:eastAsia="en-US"/>
        </w:rPr>
      </w:pPr>
      <w:r w:rsidRPr="001D5DD0">
        <w:rPr>
          <w:rFonts w:eastAsiaTheme="majorEastAsia" w:cstheme="majorBidi"/>
          <w:bCs/>
          <w:szCs w:val="26"/>
          <w:lang w:val="en-PH" w:eastAsia="en-US"/>
        </w:rPr>
        <w:t xml:space="preserve">This study discusses the importance of information system in optimizing business processes within funeral companies. The study delves into the necessity of automation and digitalization in modernizing governmental activities, highlighting the importance of these advancements in the context of funeral and ritual processes. This study identifies areas for automation analyze the requirements for process digitization and evaluate existing IT solutions. It provides an insight for improving workflow and management processes in funeral and ritual activities </w:t>
      </w:r>
    </w:p>
    <w:p w14:paraId="3A23956A" w14:textId="77777777" w:rsidR="00654287" w:rsidRPr="001D5DD0" w:rsidRDefault="00654287" w:rsidP="00654287">
      <w:pPr>
        <w:pStyle w:val="BodyofResearch"/>
        <w:jc w:val="both"/>
        <w:rPr>
          <w:rFonts w:eastAsiaTheme="majorEastAsia" w:cstheme="majorBidi"/>
          <w:bCs/>
          <w:szCs w:val="26"/>
          <w:lang w:val="en-PH" w:eastAsia="en-US"/>
        </w:rPr>
      </w:pPr>
      <w:r w:rsidRPr="001D5DD0">
        <w:rPr>
          <w:rFonts w:eastAsiaTheme="majorEastAsia" w:cstheme="majorBidi"/>
          <w:bCs/>
          <w:szCs w:val="26"/>
          <w:lang w:val="en-PH" w:eastAsia="en-US"/>
        </w:rPr>
        <w:t xml:space="preserve">The </w:t>
      </w:r>
      <w:proofErr w:type="spellStart"/>
      <w:r w:rsidRPr="001D5DD0">
        <w:rPr>
          <w:rFonts w:eastAsiaTheme="majorEastAsia" w:cstheme="majorBidi"/>
          <w:bCs/>
          <w:szCs w:val="26"/>
          <w:lang w:val="en-PH" w:eastAsia="en-US"/>
        </w:rPr>
        <w:t>similarieties</w:t>
      </w:r>
      <w:proofErr w:type="spellEnd"/>
      <w:r w:rsidRPr="001D5DD0">
        <w:rPr>
          <w:rFonts w:eastAsiaTheme="majorEastAsia" w:cstheme="majorBidi"/>
          <w:bCs/>
          <w:szCs w:val="26"/>
          <w:lang w:val="en-PH" w:eastAsia="en-US"/>
        </w:rPr>
        <w:t xml:space="preserve"> of this research is that both that focus on using information systems to enhance operational efficiency within funeral companies. Both emphasize the importance of automating and digitizing manual processes to modernize business operations and improve workflow. The different in this study our system Focuses on a </w:t>
      </w:r>
      <w:proofErr w:type="gramStart"/>
      <w:r w:rsidRPr="001D5DD0">
        <w:rPr>
          <w:rFonts w:eastAsiaTheme="majorEastAsia" w:cstheme="majorBidi"/>
          <w:bCs/>
          <w:szCs w:val="26"/>
          <w:lang w:val="en-PH" w:eastAsia="en-US"/>
        </w:rPr>
        <w:t>specific funeral home's internal operations</w:t>
      </w:r>
      <w:proofErr w:type="gramEnd"/>
      <w:r w:rsidRPr="001D5DD0">
        <w:rPr>
          <w:rFonts w:eastAsiaTheme="majorEastAsia" w:cstheme="majorBidi"/>
          <w:bCs/>
          <w:szCs w:val="26"/>
          <w:lang w:val="en-PH" w:eastAsia="en-US"/>
        </w:rPr>
        <w:t xml:space="preserve"> with practical, hands-on system applications. While the Information System in the Organization of Business Processes of funeral Companies Features of Efficiency Assessment Broadly explores digitalization needs across the funeral industry, focusing on theoretical efficiency improvements and evaluating existing IT frameworks on an industry-wide level.</w:t>
      </w:r>
    </w:p>
    <w:p w14:paraId="0227CBE5" w14:textId="77777777" w:rsidR="00654287" w:rsidRPr="00654287" w:rsidRDefault="00654287" w:rsidP="00654287">
      <w:pPr>
        <w:pStyle w:val="BodyofResearch"/>
        <w:jc w:val="both"/>
        <w:rPr>
          <w:rFonts w:eastAsiaTheme="majorEastAsia" w:cstheme="majorBidi"/>
          <w:b/>
          <w:szCs w:val="26"/>
          <w:lang w:val="en-PH" w:eastAsia="en-US"/>
        </w:rPr>
      </w:pPr>
      <w:r w:rsidRPr="00654287">
        <w:rPr>
          <w:rFonts w:eastAsiaTheme="majorEastAsia" w:cstheme="majorBidi"/>
          <w:b/>
          <w:szCs w:val="26"/>
          <w:lang w:val="en-PH" w:eastAsia="en-US"/>
        </w:rPr>
        <w:lastRenderedPageBreak/>
        <w:t>Tech Innovations Transforming the Funeral Industry: A Guide to Leveraging Technology in Funeral Planning (2023)</w:t>
      </w:r>
    </w:p>
    <w:p w14:paraId="4BC5AF23" w14:textId="77777777" w:rsidR="00654287" w:rsidRPr="001D5DD0" w:rsidRDefault="00654287" w:rsidP="00654287">
      <w:pPr>
        <w:pStyle w:val="BodyofResearch"/>
        <w:jc w:val="both"/>
        <w:rPr>
          <w:rFonts w:eastAsiaTheme="majorEastAsia" w:cstheme="majorBidi"/>
          <w:bCs/>
          <w:szCs w:val="26"/>
          <w:lang w:val="en-PH" w:eastAsia="en-US"/>
        </w:rPr>
      </w:pPr>
      <w:r w:rsidRPr="001D5DD0">
        <w:rPr>
          <w:rFonts w:eastAsiaTheme="majorEastAsia" w:cstheme="majorBidi"/>
          <w:bCs/>
          <w:szCs w:val="26"/>
          <w:lang w:val="en-PH" w:eastAsia="en-US"/>
        </w:rPr>
        <w:t xml:space="preserve">This article provides an overview on how technology is revolutionizing the funeral industry by improving service and simplifying operations. It highlights various software platforms that funeral homes use to manage their businesses more </w:t>
      </w:r>
      <w:proofErr w:type="spellStart"/>
      <w:proofErr w:type="gramStart"/>
      <w:r w:rsidRPr="001D5DD0">
        <w:rPr>
          <w:rFonts w:eastAsiaTheme="majorEastAsia" w:cstheme="majorBidi"/>
          <w:bCs/>
          <w:szCs w:val="26"/>
          <w:lang w:val="en-PH" w:eastAsia="en-US"/>
        </w:rPr>
        <w:t>efficiently.These</w:t>
      </w:r>
      <w:proofErr w:type="spellEnd"/>
      <w:proofErr w:type="gramEnd"/>
      <w:r w:rsidRPr="001D5DD0">
        <w:rPr>
          <w:rFonts w:eastAsiaTheme="majorEastAsia" w:cstheme="majorBidi"/>
          <w:bCs/>
          <w:szCs w:val="26"/>
          <w:lang w:val="en-PH" w:eastAsia="en-US"/>
        </w:rPr>
        <w:t xml:space="preserve"> platforms automate tasks such as client management, event scheduling, record keeping, and invoicing. Additionally, digital </w:t>
      </w:r>
      <w:proofErr w:type="spellStart"/>
      <w:r w:rsidRPr="001D5DD0">
        <w:rPr>
          <w:rFonts w:eastAsiaTheme="majorEastAsia" w:cstheme="majorBidi"/>
          <w:bCs/>
          <w:szCs w:val="26"/>
          <w:lang w:val="en-PH" w:eastAsia="en-US"/>
        </w:rPr>
        <w:t>toolslike</w:t>
      </w:r>
      <w:proofErr w:type="spellEnd"/>
      <w:r w:rsidRPr="001D5DD0">
        <w:rPr>
          <w:rFonts w:eastAsiaTheme="majorEastAsia" w:cstheme="majorBidi"/>
          <w:bCs/>
          <w:szCs w:val="26"/>
          <w:lang w:val="en-PH" w:eastAsia="en-US"/>
        </w:rPr>
        <w:t xml:space="preserve"> photo montages and virtual cemetery tours are helping families in mourning and commemorating their loved ones. These technological changes aim to complement, not replace traditional mourning practices. This article gives insight into how technology is changing the funeral industry through use of software.</w:t>
      </w:r>
    </w:p>
    <w:p w14:paraId="79DCAC3A" w14:textId="77777777" w:rsidR="00654287" w:rsidRPr="001D5DD0" w:rsidRDefault="00654287" w:rsidP="00654287">
      <w:pPr>
        <w:pStyle w:val="BodyofResearch"/>
        <w:jc w:val="both"/>
        <w:rPr>
          <w:rFonts w:eastAsiaTheme="majorEastAsia" w:cstheme="majorBidi"/>
          <w:bCs/>
          <w:szCs w:val="26"/>
          <w:lang w:val="en-PH" w:eastAsia="en-US"/>
        </w:rPr>
      </w:pPr>
      <w:r w:rsidRPr="001D5DD0">
        <w:rPr>
          <w:rFonts w:eastAsiaTheme="majorEastAsia" w:cstheme="majorBidi"/>
          <w:bCs/>
          <w:szCs w:val="26"/>
          <w:lang w:val="en-PH" w:eastAsia="en-US"/>
        </w:rPr>
        <w:t xml:space="preserve">The </w:t>
      </w:r>
      <w:proofErr w:type="spellStart"/>
      <w:r w:rsidRPr="001D5DD0">
        <w:rPr>
          <w:rFonts w:eastAsiaTheme="majorEastAsia" w:cstheme="majorBidi"/>
          <w:bCs/>
          <w:szCs w:val="26"/>
          <w:lang w:val="en-PH" w:eastAsia="en-US"/>
        </w:rPr>
        <w:t>similarieties</w:t>
      </w:r>
      <w:proofErr w:type="spellEnd"/>
      <w:r w:rsidRPr="001D5DD0">
        <w:rPr>
          <w:rFonts w:eastAsiaTheme="majorEastAsia" w:cstheme="majorBidi"/>
          <w:bCs/>
          <w:szCs w:val="26"/>
          <w:lang w:val="en-PH" w:eastAsia="en-US"/>
        </w:rPr>
        <w:t xml:space="preserve"> of this research is that both they share a focus on automating tasks, such as record-keeping, inventory management, and client information handling, to create a more streamlined and organized process that supports grieving families. The different is Tech Innovation transforming the funeral industry discusses broader innovations in the funeral industry, such as virtual cemetery tours and digital memorials, </w:t>
      </w:r>
      <w:proofErr w:type="gramStart"/>
      <w:r w:rsidRPr="001D5DD0">
        <w:rPr>
          <w:rFonts w:eastAsiaTheme="majorEastAsia" w:cstheme="majorBidi"/>
          <w:bCs/>
          <w:szCs w:val="26"/>
          <w:lang w:val="en-PH" w:eastAsia="en-US"/>
        </w:rPr>
        <w:t>Our</w:t>
      </w:r>
      <w:proofErr w:type="gramEnd"/>
      <w:r w:rsidRPr="001D5DD0">
        <w:rPr>
          <w:rFonts w:eastAsiaTheme="majorEastAsia" w:cstheme="majorBidi"/>
          <w:bCs/>
          <w:szCs w:val="26"/>
          <w:lang w:val="en-PH" w:eastAsia="en-US"/>
        </w:rPr>
        <w:t xml:space="preserve"> system focused on developing a management system specifically tailored to Ilagan Funeral Home in Tarlac, addressing its unique workflow and equipment management needs.</w:t>
      </w:r>
    </w:p>
    <w:p w14:paraId="21C82E19" w14:textId="77777777" w:rsidR="00654287" w:rsidRPr="00654287" w:rsidRDefault="00654287" w:rsidP="00654287">
      <w:pPr>
        <w:pStyle w:val="BodyofResearch"/>
        <w:jc w:val="both"/>
        <w:rPr>
          <w:rFonts w:eastAsiaTheme="majorEastAsia" w:cstheme="majorBidi"/>
          <w:b/>
          <w:szCs w:val="26"/>
          <w:lang w:val="en-PH" w:eastAsia="en-US"/>
        </w:rPr>
      </w:pPr>
      <w:r w:rsidRPr="00654287">
        <w:rPr>
          <w:rFonts w:eastAsiaTheme="majorEastAsia" w:cstheme="majorBidi"/>
          <w:b/>
          <w:szCs w:val="26"/>
          <w:lang w:val="en-PH" w:eastAsia="en-US"/>
        </w:rPr>
        <w:t>Change and Innovation in the Funeral Industry: A Typology of Motivations (2015)</w:t>
      </w:r>
    </w:p>
    <w:p w14:paraId="179D46D5" w14:textId="77777777" w:rsidR="00654287" w:rsidRPr="001D5DD0" w:rsidRDefault="00654287" w:rsidP="00654287">
      <w:pPr>
        <w:pStyle w:val="BodyofResearch"/>
        <w:jc w:val="both"/>
        <w:rPr>
          <w:rFonts w:eastAsiaTheme="majorEastAsia" w:cstheme="majorBidi"/>
          <w:bCs/>
          <w:szCs w:val="26"/>
          <w:lang w:val="en-PH" w:eastAsia="en-US"/>
        </w:rPr>
      </w:pPr>
      <w:r w:rsidRPr="001D5DD0">
        <w:rPr>
          <w:rFonts w:eastAsiaTheme="majorEastAsia" w:cstheme="majorBidi"/>
          <w:bCs/>
          <w:szCs w:val="26"/>
          <w:lang w:val="en-PH" w:eastAsia="en-US"/>
        </w:rPr>
        <w:t xml:space="preserve">This study by Beard and Burger explores the motivation behind the change and innovations in the funeral industry. The authors identify two general motivational themes Business Related Motivation and Consumer Related Motivation. Through </w:t>
      </w:r>
      <w:proofErr w:type="spellStart"/>
      <w:proofErr w:type="gramStart"/>
      <w:r w:rsidRPr="001D5DD0">
        <w:rPr>
          <w:rFonts w:eastAsiaTheme="majorEastAsia" w:cstheme="majorBidi"/>
          <w:bCs/>
          <w:szCs w:val="26"/>
          <w:lang w:val="en-PH" w:eastAsia="en-US"/>
        </w:rPr>
        <w:t>meta analysis</w:t>
      </w:r>
      <w:proofErr w:type="spellEnd"/>
      <w:proofErr w:type="gramEnd"/>
      <w:r w:rsidRPr="001D5DD0">
        <w:rPr>
          <w:rFonts w:eastAsiaTheme="majorEastAsia" w:cstheme="majorBidi"/>
          <w:bCs/>
          <w:szCs w:val="26"/>
          <w:lang w:val="en-PH" w:eastAsia="en-US"/>
        </w:rPr>
        <w:t xml:space="preserve"> of relevant news articles spanning from 1987 to 2014, the study highlights the evolution of funeral rituals and changing cultural views toward death. This study gives insights into what’s driving changes in the funeral industry and how </w:t>
      </w:r>
      <w:proofErr w:type="gramStart"/>
      <w:r w:rsidRPr="001D5DD0">
        <w:rPr>
          <w:rFonts w:eastAsiaTheme="majorEastAsia" w:cstheme="majorBidi"/>
          <w:bCs/>
          <w:szCs w:val="26"/>
          <w:lang w:val="en-PH" w:eastAsia="en-US"/>
        </w:rPr>
        <w:t>these change</w:t>
      </w:r>
      <w:proofErr w:type="gramEnd"/>
      <w:r w:rsidRPr="001D5DD0">
        <w:rPr>
          <w:rFonts w:eastAsiaTheme="majorEastAsia" w:cstheme="majorBidi"/>
          <w:bCs/>
          <w:szCs w:val="26"/>
          <w:lang w:val="en-PH" w:eastAsia="en-US"/>
        </w:rPr>
        <w:t xml:space="preserve"> is important in the funeral industry.</w:t>
      </w:r>
    </w:p>
    <w:p w14:paraId="07B31361" w14:textId="77777777" w:rsidR="00654287" w:rsidRPr="001D5DD0" w:rsidRDefault="00654287" w:rsidP="00654287">
      <w:pPr>
        <w:pStyle w:val="BodyofResearch"/>
        <w:jc w:val="both"/>
        <w:rPr>
          <w:rFonts w:eastAsiaTheme="majorEastAsia" w:cstheme="majorBidi"/>
          <w:bCs/>
          <w:szCs w:val="26"/>
          <w:lang w:val="en-PH" w:eastAsia="en-US"/>
        </w:rPr>
      </w:pPr>
      <w:r w:rsidRPr="001D5DD0">
        <w:rPr>
          <w:rFonts w:eastAsiaTheme="majorEastAsia" w:cstheme="majorBidi"/>
          <w:bCs/>
          <w:szCs w:val="26"/>
          <w:lang w:val="en-PH" w:eastAsia="en-US"/>
        </w:rPr>
        <w:t xml:space="preserve">The </w:t>
      </w:r>
      <w:proofErr w:type="spellStart"/>
      <w:r w:rsidRPr="001D5DD0">
        <w:rPr>
          <w:rFonts w:eastAsiaTheme="majorEastAsia" w:cstheme="majorBidi"/>
          <w:bCs/>
          <w:szCs w:val="26"/>
          <w:lang w:val="en-PH" w:eastAsia="en-US"/>
        </w:rPr>
        <w:t>similarieties</w:t>
      </w:r>
      <w:proofErr w:type="spellEnd"/>
      <w:r w:rsidRPr="001D5DD0">
        <w:rPr>
          <w:rFonts w:eastAsiaTheme="majorEastAsia" w:cstheme="majorBidi"/>
          <w:bCs/>
          <w:szCs w:val="26"/>
          <w:lang w:val="en-PH" w:eastAsia="en-US"/>
        </w:rPr>
        <w:t xml:space="preserve"> of this research is that both they recognize the need for adapting and modernizing funeral services in response the different in Ilagan funeral </w:t>
      </w:r>
      <w:proofErr w:type="spellStart"/>
      <w:r w:rsidRPr="001D5DD0">
        <w:rPr>
          <w:rFonts w:eastAsiaTheme="majorEastAsia" w:cstheme="majorBidi"/>
          <w:bCs/>
          <w:szCs w:val="26"/>
          <w:lang w:val="en-PH" w:eastAsia="en-US"/>
        </w:rPr>
        <w:t>sysmen</w:t>
      </w:r>
      <w:proofErr w:type="spellEnd"/>
      <w:r w:rsidRPr="001D5DD0">
        <w:rPr>
          <w:rFonts w:eastAsiaTheme="majorEastAsia" w:cstheme="majorBidi"/>
          <w:bCs/>
          <w:szCs w:val="26"/>
          <w:lang w:val="en-PH" w:eastAsia="en-US"/>
        </w:rPr>
        <w:t xml:space="preserve"> and change and innovation in the funeral industry is our system focus on operational efficiency through </w:t>
      </w:r>
      <w:r w:rsidRPr="001D5DD0">
        <w:rPr>
          <w:rFonts w:eastAsiaTheme="majorEastAsia" w:cstheme="majorBidi"/>
          <w:bCs/>
          <w:szCs w:val="26"/>
          <w:lang w:val="en-PH" w:eastAsia="en-US"/>
        </w:rPr>
        <w:lastRenderedPageBreak/>
        <w:t xml:space="preserve">digitalization while the change and </w:t>
      </w:r>
      <w:proofErr w:type="spellStart"/>
      <w:proofErr w:type="gramStart"/>
      <w:r w:rsidRPr="001D5DD0">
        <w:rPr>
          <w:rFonts w:eastAsiaTheme="majorEastAsia" w:cstheme="majorBidi"/>
          <w:bCs/>
          <w:szCs w:val="26"/>
          <w:lang w:val="en-PH" w:eastAsia="en-US"/>
        </w:rPr>
        <w:t>inoovation</w:t>
      </w:r>
      <w:proofErr w:type="spellEnd"/>
      <w:r w:rsidRPr="001D5DD0">
        <w:rPr>
          <w:rFonts w:eastAsiaTheme="majorEastAsia" w:cstheme="majorBidi"/>
          <w:bCs/>
          <w:szCs w:val="26"/>
          <w:lang w:val="en-PH" w:eastAsia="en-US"/>
        </w:rPr>
        <w:t xml:space="preserve"> ,</w:t>
      </w:r>
      <w:proofErr w:type="gramEnd"/>
      <w:r w:rsidRPr="001D5DD0">
        <w:rPr>
          <w:rFonts w:eastAsiaTheme="majorEastAsia" w:cstheme="majorBidi"/>
          <w:bCs/>
          <w:szCs w:val="26"/>
          <w:lang w:val="en-PH" w:eastAsia="en-US"/>
        </w:rPr>
        <w:t xml:space="preserve"> including consumer expectations and business goals. Both share the idea that technology and process improvements can enhance funeral service delivery.</w:t>
      </w:r>
    </w:p>
    <w:p w14:paraId="7BFB13FA" w14:textId="77777777" w:rsidR="00654287" w:rsidRPr="00654287" w:rsidRDefault="00654287" w:rsidP="00654287">
      <w:pPr>
        <w:pStyle w:val="BodyofResearch"/>
        <w:jc w:val="both"/>
        <w:rPr>
          <w:rFonts w:eastAsiaTheme="majorEastAsia" w:cstheme="majorBidi"/>
          <w:b/>
          <w:szCs w:val="26"/>
          <w:lang w:val="en-PH" w:eastAsia="en-US"/>
        </w:rPr>
      </w:pPr>
      <w:r w:rsidRPr="00654287">
        <w:rPr>
          <w:rFonts w:eastAsiaTheme="majorEastAsia" w:cstheme="majorBidi"/>
          <w:b/>
          <w:szCs w:val="26"/>
          <w:lang w:val="en-PH" w:eastAsia="en-US"/>
        </w:rPr>
        <w:t>Local</w:t>
      </w:r>
      <w:r w:rsidRPr="00654287">
        <w:rPr>
          <w:rFonts w:eastAsiaTheme="majorEastAsia" w:cstheme="majorBidi"/>
          <w:b/>
          <w:szCs w:val="26"/>
          <w:lang w:val="en-PH" w:eastAsia="en-US"/>
        </w:rPr>
        <w:tab/>
      </w:r>
    </w:p>
    <w:p w14:paraId="6A3A504F" w14:textId="77777777" w:rsidR="00654287" w:rsidRPr="00654287" w:rsidRDefault="00654287" w:rsidP="00654287">
      <w:pPr>
        <w:pStyle w:val="BodyofResearch"/>
        <w:jc w:val="both"/>
        <w:rPr>
          <w:rFonts w:eastAsiaTheme="majorEastAsia" w:cstheme="majorBidi"/>
          <w:b/>
          <w:szCs w:val="26"/>
          <w:lang w:val="en-PH" w:eastAsia="en-US"/>
        </w:rPr>
      </w:pPr>
      <w:proofErr w:type="spellStart"/>
      <w:r w:rsidRPr="00654287">
        <w:rPr>
          <w:rFonts w:eastAsiaTheme="majorEastAsia" w:cstheme="majorBidi"/>
          <w:b/>
          <w:szCs w:val="26"/>
          <w:lang w:val="en-PH" w:eastAsia="en-US"/>
        </w:rPr>
        <w:t>Crisme</w:t>
      </w:r>
      <w:proofErr w:type="spellEnd"/>
      <w:r w:rsidRPr="00654287">
        <w:rPr>
          <w:rFonts w:eastAsiaTheme="majorEastAsia" w:cstheme="majorBidi"/>
          <w:b/>
          <w:szCs w:val="26"/>
          <w:lang w:val="en-PH" w:eastAsia="en-US"/>
        </w:rPr>
        <w:t xml:space="preserve"> Funeral Home web-based reservation system (2013)</w:t>
      </w:r>
    </w:p>
    <w:p w14:paraId="5A27D584" w14:textId="77777777" w:rsidR="00654287" w:rsidRPr="001D5DD0" w:rsidRDefault="00654287" w:rsidP="00654287">
      <w:pPr>
        <w:pStyle w:val="BodyofResearch"/>
        <w:jc w:val="both"/>
        <w:rPr>
          <w:rFonts w:eastAsiaTheme="majorEastAsia" w:cstheme="majorBidi"/>
          <w:bCs/>
          <w:szCs w:val="26"/>
          <w:lang w:val="en-PH" w:eastAsia="en-US"/>
        </w:rPr>
      </w:pPr>
      <w:r w:rsidRPr="001D5DD0">
        <w:rPr>
          <w:rFonts w:eastAsiaTheme="majorEastAsia" w:cstheme="majorBidi"/>
          <w:bCs/>
          <w:szCs w:val="26"/>
          <w:lang w:val="en-PH" w:eastAsia="en-US"/>
        </w:rPr>
        <w:t xml:space="preserve">This study aims to develop a web-based reservation system for </w:t>
      </w:r>
      <w:proofErr w:type="spellStart"/>
      <w:r w:rsidRPr="001D5DD0">
        <w:rPr>
          <w:rFonts w:eastAsiaTheme="majorEastAsia" w:cstheme="majorBidi"/>
          <w:bCs/>
          <w:szCs w:val="26"/>
          <w:lang w:val="en-PH" w:eastAsia="en-US"/>
        </w:rPr>
        <w:t>Crisme</w:t>
      </w:r>
      <w:proofErr w:type="spellEnd"/>
      <w:r w:rsidRPr="001D5DD0">
        <w:rPr>
          <w:rFonts w:eastAsiaTheme="majorEastAsia" w:cstheme="majorBidi"/>
          <w:bCs/>
          <w:szCs w:val="26"/>
          <w:lang w:val="en-PH" w:eastAsia="en-US"/>
        </w:rPr>
        <w:t xml:space="preserve"> Funeral Homes with the following objectives: Customize a funeral service so that it will meet the requirements and specification of the customer, create a booking schedule module to manage booking of funeral services, set up a billing and online payment module through online payment, add an inventory module for administration and have search module to retrieve item information. The proposed system is expected to bring more customers that can result to increased sales and expansion for </w:t>
      </w:r>
      <w:proofErr w:type="spellStart"/>
      <w:r w:rsidRPr="001D5DD0">
        <w:rPr>
          <w:rFonts w:eastAsiaTheme="majorEastAsia" w:cstheme="majorBidi"/>
          <w:bCs/>
          <w:szCs w:val="26"/>
          <w:lang w:val="en-PH" w:eastAsia="en-US"/>
        </w:rPr>
        <w:t>Crisme</w:t>
      </w:r>
      <w:proofErr w:type="spellEnd"/>
      <w:r w:rsidRPr="001D5DD0">
        <w:rPr>
          <w:rFonts w:eastAsiaTheme="majorEastAsia" w:cstheme="majorBidi"/>
          <w:bCs/>
          <w:szCs w:val="26"/>
          <w:lang w:val="en-PH" w:eastAsia="en-US"/>
        </w:rPr>
        <w:t xml:space="preserve"> Funeral Homes. The proposed </w:t>
      </w:r>
      <w:proofErr w:type="spellStart"/>
      <w:r w:rsidRPr="001D5DD0">
        <w:rPr>
          <w:rFonts w:eastAsiaTheme="majorEastAsia" w:cstheme="majorBidi"/>
          <w:bCs/>
          <w:szCs w:val="26"/>
          <w:lang w:val="en-PH" w:eastAsia="en-US"/>
        </w:rPr>
        <w:t>Crisme</w:t>
      </w:r>
      <w:proofErr w:type="spellEnd"/>
      <w:r w:rsidRPr="001D5DD0">
        <w:rPr>
          <w:rFonts w:eastAsiaTheme="majorEastAsia" w:cstheme="majorBidi"/>
          <w:bCs/>
          <w:szCs w:val="26"/>
          <w:lang w:val="en-PH" w:eastAsia="en-US"/>
        </w:rPr>
        <w:t xml:space="preserve"> Online Funeral Homes Web-based Reservation System provides good service and how it greatly </w:t>
      </w:r>
      <w:proofErr w:type="spellStart"/>
      <w:r w:rsidRPr="001D5DD0">
        <w:rPr>
          <w:rFonts w:eastAsiaTheme="majorEastAsia" w:cstheme="majorBidi"/>
          <w:bCs/>
          <w:szCs w:val="26"/>
          <w:lang w:val="en-PH" w:eastAsia="en-US"/>
        </w:rPr>
        <w:t>benef</w:t>
      </w:r>
      <w:proofErr w:type="spellEnd"/>
      <w:r w:rsidRPr="001D5DD0">
        <w:rPr>
          <w:rFonts w:eastAsiaTheme="majorEastAsia" w:cstheme="majorBidi"/>
          <w:bCs/>
          <w:szCs w:val="26"/>
          <w:lang w:val="en-PH" w:eastAsia="en-US"/>
        </w:rPr>
        <w:t xml:space="preserve"> the customers by rendering quality products and services that customers need through Online Reservation with less effort in choosing the desired products and services because of the concept of add-to-cart and payment through </w:t>
      </w:r>
      <w:proofErr w:type="spellStart"/>
      <w:r w:rsidRPr="001D5DD0">
        <w:rPr>
          <w:rFonts w:eastAsiaTheme="majorEastAsia" w:cstheme="majorBidi"/>
          <w:bCs/>
          <w:szCs w:val="26"/>
          <w:lang w:val="en-PH" w:eastAsia="en-US"/>
        </w:rPr>
        <w:t>Paypal</w:t>
      </w:r>
      <w:proofErr w:type="spellEnd"/>
      <w:r w:rsidRPr="001D5DD0">
        <w:rPr>
          <w:rFonts w:eastAsiaTheme="majorEastAsia" w:cstheme="majorBidi"/>
          <w:bCs/>
          <w:szCs w:val="26"/>
          <w:lang w:val="en-PH" w:eastAsia="en-US"/>
        </w:rPr>
        <w:t xml:space="preserve"> system. The system automatically updates the inventory after transaction was done so it lessens the time in data recording, and tracking of items. With the aid of this system, it will provide accurate updates of inventory and fast tracking of available items and a report that will be generated</w:t>
      </w:r>
    </w:p>
    <w:p w14:paraId="45371B98" w14:textId="77777777" w:rsidR="00654287" w:rsidRPr="001D5DD0" w:rsidRDefault="00654287" w:rsidP="00654287">
      <w:pPr>
        <w:pStyle w:val="BodyofResearch"/>
        <w:jc w:val="both"/>
        <w:rPr>
          <w:rFonts w:eastAsiaTheme="majorEastAsia" w:cstheme="majorBidi"/>
          <w:bCs/>
          <w:szCs w:val="26"/>
          <w:lang w:val="en-PH" w:eastAsia="en-US"/>
        </w:rPr>
      </w:pPr>
      <w:r w:rsidRPr="001D5DD0">
        <w:rPr>
          <w:rFonts w:eastAsiaTheme="majorEastAsia" w:cstheme="majorBidi"/>
          <w:bCs/>
          <w:szCs w:val="26"/>
          <w:lang w:val="en-PH" w:eastAsia="en-US"/>
        </w:rPr>
        <w:t xml:space="preserve">The similarities of this system </w:t>
      </w:r>
      <w:proofErr w:type="gramStart"/>
      <w:r w:rsidRPr="001D5DD0">
        <w:rPr>
          <w:rFonts w:eastAsiaTheme="majorEastAsia" w:cstheme="majorBidi"/>
          <w:bCs/>
          <w:szCs w:val="26"/>
          <w:lang w:val="en-PH" w:eastAsia="en-US"/>
        </w:rPr>
        <w:t>is</w:t>
      </w:r>
      <w:proofErr w:type="gramEnd"/>
      <w:r w:rsidRPr="001D5DD0">
        <w:rPr>
          <w:rFonts w:eastAsiaTheme="majorEastAsia" w:cstheme="majorBidi"/>
          <w:bCs/>
          <w:szCs w:val="26"/>
          <w:lang w:val="en-PH" w:eastAsia="en-US"/>
        </w:rPr>
        <w:t xml:space="preserve"> that both systems aim to improve the funeral home operation by computerizing manual tasks and enhancing the service quality. The difference is that while our system operate offline the </w:t>
      </w:r>
      <w:proofErr w:type="spellStart"/>
      <w:r w:rsidRPr="001D5DD0">
        <w:rPr>
          <w:rFonts w:eastAsiaTheme="majorEastAsia" w:cstheme="majorBidi"/>
          <w:bCs/>
          <w:szCs w:val="26"/>
          <w:lang w:val="en-PH" w:eastAsia="en-US"/>
        </w:rPr>
        <w:t>Crisme</w:t>
      </w:r>
      <w:proofErr w:type="spellEnd"/>
      <w:r w:rsidRPr="001D5DD0">
        <w:rPr>
          <w:rFonts w:eastAsiaTheme="majorEastAsia" w:cstheme="majorBidi"/>
          <w:bCs/>
          <w:szCs w:val="26"/>
          <w:lang w:val="en-PH" w:eastAsia="en-US"/>
        </w:rPr>
        <w:t xml:space="preserve"> funeral home system is a web-based that offers online reservation and payment.</w:t>
      </w:r>
    </w:p>
    <w:p w14:paraId="6E2A6C9C" w14:textId="77777777" w:rsidR="00654287" w:rsidRPr="00654287" w:rsidRDefault="00654287" w:rsidP="00654287">
      <w:pPr>
        <w:pStyle w:val="BodyofResearch"/>
        <w:jc w:val="both"/>
        <w:rPr>
          <w:rFonts w:eastAsiaTheme="majorEastAsia" w:cstheme="majorBidi"/>
          <w:b/>
          <w:szCs w:val="26"/>
          <w:lang w:val="en-PH" w:eastAsia="en-US"/>
        </w:rPr>
      </w:pPr>
      <w:proofErr w:type="spellStart"/>
      <w:r w:rsidRPr="00654287">
        <w:rPr>
          <w:rFonts w:eastAsiaTheme="majorEastAsia" w:cstheme="majorBidi"/>
          <w:b/>
          <w:szCs w:val="26"/>
          <w:lang w:val="en-PH" w:eastAsia="en-US"/>
        </w:rPr>
        <w:t>Funeraria</w:t>
      </w:r>
      <w:proofErr w:type="spellEnd"/>
      <w:r w:rsidRPr="00654287">
        <w:rPr>
          <w:rFonts w:eastAsiaTheme="majorEastAsia" w:cstheme="majorBidi"/>
          <w:b/>
          <w:szCs w:val="26"/>
          <w:lang w:val="en-PH" w:eastAsia="en-US"/>
        </w:rPr>
        <w:t xml:space="preserve"> and Modern Funeral Homes: Change, Modernity, and Sustainability (2019)</w:t>
      </w:r>
    </w:p>
    <w:p w14:paraId="6C958711" w14:textId="77777777" w:rsidR="00654287" w:rsidRPr="001D5DD0" w:rsidRDefault="00654287" w:rsidP="00654287">
      <w:pPr>
        <w:pStyle w:val="BodyofResearch"/>
        <w:jc w:val="both"/>
        <w:rPr>
          <w:rFonts w:eastAsiaTheme="majorEastAsia" w:cstheme="majorBidi"/>
          <w:bCs/>
          <w:szCs w:val="26"/>
          <w:lang w:val="en-PH" w:eastAsia="en-US"/>
        </w:rPr>
      </w:pPr>
      <w:r w:rsidRPr="001D5DD0">
        <w:rPr>
          <w:rFonts w:eastAsiaTheme="majorEastAsia" w:cstheme="majorBidi"/>
          <w:bCs/>
          <w:szCs w:val="26"/>
          <w:lang w:val="en-PH" w:eastAsia="en-US"/>
        </w:rPr>
        <w:t xml:space="preserve">This discusses that since the 1950s, </w:t>
      </w:r>
      <w:proofErr w:type="gramStart"/>
      <w:r w:rsidRPr="001D5DD0">
        <w:rPr>
          <w:rFonts w:eastAsiaTheme="majorEastAsia" w:cstheme="majorBidi"/>
          <w:bCs/>
          <w:szCs w:val="26"/>
          <w:lang w:val="en-PH" w:eastAsia="en-US"/>
        </w:rPr>
        <w:t>family owned</w:t>
      </w:r>
      <w:proofErr w:type="gramEnd"/>
      <w:r w:rsidRPr="001D5DD0">
        <w:rPr>
          <w:rFonts w:eastAsiaTheme="majorEastAsia" w:cstheme="majorBidi"/>
          <w:bCs/>
          <w:szCs w:val="26"/>
          <w:lang w:val="en-PH" w:eastAsia="en-US"/>
        </w:rPr>
        <w:t xml:space="preserve"> funeral homes, known as “</w:t>
      </w:r>
      <w:proofErr w:type="spellStart"/>
      <w:r w:rsidRPr="001D5DD0">
        <w:rPr>
          <w:rFonts w:eastAsiaTheme="majorEastAsia" w:cstheme="majorBidi"/>
          <w:bCs/>
          <w:szCs w:val="26"/>
          <w:lang w:val="en-PH" w:eastAsia="en-US"/>
        </w:rPr>
        <w:t>Funeraria</w:t>
      </w:r>
      <w:proofErr w:type="spellEnd"/>
      <w:r w:rsidRPr="001D5DD0">
        <w:rPr>
          <w:rFonts w:eastAsiaTheme="majorEastAsia" w:cstheme="majorBidi"/>
          <w:bCs/>
          <w:szCs w:val="26"/>
          <w:lang w:val="en-PH" w:eastAsia="en-US"/>
        </w:rPr>
        <w:t xml:space="preserve">”, have been an important part of Ilagan City, Philippines. But the rise of modern funeral homes owed by corporations has introduced competition and reshaped the industry. These </w:t>
      </w:r>
      <w:r w:rsidRPr="001D5DD0">
        <w:rPr>
          <w:rFonts w:eastAsiaTheme="majorEastAsia" w:cstheme="majorBidi"/>
          <w:bCs/>
          <w:szCs w:val="26"/>
          <w:lang w:val="en-PH" w:eastAsia="en-US"/>
        </w:rPr>
        <w:lastRenderedPageBreak/>
        <w:t xml:space="preserve">modern facilities offer a new approach to funeral services, impacting the traditional practices and cultural dynamics surrounding death. The narratives of </w:t>
      </w:r>
      <w:proofErr w:type="spellStart"/>
      <w:r w:rsidRPr="001D5DD0">
        <w:rPr>
          <w:rFonts w:eastAsiaTheme="majorEastAsia" w:cstheme="majorBidi"/>
          <w:bCs/>
          <w:szCs w:val="26"/>
          <w:lang w:val="en-PH" w:eastAsia="en-US"/>
        </w:rPr>
        <w:t>funeraria</w:t>
      </w:r>
      <w:proofErr w:type="spellEnd"/>
      <w:r w:rsidRPr="001D5DD0">
        <w:rPr>
          <w:rFonts w:eastAsiaTheme="majorEastAsia" w:cstheme="majorBidi"/>
          <w:bCs/>
          <w:szCs w:val="26"/>
          <w:lang w:val="en-PH" w:eastAsia="en-US"/>
        </w:rPr>
        <w:t xml:space="preserve"> owner and works highlight challenges related to profitability, livelihood sustainability and cultural preservation. These challenges have broader implications for the city’s political landscape, economic development, and social cohesion, particularly within families. To preserve the legacy of </w:t>
      </w:r>
      <w:proofErr w:type="spellStart"/>
      <w:r w:rsidRPr="001D5DD0">
        <w:rPr>
          <w:rFonts w:eastAsiaTheme="majorEastAsia" w:cstheme="majorBidi"/>
          <w:bCs/>
          <w:szCs w:val="26"/>
          <w:lang w:val="en-PH" w:eastAsia="en-US"/>
        </w:rPr>
        <w:t>funeraria</w:t>
      </w:r>
      <w:proofErr w:type="spellEnd"/>
      <w:r w:rsidRPr="001D5DD0">
        <w:rPr>
          <w:rFonts w:eastAsiaTheme="majorEastAsia" w:cstheme="majorBidi"/>
          <w:bCs/>
          <w:szCs w:val="26"/>
          <w:lang w:val="en-PH" w:eastAsia="en-US"/>
        </w:rPr>
        <w:t xml:space="preserve">, the local government of </w:t>
      </w:r>
      <w:proofErr w:type="spellStart"/>
      <w:r w:rsidRPr="001D5DD0">
        <w:rPr>
          <w:rFonts w:eastAsiaTheme="majorEastAsia" w:cstheme="majorBidi"/>
          <w:bCs/>
          <w:szCs w:val="26"/>
          <w:lang w:val="en-PH" w:eastAsia="en-US"/>
        </w:rPr>
        <w:t>ilagan</w:t>
      </w:r>
      <w:proofErr w:type="spellEnd"/>
      <w:r w:rsidRPr="001D5DD0">
        <w:rPr>
          <w:rFonts w:eastAsiaTheme="majorEastAsia" w:cstheme="majorBidi"/>
          <w:bCs/>
          <w:szCs w:val="26"/>
          <w:lang w:val="en-PH" w:eastAsia="en-US"/>
        </w:rPr>
        <w:t xml:space="preserve"> must provide support and protection against corporate competition and political interference. </w:t>
      </w:r>
      <w:proofErr w:type="gramStart"/>
      <w:r w:rsidRPr="001D5DD0">
        <w:rPr>
          <w:rFonts w:eastAsiaTheme="majorEastAsia" w:cstheme="majorBidi"/>
          <w:bCs/>
          <w:szCs w:val="26"/>
          <w:lang w:val="en-PH" w:eastAsia="en-US"/>
        </w:rPr>
        <w:t>Additionally</w:t>
      </w:r>
      <w:proofErr w:type="gramEnd"/>
      <w:r w:rsidRPr="001D5DD0">
        <w:rPr>
          <w:rFonts w:eastAsiaTheme="majorEastAsia" w:cstheme="majorBidi"/>
          <w:bCs/>
          <w:szCs w:val="26"/>
          <w:lang w:val="en-PH" w:eastAsia="en-US"/>
        </w:rPr>
        <w:t xml:space="preserve"> academia should engage in scholarly discussions to explore the intersection of family, culture, and modernity in the funeral industry.</w:t>
      </w:r>
    </w:p>
    <w:p w14:paraId="3F6B94AE" w14:textId="77777777" w:rsidR="00654287" w:rsidRPr="001D5DD0" w:rsidRDefault="00654287" w:rsidP="00654287">
      <w:pPr>
        <w:pStyle w:val="BodyofResearch"/>
        <w:jc w:val="both"/>
        <w:rPr>
          <w:rFonts w:eastAsiaTheme="majorEastAsia" w:cstheme="majorBidi"/>
          <w:bCs/>
          <w:szCs w:val="26"/>
          <w:lang w:val="en-PH" w:eastAsia="en-US"/>
        </w:rPr>
      </w:pPr>
      <w:r w:rsidRPr="001D5DD0">
        <w:rPr>
          <w:rFonts w:eastAsiaTheme="majorEastAsia" w:cstheme="majorBidi"/>
          <w:bCs/>
          <w:szCs w:val="26"/>
          <w:lang w:val="en-PH" w:eastAsia="en-US"/>
        </w:rPr>
        <w:t xml:space="preserve">The similarities of this </w:t>
      </w:r>
      <w:proofErr w:type="gramStart"/>
      <w:r w:rsidRPr="001D5DD0">
        <w:rPr>
          <w:rFonts w:eastAsiaTheme="majorEastAsia" w:cstheme="majorBidi"/>
          <w:bCs/>
          <w:szCs w:val="26"/>
          <w:lang w:val="en-PH" w:eastAsia="en-US"/>
        </w:rPr>
        <w:t>is</w:t>
      </w:r>
      <w:proofErr w:type="gramEnd"/>
      <w:r w:rsidRPr="001D5DD0">
        <w:rPr>
          <w:rFonts w:eastAsiaTheme="majorEastAsia" w:cstheme="majorBidi"/>
          <w:bCs/>
          <w:szCs w:val="26"/>
          <w:lang w:val="en-PH" w:eastAsia="en-US"/>
        </w:rPr>
        <w:t xml:space="preserve"> that both discusses the challenges that is faced by the family owned funeral homes in adapting to corporate competitions. The difference is that ours is aimed at developing a computerized </w:t>
      </w:r>
      <w:proofErr w:type="gramStart"/>
      <w:r w:rsidRPr="001D5DD0">
        <w:rPr>
          <w:rFonts w:eastAsiaTheme="majorEastAsia" w:cstheme="majorBidi"/>
          <w:bCs/>
          <w:szCs w:val="26"/>
          <w:lang w:val="en-PH" w:eastAsia="en-US"/>
        </w:rPr>
        <w:t>system  and</w:t>
      </w:r>
      <w:proofErr w:type="gramEnd"/>
      <w:r w:rsidRPr="001D5DD0">
        <w:rPr>
          <w:rFonts w:eastAsiaTheme="majorEastAsia" w:cstheme="majorBidi"/>
          <w:bCs/>
          <w:szCs w:val="26"/>
          <w:lang w:val="en-PH" w:eastAsia="en-US"/>
        </w:rPr>
        <w:t xml:space="preserve"> improve efficiency and service quality while </w:t>
      </w:r>
      <w:proofErr w:type="spellStart"/>
      <w:r w:rsidRPr="001D5DD0">
        <w:rPr>
          <w:rFonts w:eastAsiaTheme="majorEastAsia" w:cstheme="majorBidi"/>
          <w:bCs/>
          <w:szCs w:val="26"/>
          <w:lang w:val="en-PH" w:eastAsia="en-US"/>
        </w:rPr>
        <w:t>Funeraria</w:t>
      </w:r>
      <w:proofErr w:type="spellEnd"/>
      <w:r w:rsidRPr="001D5DD0">
        <w:rPr>
          <w:rFonts w:eastAsiaTheme="majorEastAsia" w:cstheme="majorBidi"/>
          <w:bCs/>
          <w:szCs w:val="26"/>
          <w:lang w:val="en-PH" w:eastAsia="en-US"/>
        </w:rPr>
        <w:t xml:space="preserve"> and Modern Funeral Homes: Change, Modernity, and Sustainability (2019)focuses on the transition and challenges faced by traditional family owned funeral homes in Ilagan City, Philippines as they compete with modern funeral homes owned by corporations.</w:t>
      </w:r>
    </w:p>
    <w:p w14:paraId="1D33BAA5" w14:textId="77777777" w:rsidR="00654287" w:rsidRPr="00654287" w:rsidRDefault="00654287" w:rsidP="00654287">
      <w:pPr>
        <w:pStyle w:val="BodyofResearch"/>
        <w:jc w:val="both"/>
        <w:rPr>
          <w:rFonts w:eastAsiaTheme="majorEastAsia" w:cstheme="majorBidi"/>
          <w:b/>
          <w:szCs w:val="26"/>
          <w:lang w:val="en-PH" w:eastAsia="en-US"/>
        </w:rPr>
      </w:pPr>
      <w:r w:rsidRPr="00654287">
        <w:rPr>
          <w:rFonts w:eastAsiaTheme="majorEastAsia" w:cstheme="majorBidi"/>
          <w:b/>
          <w:szCs w:val="26"/>
          <w:lang w:val="en-PH" w:eastAsia="en-US"/>
        </w:rPr>
        <w:t xml:space="preserve">Information System Development Plan </w:t>
      </w:r>
      <w:proofErr w:type="gramStart"/>
      <w:r w:rsidRPr="00654287">
        <w:rPr>
          <w:rFonts w:eastAsiaTheme="majorEastAsia" w:cstheme="majorBidi"/>
          <w:b/>
          <w:szCs w:val="26"/>
          <w:lang w:val="en-PH" w:eastAsia="en-US"/>
        </w:rPr>
        <w:t>For</w:t>
      </w:r>
      <w:proofErr w:type="gramEnd"/>
      <w:r w:rsidRPr="00654287">
        <w:rPr>
          <w:rFonts w:eastAsiaTheme="majorEastAsia" w:cstheme="majorBidi"/>
          <w:b/>
          <w:szCs w:val="26"/>
          <w:lang w:val="en-PH" w:eastAsia="en-US"/>
        </w:rPr>
        <w:t xml:space="preserve"> Sta. Teresa Funeral Home (2021)</w:t>
      </w:r>
    </w:p>
    <w:p w14:paraId="648C00D7" w14:textId="77777777" w:rsidR="00654287" w:rsidRPr="001D5DD0" w:rsidRDefault="00654287" w:rsidP="00654287">
      <w:pPr>
        <w:pStyle w:val="BodyofResearch"/>
        <w:jc w:val="both"/>
        <w:rPr>
          <w:rFonts w:eastAsiaTheme="majorEastAsia" w:cstheme="majorBidi"/>
          <w:bCs/>
          <w:szCs w:val="26"/>
          <w:lang w:val="en-PH" w:eastAsia="en-US"/>
        </w:rPr>
      </w:pPr>
      <w:r w:rsidRPr="001D5DD0">
        <w:rPr>
          <w:rFonts w:eastAsiaTheme="majorEastAsia" w:cstheme="majorBidi"/>
          <w:bCs/>
          <w:szCs w:val="26"/>
          <w:lang w:val="en-PH" w:eastAsia="en-US"/>
        </w:rPr>
        <w:t xml:space="preserve">This discusses the importance of integrating IT infrastructure into the business operation for improved efficiency and competitiveness. They propose implementing two systems fist is the Production Monitoring System (PMS) responsible for controlling and stabilizing the production line to stop over production and to check business performance and operation. Second is Biometric Time and Attendance System (BTAS) once the employee entered to the firm is attendance. It would be a waste of time if manual system will be still applied and can greatly </w:t>
      </w:r>
      <w:proofErr w:type="gramStart"/>
      <w:r w:rsidRPr="001D5DD0">
        <w:rPr>
          <w:rFonts w:eastAsiaTheme="majorEastAsia" w:cstheme="majorBidi"/>
          <w:bCs/>
          <w:szCs w:val="26"/>
          <w:lang w:val="en-PH" w:eastAsia="en-US"/>
        </w:rPr>
        <w:t>effect</w:t>
      </w:r>
      <w:proofErr w:type="gramEnd"/>
      <w:r w:rsidRPr="001D5DD0">
        <w:rPr>
          <w:rFonts w:eastAsiaTheme="majorEastAsia" w:cstheme="majorBidi"/>
          <w:bCs/>
          <w:szCs w:val="26"/>
          <w:lang w:val="en-PH" w:eastAsia="en-US"/>
        </w:rPr>
        <w:t xml:space="preserve"> once performance. It gives high level of accuracy and efficiently maintains employee attendance records. These systems aim to eliminate errors, increase productivity and modernize traditional business routines.</w:t>
      </w:r>
    </w:p>
    <w:p w14:paraId="6A091B15" w14:textId="77777777" w:rsidR="00654287" w:rsidRPr="001D5DD0" w:rsidRDefault="00654287" w:rsidP="00654287">
      <w:pPr>
        <w:pStyle w:val="BodyofResearch"/>
        <w:jc w:val="both"/>
        <w:rPr>
          <w:rFonts w:eastAsiaTheme="majorEastAsia" w:cstheme="majorBidi"/>
          <w:bCs/>
          <w:szCs w:val="26"/>
          <w:lang w:val="en-PH" w:eastAsia="en-US"/>
        </w:rPr>
      </w:pPr>
      <w:r w:rsidRPr="001D5DD0">
        <w:rPr>
          <w:rFonts w:eastAsiaTheme="majorEastAsia" w:cstheme="majorBidi"/>
          <w:bCs/>
          <w:szCs w:val="26"/>
          <w:lang w:val="en-PH" w:eastAsia="en-US"/>
        </w:rPr>
        <w:t xml:space="preserve">The similarities of this </w:t>
      </w:r>
      <w:proofErr w:type="gramStart"/>
      <w:r w:rsidRPr="001D5DD0">
        <w:rPr>
          <w:rFonts w:eastAsiaTheme="majorEastAsia" w:cstheme="majorBidi"/>
          <w:bCs/>
          <w:szCs w:val="26"/>
          <w:lang w:val="en-PH" w:eastAsia="en-US"/>
        </w:rPr>
        <w:t>is</w:t>
      </w:r>
      <w:proofErr w:type="gramEnd"/>
      <w:r w:rsidRPr="001D5DD0">
        <w:rPr>
          <w:rFonts w:eastAsiaTheme="majorEastAsia" w:cstheme="majorBidi"/>
          <w:bCs/>
          <w:szCs w:val="26"/>
          <w:lang w:val="en-PH" w:eastAsia="en-US"/>
        </w:rPr>
        <w:t xml:space="preserve"> they both discuss the importance of integrating IT infrastructure into business to improve efficiency and competitiveness. Both plan on implementing a system to improve operation and service. The difference is the system that is proposed they </w:t>
      </w:r>
      <w:r w:rsidRPr="001D5DD0">
        <w:rPr>
          <w:rFonts w:eastAsiaTheme="majorEastAsia" w:cstheme="majorBidi"/>
          <w:bCs/>
          <w:szCs w:val="26"/>
          <w:lang w:val="en-PH" w:eastAsia="en-US"/>
        </w:rPr>
        <w:lastRenderedPageBreak/>
        <w:t xml:space="preserve">proposes implementing Production Monitoring </w:t>
      </w:r>
      <w:proofErr w:type="gramStart"/>
      <w:r w:rsidRPr="001D5DD0">
        <w:rPr>
          <w:rFonts w:eastAsiaTheme="majorEastAsia" w:cstheme="majorBidi"/>
          <w:bCs/>
          <w:szCs w:val="26"/>
          <w:lang w:val="en-PH" w:eastAsia="en-US"/>
        </w:rPr>
        <w:t>System(</w:t>
      </w:r>
      <w:proofErr w:type="gramEnd"/>
      <w:r w:rsidRPr="001D5DD0">
        <w:rPr>
          <w:rFonts w:eastAsiaTheme="majorEastAsia" w:cstheme="majorBidi"/>
          <w:bCs/>
          <w:szCs w:val="26"/>
          <w:lang w:val="en-PH" w:eastAsia="en-US"/>
        </w:rPr>
        <w:t>PMS) and a Biometric Time and Attendance System (BTAS), while ours is a Funeral home management system that focuses on inventory tracking, service transaction and client management.</w:t>
      </w:r>
    </w:p>
    <w:p w14:paraId="7A60F2CE" w14:textId="77777777" w:rsidR="00654287" w:rsidRPr="00654287" w:rsidRDefault="00654287" w:rsidP="00654287">
      <w:pPr>
        <w:pStyle w:val="BodyofResearch"/>
        <w:jc w:val="both"/>
        <w:rPr>
          <w:rFonts w:eastAsiaTheme="majorEastAsia" w:cstheme="majorBidi"/>
          <w:b/>
          <w:szCs w:val="26"/>
          <w:lang w:val="en-PH" w:eastAsia="en-US"/>
        </w:rPr>
      </w:pPr>
      <w:r w:rsidRPr="00654287">
        <w:rPr>
          <w:rFonts w:eastAsiaTheme="majorEastAsia" w:cstheme="majorBidi"/>
          <w:b/>
          <w:szCs w:val="26"/>
          <w:lang w:val="en-PH" w:eastAsia="en-US"/>
        </w:rPr>
        <w:t xml:space="preserve">What’s On Your Mind? </w:t>
      </w:r>
      <w:proofErr w:type="spellStart"/>
      <w:r w:rsidRPr="00654287">
        <w:rPr>
          <w:rFonts w:eastAsiaTheme="majorEastAsia" w:cstheme="majorBidi"/>
          <w:b/>
          <w:szCs w:val="26"/>
          <w:lang w:val="en-PH" w:eastAsia="en-US"/>
        </w:rPr>
        <w:t>Deathscape</w:t>
      </w:r>
      <w:proofErr w:type="spellEnd"/>
      <w:r w:rsidRPr="00654287">
        <w:rPr>
          <w:rFonts w:eastAsiaTheme="majorEastAsia" w:cstheme="majorBidi"/>
          <w:b/>
          <w:szCs w:val="26"/>
          <w:lang w:val="en-PH" w:eastAsia="en-US"/>
        </w:rPr>
        <w:t xml:space="preserve"> of Filipino Postmortem Remembrance and Mourning Practices on Facebook (2022)</w:t>
      </w:r>
    </w:p>
    <w:p w14:paraId="744FC48A" w14:textId="77777777" w:rsidR="00654287" w:rsidRPr="001D5DD0" w:rsidRDefault="00654287" w:rsidP="00654287">
      <w:pPr>
        <w:pStyle w:val="BodyofResearch"/>
        <w:jc w:val="both"/>
        <w:rPr>
          <w:rFonts w:eastAsiaTheme="majorEastAsia" w:cstheme="majorBidi"/>
          <w:bCs/>
          <w:szCs w:val="26"/>
          <w:lang w:val="en-PH" w:eastAsia="en-US"/>
        </w:rPr>
      </w:pPr>
      <w:r w:rsidRPr="001D5DD0">
        <w:rPr>
          <w:rFonts w:eastAsiaTheme="majorEastAsia" w:cstheme="majorBidi"/>
          <w:bCs/>
          <w:szCs w:val="26"/>
          <w:lang w:val="en-PH" w:eastAsia="en-US"/>
        </w:rPr>
        <w:t xml:space="preserve">This study explores the digital mourning practice of Filipinos on Facebook during the COVID-19 pandemic. It uses </w:t>
      </w:r>
      <w:proofErr w:type="spellStart"/>
      <w:r w:rsidRPr="001D5DD0">
        <w:rPr>
          <w:rFonts w:eastAsiaTheme="majorEastAsia" w:cstheme="majorBidi"/>
          <w:bCs/>
          <w:szCs w:val="26"/>
          <w:lang w:val="en-PH" w:eastAsia="en-US"/>
        </w:rPr>
        <w:t>netnography</w:t>
      </w:r>
      <w:proofErr w:type="spellEnd"/>
      <w:r w:rsidRPr="001D5DD0">
        <w:rPr>
          <w:rFonts w:eastAsiaTheme="majorEastAsia" w:cstheme="majorBidi"/>
          <w:bCs/>
          <w:szCs w:val="26"/>
          <w:lang w:val="en-PH" w:eastAsia="en-US"/>
        </w:rPr>
        <w:t xml:space="preserve"> to analyze 50 Facebook post from the timelines of ten deceased individuals and interview s with 31 digital mourners. Their Findings reveal that English is the dominant language used in memorial post. The key themes in digital mourning include remembering the deceased, expressing positive memories, supporting the grieving families, and offering prayers. This study shows how traditional mourning practices are moving into online space </w:t>
      </w:r>
      <w:proofErr w:type="spellStart"/>
      <w:r w:rsidRPr="001D5DD0">
        <w:rPr>
          <w:rFonts w:eastAsiaTheme="majorEastAsia" w:cstheme="majorBidi"/>
          <w:bCs/>
          <w:szCs w:val="26"/>
          <w:lang w:val="en-PH" w:eastAsia="en-US"/>
        </w:rPr>
        <w:t>facebook</w:t>
      </w:r>
      <w:proofErr w:type="spellEnd"/>
      <w:r w:rsidRPr="001D5DD0">
        <w:rPr>
          <w:rFonts w:eastAsiaTheme="majorEastAsia" w:cstheme="majorBidi"/>
          <w:bCs/>
          <w:szCs w:val="26"/>
          <w:lang w:val="en-PH" w:eastAsia="en-US"/>
        </w:rPr>
        <w:t xml:space="preserve"> and highlights the role of digital platform in communal mourning and healing </w:t>
      </w:r>
    </w:p>
    <w:p w14:paraId="3333DE24" w14:textId="77777777" w:rsidR="00654287" w:rsidRPr="001D5DD0" w:rsidRDefault="00654287" w:rsidP="00654287">
      <w:pPr>
        <w:pStyle w:val="BodyofResearch"/>
        <w:jc w:val="both"/>
        <w:rPr>
          <w:rFonts w:eastAsiaTheme="majorEastAsia" w:cstheme="majorBidi"/>
          <w:bCs/>
          <w:szCs w:val="26"/>
          <w:lang w:val="en-PH" w:eastAsia="en-US"/>
        </w:rPr>
      </w:pPr>
      <w:r w:rsidRPr="001D5DD0">
        <w:rPr>
          <w:rFonts w:eastAsiaTheme="majorEastAsia" w:cstheme="majorBidi"/>
          <w:bCs/>
          <w:szCs w:val="26"/>
          <w:lang w:val="en-PH" w:eastAsia="en-US"/>
        </w:rPr>
        <w:t xml:space="preserve">The similarities of this research both recognize the importance of remembrance and support for grieving families in Filipino culture. The different on this </w:t>
      </w:r>
      <w:proofErr w:type="gramStart"/>
      <w:r w:rsidRPr="001D5DD0">
        <w:rPr>
          <w:rFonts w:eastAsiaTheme="majorEastAsia" w:cstheme="majorBidi"/>
          <w:bCs/>
          <w:szCs w:val="26"/>
          <w:lang w:val="en-PH" w:eastAsia="en-US"/>
        </w:rPr>
        <w:t>research  What’s</w:t>
      </w:r>
      <w:proofErr w:type="gramEnd"/>
      <w:r w:rsidRPr="001D5DD0">
        <w:rPr>
          <w:rFonts w:eastAsiaTheme="majorEastAsia" w:cstheme="majorBidi"/>
          <w:bCs/>
          <w:szCs w:val="26"/>
          <w:lang w:val="en-PH" w:eastAsia="en-US"/>
        </w:rPr>
        <w:t xml:space="preserve"> On Your Mind? </w:t>
      </w:r>
      <w:proofErr w:type="spellStart"/>
      <w:r w:rsidRPr="001D5DD0">
        <w:rPr>
          <w:rFonts w:eastAsiaTheme="majorEastAsia" w:cstheme="majorBidi"/>
          <w:bCs/>
          <w:szCs w:val="26"/>
          <w:lang w:val="en-PH" w:eastAsia="en-US"/>
        </w:rPr>
        <w:t>Deathscape</w:t>
      </w:r>
      <w:proofErr w:type="spellEnd"/>
      <w:r w:rsidRPr="001D5DD0">
        <w:rPr>
          <w:rFonts w:eastAsiaTheme="majorEastAsia" w:cstheme="majorBidi"/>
          <w:bCs/>
          <w:szCs w:val="26"/>
          <w:lang w:val="en-PH" w:eastAsia="en-US"/>
        </w:rPr>
        <w:t xml:space="preserve"> of Filipino Postmortem Remembrance and Mourning Practices on Facebook they study examines the social and cultural shift of mourning practices to online spaces, particularly Facebook, where mourners use digital platforms to express grief, support families, and share memories. It’s focused on the social behavior and emotional impact of digital mourning rather than on the technicalities of funeral management. While our research is a management tool for logistical and operational functions within a funeral home, focusing on client management, inventory, payment, and transaction processing.</w:t>
      </w:r>
    </w:p>
    <w:p w14:paraId="67DDD63B" w14:textId="77777777" w:rsidR="00654287" w:rsidRPr="00654287" w:rsidRDefault="00654287" w:rsidP="00654287">
      <w:pPr>
        <w:pStyle w:val="BodyofResearch"/>
        <w:jc w:val="both"/>
        <w:rPr>
          <w:rFonts w:eastAsiaTheme="majorEastAsia" w:cstheme="majorBidi"/>
          <w:b/>
          <w:szCs w:val="26"/>
          <w:lang w:val="en-PH" w:eastAsia="en-US"/>
        </w:rPr>
      </w:pPr>
      <w:r w:rsidRPr="00654287">
        <w:rPr>
          <w:rFonts w:eastAsiaTheme="majorEastAsia" w:cstheme="majorBidi"/>
          <w:b/>
          <w:szCs w:val="26"/>
          <w:lang w:val="en-PH" w:eastAsia="en-US"/>
        </w:rPr>
        <w:t xml:space="preserve">Catholic Funeral Traditions </w:t>
      </w:r>
      <w:proofErr w:type="gramStart"/>
      <w:r w:rsidRPr="00654287">
        <w:rPr>
          <w:rFonts w:eastAsiaTheme="majorEastAsia" w:cstheme="majorBidi"/>
          <w:b/>
          <w:szCs w:val="26"/>
          <w:lang w:val="en-PH" w:eastAsia="en-US"/>
        </w:rPr>
        <w:t>And</w:t>
      </w:r>
      <w:proofErr w:type="gramEnd"/>
      <w:r w:rsidRPr="00654287">
        <w:rPr>
          <w:rFonts w:eastAsiaTheme="majorEastAsia" w:cstheme="majorBidi"/>
          <w:b/>
          <w:szCs w:val="26"/>
          <w:lang w:val="en-PH" w:eastAsia="en-US"/>
        </w:rPr>
        <w:t xml:space="preserve"> Alterations Due To COVID-19 Pandemic: Implications To Compliance Of Health Protocols (2022)</w:t>
      </w:r>
    </w:p>
    <w:p w14:paraId="44707664" w14:textId="77777777" w:rsidR="00654287" w:rsidRPr="001D5DD0" w:rsidRDefault="00654287" w:rsidP="00654287">
      <w:pPr>
        <w:pStyle w:val="BodyofResearch"/>
        <w:jc w:val="both"/>
        <w:rPr>
          <w:rFonts w:eastAsiaTheme="majorEastAsia" w:cstheme="majorBidi"/>
          <w:bCs/>
          <w:szCs w:val="26"/>
          <w:lang w:val="en-PH" w:eastAsia="en-US"/>
        </w:rPr>
      </w:pPr>
      <w:r w:rsidRPr="001D5DD0">
        <w:rPr>
          <w:rFonts w:eastAsiaTheme="majorEastAsia" w:cstheme="majorBidi"/>
          <w:bCs/>
          <w:szCs w:val="26"/>
          <w:lang w:val="en-PH" w:eastAsia="en-US"/>
        </w:rPr>
        <w:t xml:space="preserve">According to Boholano, H. B., &amp;Bacus, R. C. (2022), technology plays a vital role in the funeral activities of Cebuano families. Virtual funeral services are a practical alternative to a traditional in-person funeral, allowing individuals to connect, grieve, and commemorate via digital technologies and applications. Inexpensive and reliable internet technology and </w:t>
      </w:r>
      <w:r w:rsidRPr="001D5DD0">
        <w:rPr>
          <w:rFonts w:eastAsiaTheme="majorEastAsia" w:cstheme="majorBidi"/>
          <w:bCs/>
          <w:szCs w:val="26"/>
          <w:lang w:val="en-PH" w:eastAsia="en-US"/>
        </w:rPr>
        <w:lastRenderedPageBreak/>
        <w:t>communication gadgets have become widely available, like mobile phones, which have established real-time connections through voice and video technologies that are almost universally accessible to individuals of all ages and locations. Audio and images recorded during memorials or funerals are live-streamed via online platforms or applications. In some cases, the funeral provider may already have the ability to record and stream virtual services (Muturi, Freeman &amp; Banner, 2020)</w:t>
      </w:r>
    </w:p>
    <w:p w14:paraId="297AB5D1" w14:textId="77777777" w:rsidR="00654287" w:rsidRPr="001D5DD0" w:rsidRDefault="00654287" w:rsidP="00654287">
      <w:pPr>
        <w:pStyle w:val="BodyofResearch"/>
        <w:jc w:val="both"/>
        <w:rPr>
          <w:rFonts w:eastAsiaTheme="majorEastAsia" w:cstheme="majorBidi"/>
          <w:bCs/>
          <w:szCs w:val="26"/>
          <w:lang w:val="en-PH" w:eastAsia="en-US"/>
        </w:rPr>
      </w:pPr>
      <w:r w:rsidRPr="001D5DD0">
        <w:rPr>
          <w:rFonts w:eastAsiaTheme="majorEastAsia" w:cstheme="majorBidi"/>
          <w:bCs/>
          <w:szCs w:val="26"/>
          <w:lang w:val="en-PH" w:eastAsia="en-US"/>
        </w:rPr>
        <w:t>This highlights how technology helps Cebuano families during the COVID-19 pandemic. This shows how digital tools such as online platforms allow people to connect, grieve, and honor their loved ones remotely. This research highlights the role of technology in adapting funeral traditions and ensuring they follow health guidelines during Covid-19.</w:t>
      </w:r>
    </w:p>
    <w:p w14:paraId="0B88C137" w14:textId="3B51DB3B" w:rsidR="00E55796" w:rsidRPr="001D5DD0" w:rsidRDefault="00654287" w:rsidP="00E55796">
      <w:pPr>
        <w:pStyle w:val="BodyofResearch"/>
        <w:jc w:val="both"/>
        <w:rPr>
          <w:bCs/>
        </w:rPr>
      </w:pPr>
      <w:r w:rsidRPr="001D5DD0">
        <w:rPr>
          <w:rFonts w:eastAsiaTheme="majorEastAsia" w:cstheme="majorBidi"/>
          <w:bCs/>
          <w:szCs w:val="26"/>
          <w:lang w:val="en-PH" w:eastAsia="en-US"/>
        </w:rPr>
        <w:t xml:space="preserve">The similarities of this research </w:t>
      </w:r>
      <w:proofErr w:type="gramStart"/>
      <w:r w:rsidRPr="001D5DD0">
        <w:rPr>
          <w:rFonts w:eastAsiaTheme="majorEastAsia" w:cstheme="majorBidi"/>
          <w:bCs/>
          <w:szCs w:val="26"/>
          <w:lang w:val="en-PH" w:eastAsia="en-US"/>
        </w:rPr>
        <w:t>is</w:t>
      </w:r>
      <w:proofErr w:type="gramEnd"/>
      <w:r w:rsidRPr="001D5DD0">
        <w:rPr>
          <w:rFonts w:eastAsiaTheme="majorEastAsia" w:cstheme="majorBidi"/>
          <w:bCs/>
          <w:szCs w:val="26"/>
          <w:lang w:val="en-PH" w:eastAsia="en-US"/>
        </w:rPr>
        <w:t xml:space="preserve"> both </w:t>
      </w:r>
      <w:proofErr w:type="spellStart"/>
      <w:r w:rsidRPr="001D5DD0">
        <w:rPr>
          <w:rFonts w:eastAsiaTheme="majorEastAsia" w:cstheme="majorBidi"/>
          <w:bCs/>
          <w:szCs w:val="26"/>
          <w:lang w:val="en-PH" w:eastAsia="en-US"/>
        </w:rPr>
        <w:t>empashize</w:t>
      </w:r>
      <w:proofErr w:type="spellEnd"/>
      <w:r w:rsidRPr="001D5DD0">
        <w:rPr>
          <w:rFonts w:eastAsiaTheme="majorEastAsia" w:cstheme="majorBidi"/>
          <w:bCs/>
          <w:szCs w:val="26"/>
          <w:lang w:val="en-PH" w:eastAsia="en-US"/>
        </w:rPr>
        <w:t xml:space="preserve"> the use technology to improve funeral services and adapt to modern needs. Both recognize the role of digital tools in funeral services—whether for streamlining operations or enabling remote connections to honor loved ones. The different of this both Implications </w:t>
      </w:r>
      <w:proofErr w:type="gramStart"/>
      <w:r w:rsidRPr="001D5DD0">
        <w:rPr>
          <w:rFonts w:eastAsiaTheme="majorEastAsia" w:cstheme="majorBidi"/>
          <w:bCs/>
          <w:szCs w:val="26"/>
          <w:lang w:val="en-PH" w:eastAsia="en-US"/>
        </w:rPr>
        <w:t>To</w:t>
      </w:r>
      <w:proofErr w:type="gramEnd"/>
      <w:r w:rsidRPr="001D5DD0">
        <w:rPr>
          <w:rFonts w:eastAsiaTheme="majorEastAsia" w:cstheme="majorBidi"/>
          <w:bCs/>
          <w:szCs w:val="26"/>
          <w:lang w:val="en-PH" w:eastAsia="en-US"/>
        </w:rPr>
        <w:t xml:space="preserve"> Compliance Of Health Protocols focuses on the use of technology to allow remote participation in funeral services, emphasizing virtual funerals, live-streaming, and digital memorials to comply with health protocols. This approach is particularly geared toward enabling family members to participate in memorials remotely, accommodating COVID-19 health restrictions and providing flexibility in accessing services. While in our research is a management tool designed to improve operational efficiency within the funeral home. While it automates processes like inventory management, client transactions, and payment handling, it does not emphasize virtual or online memorial services. Our system is more focused on the internal operations of the funeral home rather than providing digital mourning spaces for remote access.</w:t>
      </w:r>
    </w:p>
    <w:p w14:paraId="130D4F7C" w14:textId="77777777" w:rsidR="007A4CAE" w:rsidRDefault="007A4CAE" w:rsidP="007A4CAE">
      <w:pPr>
        <w:pStyle w:val="Heading2"/>
      </w:pPr>
      <w:r>
        <w:t>Synthesis</w:t>
      </w:r>
    </w:p>
    <w:p w14:paraId="00AF01BF" w14:textId="77777777" w:rsidR="007A4CAE" w:rsidRDefault="007A4CAE" w:rsidP="00E55796">
      <w:pPr>
        <w:pStyle w:val="BodyofResearch"/>
        <w:jc w:val="both"/>
      </w:pPr>
      <w:r>
        <w:t xml:space="preserve">The related studies and systems discussed highlight the importance of computerization and integrating technology into funeral homes to make the processes more efficient and improve their service quality. All of the related </w:t>
      </w:r>
      <w:proofErr w:type="spellStart"/>
      <w:r>
        <w:t>systemsfocus</w:t>
      </w:r>
      <w:proofErr w:type="spellEnd"/>
      <w:r>
        <w:t xml:space="preserve"> on improving the service quality of the funeral by streamlining tasks like record keeping, scheduling and payment </w:t>
      </w:r>
      <w:r>
        <w:lastRenderedPageBreak/>
        <w:t xml:space="preserve">processing. Additionally computerized system can save time and make fewer mistakes. These studies and systems also highlight the manual process in funeral home that it can cause mistakes, and its time consuming. As mentioned above using computerized </w:t>
      </w:r>
      <w:proofErr w:type="spellStart"/>
      <w:r>
        <w:t>systemcan</w:t>
      </w:r>
      <w:proofErr w:type="spellEnd"/>
      <w:r>
        <w:t xml:space="preserve"> improve the funeral home making it more convenient. With that the business will no longer count the inventory and do thing manually.</w:t>
      </w:r>
    </w:p>
    <w:p w14:paraId="54E2AA9E" w14:textId="77777777" w:rsidR="007A4CAE" w:rsidRDefault="007A4CAE" w:rsidP="00B55276">
      <w:pPr>
        <w:pStyle w:val="BodyofResearch"/>
      </w:pPr>
    </w:p>
    <w:p w14:paraId="16B84C04" w14:textId="77777777" w:rsidR="007A4CAE" w:rsidRDefault="007A4CAE" w:rsidP="00B55276">
      <w:pPr>
        <w:pStyle w:val="BodyofResearch"/>
      </w:pPr>
    </w:p>
    <w:p w14:paraId="3748E183" w14:textId="77777777" w:rsidR="007A4CAE" w:rsidRDefault="007A4CAE" w:rsidP="00B55276">
      <w:pPr>
        <w:pStyle w:val="BodyofResearch"/>
      </w:pPr>
    </w:p>
    <w:p w14:paraId="020030F1" w14:textId="77777777" w:rsidR="007A4CAE" w:rsidRDefault="007A4CAE" w:rsidP="00B55276">
      <w:pPr>
        <w:pStyle w:val="BodyofResearch"/>
      </w:pPr>
    </w:p>
    <w:p w14:paraId="38ED8006" w14:textId="77777777" w:rsidR="002F0D14" w:rsidRDefault="0063433B" w:rsidP="002F0D14">
      <w:pPr>
        <w:pStyle w:val="Heading2"/>
        <w:jc w:val="center"/>
        <w:rPr>
          <w:lang w:eastAsia="en-PH"/>
        </w:rPr>
      </w:pPr>
      <w:r>
        <w:br w:type="column"/>
      </w:r>
      <w:r w:rsidR="002F0D14">
        <w:rPr>
          <w:lang w:eastAsia="en-PH"/>
        </w:rPr>
        <w:lastRenderedPageBreak/>
        <w:t>TECHNICAL BACKGROUND</w:t>
      </w:r>
    </w:p>
    <w:p w14:paraId="0A5537EE" w14:textId="77777777" w:rsidR="002F0D14" w:rsidRDefault="002F0D14" w:rsidP="002F0D14">
      <w:pPr>
        <w:pStyle w:val="Heading2"/>
        <w:rPr>
          <w:lang w:eastAsia="en-PH"/>
        </w:rPr>
      </w:pPr>
      <w:r>
        <w:rPr>
          <w:lang w:eastAsia="en-PH"/>
        </w:rPr>
        <w:t>Overview of Current Technologies to be Used in the System</w:t>
      </w:r>
    </w:p>
    <w:p w14:paraId="024F5F76" w14:textId="31FF9960" w:rsidR="002F0D14" w:rsidRDefault="00315DBB" w:rsidP="00E55796">
      <w:pPr>
        <w:pStyle w:val="BodyofResearch"/>
        <w:jc w:val="both"/>
      </w:pPr>
      <w:r>
        <w:t>This</w:t>
      </w:r>
      <w:r w:rsidR="002F0D14">
        <w:t xml:space="preserve"> consist of most recent technology used to create a computerized system for funeral home management for </w:t>
      </w:r>
      <w:proofErr w:type="spellStart"/>
      <w:r w:rsidR="002F0D14">
        <w:t>ilagan</w:t>
      </w:r>
      <w:proofErr w:type="spellEnd"/>
    </w:p>
    <w:p w14:paraId="3A0DD59C" w14:textId="77777777" w:rsidR="002F0D14" w:rsidRDefault="002F0D14" w:rsidP="00E55796">
      <w:pPr>
        <w:pStyle w:val="BodyofResearch"/>
        <w:jc w:val="both"/>
      </w:pPr>
      <w:r w:rsidRPr="006C6DE7">
        <w:rPr>
          <w:b/>
          <w:bCs/>
        </w:rPr>
        <w:t>Computer.</w:t>
      </w:r>
      <w:r>
        <w:t xml:space="preserve"> The computer is a machine/electronic device that enable the user to do various tasks such as manipulating data and information.</w:t>
      </w:r>
    </w:p>
    <w:p w14:paraId="3FC88DCD" w14:textId="17DBF638" w:rsidR="002F0D14" w:rsidRDefault="002F0D14" w:rsidP="00E55796">
      <w:pPr>
        <w:pStyle w:val="BodyofResearch"/>
        <w:jc w:val="both"/>
      </w:pPr>
      <w:r>
        <w:rPr>
          <w:b/>
        </w:rPr>
        <w:t xml:space="preserve">C#. </w:t>
      </w:r>
      <w:r>
        <w:t xml:space="preserve">The language will be used in developing the system is </w:t>
      </w:r>
      <w:proofErr w:type="spellStart"/>
      <w:proofErr w:type="gramStart"/>
      <w:r>
        <w:t>C#,</w:t>
      </w:r>
      <w:r w:rsidRPr="00536484">
        <w:t>an</w:t>
      </w:r>
      <w:proofErr w:type="spellEnd"/>
      <w:proofErr w:type="gramEnd"/>
      <w:r w:rsidRPr="00536484">
        <w:t xml:space="preserve"> object</w:t>
      </w:r>
      <w:r>
        <w:t>-</w:t>
      </w:r>
      <w:r w:rsidRPr="00536484">
        <w:t>oriented language that enables</w:t>
      </w:r>
      <w:r>
        <w:t xml:space="preserve"> a user</w:t>
      </w:r>
      <w:r w:rsidRPr="00536484">
        <w:t xml:space="preserve"> to design classes and objects, for representing real life entities and interactions.</w:t>
      </w:r>
      <w:r w:rsidR="00315DBB">
        <w:t xml:space="preserve"> </w:t>
      </w:r>
      <w:r w:rsidRPr="00536484">
        <w:rPr>
          <w:color w:val="161616"/>
          <w:shd w:val="clear" w:color="auto" w:fill="FFFFFF"/>
        </w:rPr>
        <w:t>C# is a cross-platform general purpose language that makes developers productive while</w:t>
      </w:r>
      <w:r>
        <w:rPr>
          <w:color w:val="161616"/>
          <w:shd w:val="clear" w:color="auto" w:fill="FFFFFF"/>
        </w:rPr>
        <w:t xml:space="preserve"> writing highly performant </w:t>
      </w:r>
      <w:proofErr w:type="gramStart"/>
      <w:r>
        <w:rPr>
          <w:color w:val="161616"/>
          <w:shd w:val="clear" w:color="auto" w:fill="FFFFFF"/>
        </w:rPr>
        <w:t>code</w:t>
      </w:r>
      <w:r>
        <w:t>(</w:t>
      </w:r>
      <w:proofErr w:type="gramEnd"/>
      <w:r>
        <w:t>Microsoft, 2024). The language will be used to ensure a consistent flow of the system’s functions and design as it is very scalable.</w:t>
      </w:r>
    </w:p>
    <w:p w14:paraId="0BF4D0EF" w14:textId="77777777" w:rsidR="002F0D14" w:rsidRDefault="002F0D14" w:rsidP="00E55796">
      <w:pPr>
        <w:pStyle w:val="BodyofResearch"/>
        <w:jc w:val="both"/>
      </w:pPr>
      <w:r>
        <w:rPr>
          <w:b/>
        </w:rPr>
        <w:t xml:space="preserve">Visual Studio. </w:t>
      </w:r>
      <w:r>
        <w:t>The Visual Studio is a programming language that was developed by Microsoft. This programming language is used to develop computer programs including websites, web apps, web services and mobile apps. Also, it is a program that let the user edit, compile, debug and construct a code.</w:t>
      </w:r>
    </w:p>
    <w:p w14:paraId="641A93AF" w14:textId="13A18772" w:rsidR="002F0D14" w:rsidRPr="002F0D14" w:rsidRDefault="002F0D14" w:rsidP="00E55796">
      <w:pPr>
        <w:pStyle w:val="BodyofResearch"/>
        <w:jc w:val="both"/>
      </w:pPr>
      <w:r w:rsidRPr="00283C0C">
        <w:rPr>
          <w:b/>
        </w:rPr>
        <w:t>Microsoft SQL (SSMS)</w:t>
      </w:r>
      <w:r>
        <w:rPr>
          <w:b/>
        </w:rPr>
        <w:t xml:space="preserve">. </w:t>
      </w:r>
      <w:r>
        <w:t>Microsoft SQL Server Management Studio</w:t>
      </w:r>
      <w:r w:rsidRPr="008728B7">
        <w:t xml:space="preserve"> is an advanced development environment that enables</w:t>
      </w:r>
      <w:r>
        <w:t xml:space="preserve"> the</w:t>
      </w:r>
      <w:r w:rsidRPr="008728B7">
        <w:t xml:space="preserve"> us</w:t>
      </w:r>
      <w:r>
        <w:t>er</w:t>
      </w:r>
      <w:r w:rsidRPr="008728B7">
        <w:t xml:space="preserve"> to configure, manage and administrate SQL Server database engines</w:t>
      </w:r>
      <w:r>
        <w:t xml:space="preserve"> (</w:t>
      </w:r>
      <w:proofErr w:type="spellStart"/>
      <w:r>
        <w:t>SQLShack</w:t>
      </w:r>
      <w:proofErr w:type="spellEnd"/>
      <w:r>
        <w:t>, 2020). This will store and save data from the system.</w:t>
      </w:r>
    </w:p>
    <w:p w14:paraId="6AA09F0D" w14:textId="77777777" w:rsidR="002F0D14" w:rsidRDefault="002F0D14" w:rsidP="002F0D14">
      <w:pPr>
        <w:pStyle w:val="Heading2"/>
      </w:pPr>
      <w:r>
        <w:t>Calendar of Activities</w:t>
      </w:r>
    </w:p>
    <w:p w14:paraId="2F02A6F1" w14:textId="4E8776B4" w:rsidR="002F0D14" w:rsidRDefault="002F0D14" w:rsidP="00E55796">
      <w:pPr>
        <w:pStyle w:val="BodyofResearch"/>
        <w:jc w:val="both"/>
        <w:rPr>
          <w:rStyle w:val="BodyofResearchChar"/>
        </w:rPr>
      </w:pPr>
      <w:r>
        <w:rPr>
          <w:rStyle w:val="BodyofResearchChar"/>
        </w:rPr>
        <w:t xml:space="preserve">In February the group began brainstorming possible titles Out of the ten titles that created, three were potential titles. Ultimately Funeral Home Management System for Ilagan Tarlac was chosen as </w:t>
      </w:r>
      <w:r w:rsidR="00315DBB">
        <w:rPr>
          <w:rStyle w:val="BodyofResearchChar"/>
        </w:rPr>
        <w:t xml:space="preserve">the </w:t>
      </w:r>
      <w:r>
        <w:rPr>
          <w:rStyle w:val="BodyofResearchChar"/>
        </w:rPr>
        <w:t xml:space="preserve">topic. A client was quickly fount thanks to a member who had a connection. By the end of February drafting questions for the interview was under way. These questions were related to the system and served as the basis for </w:t>
      </w:r>
      <w:r w:rsidR="00315DBB">
        <w:rPr>
          <w:rStyle w:val="BodyofResearchChar"/>
        </w:rPr>
        <w:t>this</w:t>
      </w:r>
      <w:r>
        <w:rPr>
          <w:rStyle w:val="BodyofResearchChar"/>
        </w:rPr>
        <w:t xml:space="preserve"> creation. After completing the </w:t>
      </w:r>
      <w:proofErr w:type="gramStart"/>
      <w:r>
        <w:rPr>
          <w:rStyle w:val="BodyofResearchChar"/>
        </w:rPr>
        <w:t>questions</w:t>
      </w:r>
      <w:proofErr w:type="gramEnd"/>
      <w:r>
        <w:rPr>
          <w:rStyle w:val="BodyofResearchChar"/>
        </w:rPr>
        <w:t xml:space="preserve"> the next step was interviewing our client, Christopher B Ilagan, to gather information about </w:t>
      </w:r>
      <w:r w:rsidR="00315DBB">
        <w:rPr>
          <w:rStyle w:val="BodyofResearchChar"/>
        </w:rPr>
        <w:t xml:space="preserve">the </w:t>
      </w:r>
      <w:r>
        <w:rPr>
          <w:rStyle w:val="BodyofResearchChar"/>
        </w:rPr>
        <w:t>business. With the important data obtained</w:t>
      </w:r>
      <w:r w:rsidR="00315DBB">
        <w:rPr>
          <w:rStyle w:val="BodyofResearchChar"/>
        </w:rPr>
        <w:t xml:space="preserve"> </w:t>
      </w:r>
      <w:r>
        <w:rPr>
          <w:rStyle w:val="BodyofResearchChar"/>
        </w:rPr>
        <w:t xml:space="preserve">the </w:t>
      </w:r>
      <w:r>
        <w:rPr>
          <w:rStyle w:val="BodyofResearchChar"/>
        </w:rPr>
        <w:lastRenderedPageBreak/>
        <w:t xml:space="preserve">documentation process began. The introduction of </w:t>
      </w:r>
      <w:r w:rsidR="00315DBB">
        <w:rPr>
          <w:rStyle w:val="BodyofResearchChar"/>
        </w:rPr>
        <w:t xml:space="preserve">this </w:t>
      </w:r>
      <w:r>
        <w:rPr>
          <w:rStyle w:val="BodyofResearchChar"/>
        </w:rPr>
        <w:t>document, included</w:t>
      </w:r>
      <w:r w:rsidR="00315DBB">
        <w:rPr>
          <w:rStyle w:val="BodyofResearchChar"/>
        </w:rPr>
        <w:t xml:space="preserve"> </w:t>
      </w:r>
      <w:r>
        <w:rPr>
          <w:rStyle w:val="BodyofResearchChar"/>
        </w:rPr>
        <w:t>project context, purpose and description, followed by identifying the objective of the system being</w:t>
      </w:r>
      <w:r w:rsidR="00315DBB">
        <w:rPr>
          <w:rStyle w:val="BodyofResearchChar"/>
        </w:rPr>
        <w:t xml:space="preserve"> </w:t>
      </w:r>
      <w:r>
        <w:rPr>
          <w:rStyle w:val="BodyofResearchChar"/>
        </w:rPr>
        <w:t>developed, and the scope and limitations of the study. Towards the</w:t>
      </w:r>
      <w:r w:rsidR="00315DBB">
        <w:rPr>
          <w:rStyle w:val="BodyofResearchChar"/>
        </w:rPr>
        <w:t xml:space="preserve"> </w:t>
      </w:r>
      <w:r>
        <w:rPr>
          <w:rStyle w:val="BodyofResearchChar"/>
        </w:rPr>
        <w:t>end of March and into early April.</w:t>
      </w:r>
      <w:r w:rsidR="00315DBB">
        <w:rPr>
          <w:rStyle w:val="BodyofResearchChar"/>
        </w:rPr>
        <w:t xml:space="preserve"> </w:t>
      </w:r>
      <w:r>
        <w:rPr>
          <w:rStyle w:val="BodyofResearchChar"/>
        </w:rPr>
        <w:t>Work on creating the wireframe began and continued until May.</w:t>
      </w:r>
      <w:r w:rsidR="00315DBB">
        <w:rPr>
          <w:rStyle w:val="BodyofResearchChar"/>
        </w:rPr>
        <w:t xml:space="preserve"> </w:t>
      </w:r>
      <w:r>
        <w:rPr>
          <w:rStyle w:val="BodyofResearchChar"/>
        </w:rPr>
        <w:t xml:space="preserve">Concurrently, in early April research on related literature/system was conducted to understand the importance of computerized system in a </w:t>
      </w:r>
      <w:proofErr w:type="gramStart"/>
      <w:r>
        <w:rPr>
          <w:rStyle w:val="BodyofResearchChar"/>
        </w:rPr>
        <w:t>business/funeral homes</w:t>
      </w:r>
      <w:proofErr w:type="gramEnd"/>
      <w:r>
        <w:rPr>
          <w:rStyle w:val="BodyofResearchChar"/>
        </w:rPr>
        <w:t>. Following the</w:t>
      </w:r>
      <w:r w:rsidR="00315DBB">
        <w:rPr>
          <w:rStyle w:val="BodyofResearchChar"/>
        </w:rPr>
        <w:t xml:space="preserve"> </w:t>
      </w:r>
      <w:r>
        <w:rPr>
          <w:rStyle w:val="BodyofResearchChar"/>
        </w:rPr>
        <w:t xml:space="preserve">completion </w:t>
      </w:r>
      <w:proofErr w:type="spellStart"/>
      <w:r>
        <w:rPr>
          <w:rStyle w:val="BodyofResearchChar"/>
        </w:rPr>
        <w:t>ofthe</w:t>
      </w:r>
      <w:proofErr w:type="spellEnd"/>
      <w:r>
        <w:rPr>
          <w:rStyle w:val="BodyofResearchChar"/>
        </w:rPr>
        <w:t xml:space="preserve"> related literature/system. the technical background was started, discussing what programming language </w:t>
      </w:r>
      <w:proofErr w:type="gramStart"/>
      <w:r w:rsidR="00315DBB">
        <w:rPr>
          <w:rStyle w:val="BodyofResearchChar"/>
        </w:rPr>
        <w:t xml:space="preserve">to </w:t>
      </w:r>
      <w:r>
        <w:rPr>
          <w:rStyle w:val="BodyofResearchChar"/>
        </w:rPr>
        <w:t xml:space="preserve"> use</w:t>
      </w:r>
      <w:proofErr w:type="gramEnd"/>
      <w:r>
        <w:rPr>
          <w:rStyle w:val="BodyofResearchChar"/>
        </w:rPr>
        <w:t xml:space="preserve">, what IDE to use and database application. After completing technical </w:t>
      </w:r>
      <w:proofErr w:type="gramStart"/>
      <w:r>
        <w:rPr>
          <w:rStyle w:val="BodyofResearchChar"/>
        </w:rPr>
        <w:t>background</w:t>
      </w:r>
      <w:proofErr w:type="gramEnd"/>
      <w:r>
        <w:rPr>
          <w:rStyle w:val="BodyofResearchChar"/>
        </w:rPr>
        <w:t xml:space="preserve"> the methodology was started choosing the agile scrum method and setting the steps of the process.</w:t>
      </w:r>
    </w:p>
    <w:p w14:paraId="13CB30A3" w14:textId="77777777" w:rsidR="002F0D14" w:rsidRPr="008C2BB1" w:rsidRDefault="002F0D14" w:rsidP="00B55276">
      <w:pPr>
        <w:pStyle w:val="BodyofResearch"/>
        <w:sectPr w:rsidR="002F0D14" w:rsidRPr="008C2BB1" w:rsidSect="002F0D14">
          <w:footerReference w:type="default" r:id="rId15"/>
          <w:pgSz w:w="12240" w:h="15840" w:code="1"/>
          <w:pgMar w:top="1440" w:right="1440" w:bottom="1440" w:left="2160" w:header="720" w:footer="288" w:gutter="0"/>
          <w:pgNumType w:start="1"/>
          <w:cols w:space="720"/>
          <w:docGrid w:linePitch="360"/>
        </w:sectPr>
      </w:pPr>
    </w:p>
    <w:p w14:paraId="7515A2D2" w14:textId="77777777" w:rsidR="002F0D14" w:rsidRDefault="002F0D14" w:rsidP="00B55276">
      <w:pPr>
        <w:pStyle w:val="BodyofResearch"/>
      </w:pPr>
    </w:p>
    <w:p w14:paraId="5A1448AD" w14:textId="77777777" w:rsidR="002F0D14" w:rsidRPr="00B32AD1" w:rsidRDefault="002F0D14" w:rsidP="00B55276">
      <w:pPr>
        <w:pStyle w:val="BodyofResearch"/>
        <w:rPr>
          <w:rStyle w:val="BodyofResearchChar"/>
          <w:b/>
        </w:rPr>
      </w:pPr>
      <w:r w:rsidRPr="00B32AD1">
        <w:rPr>
          <w:rStyle w:val="BodyofResearchChar"/>
          <w:b/>
        </w:rPr>
        <w:t xml:space="preserve">Gantt </w:t>
      </w:r>
      <w:r>
        <w:rPr>
          <w:rStyle w:val="BodyofResearchChar"/>
          <w:b/>
        </w:rPr>
        <w:t>C</w:t>
      </w:r>
      <w:r w:rsidRPr="00B32AD1">
        <w:rPr>
          <w:rStyle w:val="BodyofResearchChar"/>
          <w:b/>
        </w:rPr>
        <w:t>hart of Activities</w:t>
      </w:r>
    </w:p>
    <w:tbl>
      <w:tblPr>
        <w:tblW w:w="5000" w:type="pct"/>
        <w:tblLook w:val="04A0" w:firstRow="1" w:lastRow="0" w:firstColumn="1" w:lastColumn="0" w:noHBand="0" w:noVBand="1"/>
      </w:tblPr>
      <w:tblGrid>
        <w:gridCol w:w="3186"/>
        <w:gridCol w:w="239"/>
        <w:gridCol w:w="239"/>
        <w:gridCol w:w="239"/>
        <w:gridCol w:w="249"/>
        <w:gridCol w:w="239"/>
        <w:gridCol w:w="239"/>
        <w:gridCol w:w="239"/>
        <w:gridCol w:w="244"/>
        <w:gridCol w:w="239"/>
        <w:gridCol w:w="239"/>
        <w:gridCol w:w="239"/>
        <w:gridCol w:w="247"/>
        <w:gridCol w:w="239"/>
        <w:gridCol w:w="239"/>
        <w:gridCol w:w="240"/>
        <w:gridCol w:w="248"/>
        <w:gridCol w:w="240"/>
        <w:gridCol w:w="240"/>
        <w:gridCol w:w="240"/>
        <w:gridCol w:w="248"/>
        <w:gridCol w:w="240"/>
        <w:gridCol w:w="240"/>
        <w:gridCol w:w="240"/>
        <w:gridCol w:w="248"/>
        <w:gridCol w:w="240"/>
        <w:gridCol w:w="240"/>
        <w:gridCol w:w="240"/>
        <w:gridCol w:w="253"/>
        <w:gridCol w:w="256"/>
        <w:gridCol w:w="255"/>
        <w:gridCol w:w="255"/>
        <w:gridCol w:w="260"/>
        <w:gridCol w:w="222"/>
        <w:gridCol w:w="240"/>
        <w:gridCol w:w="240"/>
        <w:gridCol w:w="248"/>
        <w:gridCol w:w="251"/>
        <w:gridCol w:w="251"/>
        <w:gridCol w:w="250"/>
        <w:gridCol w:w="250"/>
      </w:tblGrid>
      <w:tr w:rsidR="002F0D14" w:rsidRPr="00A01D04" w14:paraId="5BD71D85" w14:textId="77777777" w:rsidTr="00957D59">
        <w:trPr>
          <w:trHeight w:val="300"/>
        </w:trPr>
        <w:tc>
          <w:tcPr>
            <w:tcW w:w="1209" w:type="pct"/>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5734EE63" w14:textId="77777777" w:rsidR="002F0D14" w:rsidRPr="00A01D04" w:rsidRDefault="002F0D14" w:rsidP="00957D59">
            <w:pPr>
              <w:rPr>
                <w:rFonts w:eastAsia="Times New Roman" w:cs="Times New Roman"/>
                <w:b w:val="0"/>
                <w:color w:val="000000"/>
                <w:lang w:eastAsia="en-PH"/>
              </w:rPr>
            </w:pPr>
            <w:r w:rsidRPr="00A01D04">
              <w:rPr>
                <w:rFonts w:eastAsia="Times New Roman" w:cs="Times New Roman"/>
                <w:b w:val="0"/>
                <w:color w:val="000000"/>
                <w:sz w:val="22"/>
                <w:lang w:eastAsia="en-PH"/>
              </w:rPr>
              <w:t>MONTH</w:t>
            </w:r>
          </w:p>
        </w:tc>
        <w:tc>
          <w:tcPr>
            <w:tcW w:w="379"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4AA2821" w14:textId="77777777" w:rsidR="002F0D14" w:rsidRPr="00016E1F" w:rsidRDefault="002F0D14" w:rsidP="00957D59">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FEBRUARY</w:t>
            </w:r>
          </w:p>
        </w:tc>
        <w:tc>
          <w:tcPr>
            <w:tcW w:w="377"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2ED23D80" w14:textId="77777777" w:rsidR="002F0D14" w:rsidRPr="00016E1F" w:rsidRDefault="002F0D14" w:rsidP="00957D59">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MARCH</w:t>
            </w:r>
          </w:p>
        </w:tc>
        <w:tc>
          <w:tcPr>
            <w:tcW w:w="378"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528E243A" w14:textId="77777777" w:rsidR="002F0D14" w:rsidRPr="00016E1F" w:rsidRDefault="002F0D14" w:rsidP="00957D59">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APRIL</w:t>
            </w:r>
          </w:p>
        </w:tc>
        <w:tc>
          <w:tcPr>
            <w:tcW w:w="378"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32109EE9" w14:textId="77777777" w:rsidR="002F0D14" w:rsidRPr="00016E1F" w:rsidRDefault="002F0D14" w:rsidP="00957D59">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MAY</w:t>
            </w:r>
          </w:p>
        </w:tc>
        <w:tc>
          <w:tcPr>
            <w:tcW w:w="378"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2AD2251" w14:textId="77777777" w:rsidR="002F0D14" w:rsidRPr="00016E1F" w:rsidRDefault="002F0D14" w:rsidP="00957D59">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JUNE</w:t>
            </w:r>
          </w:p>
        </w:tc>
        <w:tc>
          <w:tcPr>
            <w:tcW w:w="379"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070A56D2" w14:textId="77777777" w:rsidR="002F0D14" w:rsidRPr="00016E1F" w:rsidRDefault="002F0D14" w:rsidP="00957D59">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JULY</w:t>
            </w:r>
          </w:p>
        </w:tc>
        <w:tc>
          <w:tcPr>
            <w:tcW w:w="381"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32B15E27" w14:textId="77777777" w:rsidR="002F0D14" w:rsidRPr="00016E1F" w:rsidRDefault="002F0D14" w:rsidP="00957D59">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AUGUST</w:t>
            </w:r>
          </w:p>
        </w:tc>
        <w:tc>
          <w:tcPr>
            <w:tcW w:w="390"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5975C9EB" w14:textId="77777777" w:rsidR="002F0D14" w:rsidRPr="00016E1F" w:rsidRDefault="002F0D14" w:rsidP="00957D59">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SEPTEMBER</w:t>
            </w:r>
          </w:p>
        </w:tc>
        <w:tc>
          <w:tcPr>
            <w:tcW w:w="370" w:type="pct"/>
            <w:gridSpan w:val="4"/>
            <w:vMerge w:val="restart"/>
            <w:tcBorders>
              <w:top w:val="single" w:sz="12" w:space="0" w:color="auto"/>
              <w:left w:val="single" w:sz="12" w:space="0" w:color="auto"/>
              <w:right w:val="single" w:sz="12" w:space="0" w:color="auto"/>
            </w:tcBorders>
            <w:vAlign w:val="center"/>
          </w:tcPr>
          <w:p w14:paraId="16D02EB7" w14:textId="77777777" w:rsidR="002F0D14" w:rsidRPr="00016E1F" w:rsidRDefault="002F0D14" w:rsidP="00957D59">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OCTOBER</w:t>
            </w:r>
          </w:p>
        </w:tc>
        <w:tc>
          <w:tcPr>
            <w:tcW w:w="380" w:type="pct"/>
            <w:gridSpan w:val="4"/>
            <w:vMerge w:val="restart"/>
            <w:tcBorders>
              <w:top w:val="single" w:sz="12" w:space="0" w:color="auto"/>
              <w:left w:val="single" w:sz="12" w:space="0" w:color="auto"/>
              <w:right w:val="single" w:sz="12" w:space="0" w:color="auto"/>
            </w:tcBorders>
            <w:vAlign w:val="center"/>
          </w:tcPr>
          <w:p w14:paraId="4B9CDD00" w14:textId="77777777" w:rsidR="002F0D14" w:rsidRPr="00016E1F" w:rsidRDefault="002F0D14" w:rsidP="00957D59">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NOVEMBER</w:t>
            </w:r>
          </w:p>
        </w:tc>
      </w:tr>
      <w:tr w:rsidR="002F0D14" w:rsidRPr="00A01D04" w14:paraId="1D363C5E" w14:textId="77777777" w:rsidTr="00957D59">
        <w:trPr>
          <w:trHeight w:val="300"/>
        </w:trPr>
        <w:tc>
          <w:tcPr>
            <w:tcW w:w="1209" w:type="pct"/>
            <w:tcBorders>
              <w:top w:val="nil"/>
              <w:left w:val="single" w:sz="12" w:space="0" w:color="auto"/>
              <w:bottom w:val="single" w:sz="12" w:space="0" w:color="auto"/>
              <w:right w:val="single" w:sz="12" w:space="0" w:color="auto"/>
            </w:tcBorders>
            <w:shd w:val="clear" w:color="auto" w:fill="auto"/>
            <w:noWrap/>
            <w:vAlign w:val="bottom"/>
            <w:hideMark/>
          </w:tcPr>
          <w:p w14:paraId="66944CF5" w14:textId="77777777" w:rsidR="002F0D14" w:rsidRPr="00A01D04" w:rsidRDefault="002F0D14" w:rsidP="00957D59">
            <w:pPr>
              <w:rPr>
                <w:rFonts w:eastAsia="Times New Roman" w:cs="Times New Roman"/>
                <w:b w:val="0"/>
                <w:color w:val="000000"/>
                <w:lang w:eastAsia="en-PH"/>
              </w:rPr>
            </w:pPr>
            <w:r w:rsidRPr="00A01D04">
              <w:rPr>
                <w:rFonts w:eastAsia="Times New Roman" w:cs="Times New Roman"/>
                <w:b w:val="0"/>
                <w:color w:val="000000"/>
                <w:sz w:val="22"/>
                <w:lang w:eastAsia="en-PH"/>
              </w:rPr>
              <w:t>ACTIVITY</w:t>
            </w:r>
          </w:p>
        </w:tc>
        <w:tc>
          <w:tcPr>
            <w:tcW w:w="379" w:type="pct"/>
            <w:gridSpan w:val="4"/>
            <w:vMerge/>
            <w:tcBorders>
              <w:left w:val="single" w:sz="12" w:space="0" w:color="auto"/>
              <w:bottom w:val="single" w:sz="12" w:space="0" w:color="auto"/>
              <w:right w:val="single" w:sz="12" w:space="0" w:color="auto"/>
            </w:tcBorders>
            <w:shd w:val="clear" w:color="auto" w:fill="auto"/>
            <w:noWrap/>
            <w:vAlign w:val="center"/>
            <w:hideMark/>
          </w:tcPr>
          <w:p w14:paraId="62594472" w14:textId="77777777" w:rsidR="002F0D14" w:rsidRPr="00016E1F" w:rsidRDefault="002F0D14" w:rsidP="00957D59">
            <w:pPr>
              <w:rPr>
                <w:rFonts w:eastAsia="Times New Roman" w:cs="Times New Roman"/>
                <w:b w:val="0"/>
                <w:color w:val="000000"/>
                <w:sz w:val="14"/>
                <w:lang w:eastAsia="en-PH"/>
              </w:rPr>
            </w:pPr>
          </w:p>
        </w:tc>
        <w:tc>
          <w:tcPr>
            <w:tcW w:w="377" w:type="pct"/>
            <w:gridSpan w:val="4"/>
            <w:vMerge/>
            <w:tcBorders>
              <w:left w:val="single" w:sz="12" w:space="0" w:color="auto"/>
              <w:bottom w:val="single" w:sz="12" w:space="0" w:color="auto"/>
              <w:right w:val="single" w:sz="12" w:space="0" w:color="auto"/>
            </w:tcBorders>
            <w:shd w:val="clear" w:color="auto" w:fill="auto"/>
            <w:noWrap/>
            <w:vAlign w:val="center"/>
            <w:hideMark/>
          </w:tcPr>
          <w:p w14:paraId="15A3A368" w14:textId="77777777" w:rsidR="002F0D14" w:rsidRPr="00016E1F" w:rsidRDefault="002F0D14" w:rsidP="00957D59">
            <w:pPr>
              <w:rPr>
                <w:rFonts w:eastAsia="Times New Roman" w:cs="Times New Roman"/>
                <w:b w:val="0"/>
                <w:color w:val="000000"/>
                <w:sz w:val="14"/>
                <w:lang w:eastAsia="en-PH"/>
              </w:rPr>
            </w:pPr>
          </w:p>
        </w:tc>
        <w:tc>
          <w:tcPr>
            <w:tcW w:w="378" w:type="pct"/>
            <w:gridSpan w:val="4"/>
            <w:vMerge/>
            <w:tcBorders>
              <w:left w:val="single" w:sz="12" w:space="0" w:color="auto"/>
              <w:bottom w:val="single" w:sz="12" w:space="0" w:color="auto"/>
              <w:right w:val="single" w:sz="12" w:space="0" w:color="auto"/>
            </w:tcBorders>
            <w:shd w:val="clear" w:color="auto" w:fill="auto"/>
            <w:noWrap/>
            <w:vAlign w:val="center"/>
            <w:hideMark/>
          </w:tcPr>
          <w:p w14:paraId="41C08607" w14:textId="77777777" w:rsidR="002F0D14" w:rsidRPr="00016E1F" w:rsidRDefault="002F0D14" w:rsidP="00957D59">
            <w:pPr>
              <w:rPr>
                <w:rFonts w:eastAsia="Times New Roman" w:cs="Times New Roman"/>
                <w:b w:val="0"/>
                <w:color w:val="000000"/>
                <w:sz w:val="14"/>
                <w:lang w:eastAsia="en-PH"/>
              </w:rPr>
            </w:pPr>
          </w:p>
        </w:tc>
        <w:tc>
          <w:tcPr>
            <w:tcW w:w="378" w:type="pct"/>
            <w:gridSpan w:val="4"/>
            <w:vMerge/>
            <w:tcBorders>
              <w:left w:val="single" w:sz="12" w:space="0" w:color="auto"/>
              <w:bottom w:val="single" w:sz="12" w:space="0" w:color="auto"/>
              <w:right w:val="single" w:sz="12" w:space="0" w:color="auto"/>
            </w:tcBorders>
            <w:shd w:val="clear" w:color="auto" w:fill="auto"/>
            <w:noWrap/>
            <w:vAlign w:val="center"/>
            <w:hideMark/>
          </w:tcPr>
          <w:p w14:paraId="11E28BB2" w14:textId="77777777" w:rsidR="002F0D14" w:rsidRPr="00016E1F" w:rsidRDefault="002F0D14" w:rsidP="00957D59">
            <w:pPr>
              <w:rPr>
                <w:rFonts w:eastAsia="Times New Roman" w:cs="Times New Roman"/>
                <w:b w:val="0"/>
                <w:color w:val="000000"/>
                <w:sz w:val="14"/>
                <w:lang w:eastAsia="en-PH"/>
              </w:rPr>
            </w:pPr>
          </w:p>
        </w:tc>
        <w:tc>
          <w:tcPr>
            <w:tcW w:w="378" w:type="pct"/>
            <w:gridSpan w:val="4"/>
            <w:vMerge/>
            <w:tcBorders>
              <w:left w:val="single" w:sz="12" w:space="0" w:color="auto"/>
              <w:bottom w:val="single" w:sz="12" w:space="0" w:color="auto"/>
              <w:right w:val="single" w:sz="12" w:space="0" w:color="auto"/>
            </w:tcBorders>
            <w:shd w:val="clear" w:color="auto" w:fill="auto"/>
            <w:noWrap/>
            <w:vAlign w:val="center"/>
            <w:hideMark/>
          </w:tcPr>
          <w:p w14:paraId="3B15D447" w14:textId="77777777" w:rsidR="002F0D14" w:rsidRPr="00016E1F" w:rsidRDefault="002F0D14" w:rsidP="00957D59">
            <w:pPr>
              <w:rPr>
                <w:rFonts w:eastAsia="Times New Roman" w:cs="Times New Roman"/>
                <w:b w:val="0"/>
                <w:color w:val="000000"/>
                <w:sz w:val="14"/>
                <w:lang w:eastAsia="en-PH"/>
              </w:rPr>
            </w:pPr>
          </w:p>
        </w:tc>
        <w:tc>
          <w:tcPr>
            <w:tcW w:w="379" w:type="pct"/>
            <w:gridSpan w:val="4"/>
            <w:vMerge/>
            <w:tcBorders>
              <w:left w:val="single" w:sz="12" w:space="0" w:color="auto"/>
              <w:bottom w:val="single" w:sz="12" w:space="0" w:color="auto"/>
              <w:right w:val="single" w:sz="12" w:space="0" w:color="auto"/>
            </w:tcBorders>
            <w:shd w:val="clear" w:color="auto" w:fill="auto"/>
            <w:noWrap/>
            <w:vAlign w:val="center"/>
            <w:hideMark/>
          </w:tcPr>
          <w:p w14:paraId="4F7D6C80" w14:textId="77777777" w:rsidR="002F0D14" w:rsidRPr="00016E1F" w:rsidRDefault="002F0D14" w:rsidP="00957D59">
            <w:pPr>
              <w:rPr>
                <w:rFonts w:eastAsia="Times New Roman" w:cs="Times New Roman"/>
                <w:b w:val="0"/>
                <w:color w:val="000000"/>
                <w:sz w:val="14"/>
                <w:lang w:eastAsia="en-PH"/>
              </w:rPr>
            </w:pPr>
          </w:p>
        </w:tc>
        <w:tc>
          <w:tcPr>
            <w:tcW w:w="381" w:type="pct"/>
            <w:gridSpan w:val="4"/>
            <w:vMerge/>
            <w:tcBorders>
              <w:left w:val="single" w:sz="12" w:space="0" w:color="auto"/>
              <w:bottom w:val="single" w:sz="12" w:space="0" w:color="auto"/>
              <w:right w:val="single" w:sz="12" w:space="0" w:color="auto"/>
            </w:tcBorders>
            <w:shd w:val="clear" w:color="auto" w:fill="auto"/>
            <w:noWrap/>
            <w:vAlign w:val="center"/>
            <w:hideMark/>
          </w:tcPr>
          <w:p w14:paraId="19B859FF" w14:textId="77777777" w:rsidR="002F0D14" w:rsidRPr="00016E1F" w:rsidRDefault="002F0D14" w:rsidP="00957D59">
            <w:pPr>
              <w:rPr>
                <w:rFonts w:eastAsia="Times New Roman" w:cs="Times New Roman"/>
                <w:b w:val="0"/>
                <w:color w:val="000000"/>
                <w:sz w:val="14"/>
                <w:lang w:eastAsia="en-PH"/>
              </w:rPr>
            </w:pPr>
          </w:p>
        </w:tc>
        <w:tc>
          <w:tcPr>
            <w:tcW w:w="390" w:type="pct"/>
            <w:gridSpan w:val="4"/>
            <w:vMerge/>
            <w:tcBorders>
              <w:left w:val="single" w:sz="12" w:space="0" w:color="auto"/>
              <w:bottom w:val="single" w:sz="12" w:space="0" w:color="auto"/>
              <w:right w:val="single" w:sz="12" w:space="0" w:color="auto"/>
            </w:tcBorders>
            <w:shd w:val="clear" w:color="auto" w:fill="auto"/>
            <w:noWrap/>
            <w:vAlign w:val="center"/>
            <w:hideMark/>
          </w:tcPr>
          <w:p w14:paraId="506149E7" w14:textId="77777777" w:rsidR="002F0D14" w:rsidRPr="00A01D04" w:rsidRDefault="002F0D14" w:rsidP="00957D59">
            <w:pPr>
              <w:jc w:val="left"/>
              <w:rPr>
                <w:rFonts w:eastAsia="Times New Roman" w:cs="Times New Roman"/>
                <w:b w:val="0"/>
                <w:color w:val="000000"/>
                <w:lang w:eastAsia="en-PH"/>
              </w:rPr>
            </w:pPr>
          </w:p>
        </w:tc>
        <w:tc>
          <w:tcPr>
            <w:tcW w:w="370" w:type="pct"/>
            <w:gridSpan w:val="4"/>
            <w:vMerge/>
            <w:tcBorders>
              <w:left w:val="single" w:sz="12" w:space="0" w:color="auto"/>
              <w:bottom w:val="single" w:sz="12" w:space="0" w:color="auto"/>
              <w:right w:val="single" w:sz="12" w:space="0" w:color="auto"/>
            </w:tcBorders>
          </w:tcPr>
          <w:p w14:paraId="3F5CFA96" w14:textId="77777777" w:rsidR="002F0D14" w:rsidRPr="00A01D04" w:rsidRDefault="002F0D14" w:rsidP="00957D59">
            <w:pPr>
              <w:jc w:val="left"/>
              <w:rPr>
                <w:rFonts w:eastAsia="Times New Roman" w:cs="Times New Roman"/>
                <w:b w:val="0"/>
                <w:color w:val="000000"/>
                <w:lang w:eastAsia="en-PH"/>
              </w:rPr>
            </w:pPr>
          </w:p>
        </w:tc>
        <w:tc>
          <w:tcPr>
            <w:tcW w:w="380" w:type="pct"/>
            <w:gridSpan w:val="4"/>
            <w:vMerge/>
            <w:tcBorders>
              <w:left w:val="single" w:sz="12" w:space="0" w:color="auto"/>
              <w:bottom w:val="single" w:sz="12" w:space="0" w:color="auto"/>
              <w:right w:val="single" w:sz="12" w:space="0" w:color="auto"/>
            </w:tcBorders>
          </w:tcPr>
          <w:p w14:paraId="6D0613E5" w14:textId="77777777" w:rsidR="002F0D14" w:rsidRPr="00A01D04" w:rsidRDefault="002F0D14" w:rsidP="00957D59">
            <w:pPr>
              <w:jc w:val="left"/>
              <w:rPr>
                <w:rFonts w:eastAsia="Times New Roman" w:cs="Times New Roman"/>
                <w:b w:val="0"/>
                <w:color w:val="000000"/>
                <w:lang w:eastAsia="en-PH"/>
              </w:rPr>
            </w:pPr>
          </w:p>
        </w:tc>
      </w:tr>
      <w:tr w:rsidR="002F0D14" w:rsidRPr="00A01D04" w14:paraId="72C8FF44" w14:textId="77777777" w:rsidTr="00957D59">
        <w:trPr>
          <w:trHeight w:val="300"/>
        </w:trPr>
        <w:tc>
          <w:tcPr>
            <w:tcW w:w="1209" w:type="pct"/>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44B6A582" w14:textId="77777777" w:rsidR="002F0D14" w:rsidRPr="00A01D04" w:rsidRDefault="002F0D14" w:rsidP="00957D59">
            <w:pPr>
              <w:jc w:val="left"/>
              <w:rPr>
                <w:rFonts w:eastAsia="Times New Roman" w:cs="Times New Roman"/>
                <w:b w:val="0"/>
                <w:color w:val="000000"/>
                <w:lang w:eastAsia="en-PH"/>
              </w:rPr>
            </w:pPr>
            <w:r w:rsidRPr="00A01D04">
              <w:rPr>
                <w:rFonts w:eastAsia="Times New Roman" w:cs="Times New Roman"/>
                <w:b w:val="0"/>
                <w:color w:val="000000"/>
                <w:sz w:val="22"/>
                <w:lang w:eastAsia="en-PH"/>
              </w:rPr>
              <w:t> </w:t>
            </w:r>
            <w:r w:rsidRPr="00947DE4">
              <w:rPr>
                <w:rFonts w:eastAsia="Times New Roman" w:cs="Times New Roman"/>
                <w:b w:val="0"/>
                <w:color w:val="000000"/>
                <w:sz w:val="22"/>
                <w:lang w:eastAsia="en-PH"/>
              </w:rPr>
              <w:t>Title brainstorming and selection</w:t>
            </w:r>
          </w:p>
        </w:tc>
        <w:tc>
          <w:tcPr>
            <w:tcW w:w="94"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2DF85162" w14:textId="77777777" w:rsidR="002F0D14" w:rsidRPr="00A01D04" w:rsidRDefault="002F0D14" w:rsidP="00957D59">
            <w:pPr>
              <w:rPr>
                <w:rFonts w:eastAsia="Times New Roman" w:cs="Times New Roman"/>
                <w:b w:val="0"/>
                <w:color w:val="000000"/>
                <w:lang w:eastAsia="en-PH"/>
              </w:rPr>
            </w:pPr>
          </w:p>
        </w:tc>
        <w:tc>
          <w:tcPr>
            <w:tcW w:w="94" w:type="pct"/>
            <w:tcBorders>
              <w:top w:val="single" w:sz="12" w:space="0" w:color="auto"/>
              <w:left w:val="nil"/>
              <w:bottom w:val="single" w:sz="4" w:space="0" w:color="auto"/>
              <w:right w:val="single" w:sz="4" w:space="0" w:color="auto"/>
            </w:tcBorders>
            <w:shd w:val="clear" w:color="auto" w:fill="auto"/>
            <w:noWrap/>
            <w:vAlign w:val="center"/>
            <w:hideMark/>
          </w:tcPr>
          <w:p w14:paraId="2A56D852" w14:textId="77777777" w:rsidR="002F0D14" w:rsidRPr="00A01D04" w:rsidRDefault="002F0D14" w:rsidP="00957D59">
            <w:pPr>
              <w:rPr>
                <w:rFonts w:eastAsia="Times New Roman" w:cs="Times New Roman"/>
                <w:b w:val="0"/>
                <w:color w:val="000000"/>
                <w:lang w:eastAsia="en-PH"/>
              </w:rPr>
            </w:pPr>
          </w:p>
        </w:tc>
        <w:tc>
          <w:tcPr>
            <w:tcW w:w="94" w:type="pct"/>
            <w:tcBorders>
              <w:top w:val="single" w:sz="12" w:space="0" w:color="auto"/>
              <w:left w:val="nil"/>
              <w:bottom w:val="single" w:sz="4" w:space="0" w:color="auto"/>
              <w:right w:val="single" w:sz="4" w:space="0" w:color="auto"/>
            </w:tcBorders>
            <w:shd w:val="clear" w:color="auto" w:fill="0070C0"/>
            <w:noWrap/>
            <w:vAlign w:val="center"/>
            <w:hideMark/>
          </w:tcPr>
          <w:p w14:paraId="60B592B6" w14:textId="77777777" w:rsidR="002F0D14" w:rsidRPr="00A01D04" w:rsidRDefault="002F0D14" w:rsidP="00957D59">
            <w:pPr>
              <w:rPr>
                <w:rFonts w:eastAsia="Times New Roman" w:cs="Times New Roman"/>
                <w:b w:val="0"/>
                <w:color w:val="000000"/>
                <w:lang w:eastAsia="en-PH"/>
              </w:rPr>
            </w:pPr>
          </w:p>
        </w:tc>
        <w:tc>
          <w:tcPr>
            <w:tcW w:w="98" w:type="pct"/>
            <w:tcBorders>
              <w:top w:val="single" w:sz="12" w:space="0" w:color="auto"/>
              <w:left w:val="nil"/>
              <w:bottom w:val="single" w:sz="4" w:space="0" w:color="auto"/>
              <w:right w:val="single" w:sz="12" w:space="0" w:color="auto"/>
            </w:tcBorders>
            <w:shd w:val="clear" w:color="auto" w:fill="auto"/>
            <w:noWrap/>
            <w:vAlign w:val="center"/>
            <w:hideMark/>
          </w:tcPr>
          <w:p w14:paraId="30CA308D" w14:textId="77777777" w:rsidR="002F0D14" w:rsidRPr="00A01D04" w:rsidRDefault="002F0D14" w:rsidP="00957D59">
            <w:pPr>
              <w:rPr>
                <w:rFonts w:eastAsia="Times New Roman" w:cs="Times New Roman"/>
                <w:b w:val="0"/>
                <w:color w:val="000000"/>
                <w:lang w:eastAsia="en-PH"/>
              </w:rPr>
            </w:pPr>
          </w:p>
        </w:tc>
        <w:tc>
          <w:tcPr>
            <w:tcW w:w="94"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57B5624B" w14:textId="77777777" w:rsidR="002F0D14" w:rsidRPr="00A01D04" w:rsidRDefault="002F0D14" w:rsidP="00957D59">
            <w:pPr>
              <w:rPr>
                <w:rFonts w:eastAsia="Times New Roman" w:cs="Times New Roman"/>
                <w:b w:val="0"/>
                <w:color w:val="000000"/>
                <w:lang w:eastAsia="en-PH"/>
              </w:rPr>
            </w:pPr>
          </w:p>
        </w:tc>
        <w:tc>
          <w:tcPr>
            <w:tcW w:w="94" w:type="pct"/>
            <w:tcBorders>
              <w:top w:val="single" w:sz="12" w:space="0" w:color="auto"/>
              <w:left w:val="nil"/>
              <w:bottom w:val="single" w:sz="4" w:space="0" w:color="auto"/>
              <w:right w:val="single" w:sz="4" w:space="0" w:color="auto"/>
            </w:tcBorders>
            <w:shd w:val="clear" w:color="auto" w:fill="auto"/>
            <w:noWrap/>
            <w:vAlign w:val="center"/>
            <w:hideMark/>
          </w:tcPr>
          <w:p w14:paraId="6488C59D" w14:textId="77777777" w:rsidR="002F0D14" w:rsidRPr="00A01D04" w:rsidRDefault="002F0D14" w:rsidP="00957D59">
            <w:pPr>
              <w:rPr>
                <w:rFonts w:eastAsia="Times New Roman" w:cs="Times New Roman"/>
                <w:b w:val="0"/>
                <w:color w:val="000000"/>
                <w:lang w:eastAsia="en-PH"/>
              </w:rPr>
            </w:pPr>
          </w:p>
        </w:tc>
        <w:tc>
          <w:tcPr>
            <w:tcW w:w="94" w:type="pct"/>
            <w:tcBorders>
              <w:top w:val="single" w:sz="12" w:space="0" w:color="auto"/>
              <w:left w:val="nil"/>
              <w:bottom w:val="single" w:sz="4" w:space="0" w:color="auto"/>
              <w:right w:val="single" w:sz="4" w:space="0" w:color="auto"/>
            </w:tcBorders>
            <w:shd w:val="clear" w:color="auto" w:fill="auto"/>
            <w:noWrap/>
            <w:vAlign w:val="center"/>
            <w:hideMark/>
          </w:tcPr>
          <w:p w14:paraId="6E12073A" w14:textId="77777777" w:rsidR="002F0D14" w:rsidRPr="00A01D04" w:rsidRDefault="002F0D14" w:rsidP="00957D59">
            <w:pPr>
              <w:rPr>
                <w:rFonts w:eastAsia="Times New Roman" w:cs="Times New Roman"/>
                <w:b w:val="0"/>
                <w:color w:val="000000"/>
                <w:lang w:eastAsia="en-PH"/>
              </w:rPr>
            </w:pPr>
          </w:p>
        </w:tc>
        <w:tc>
          <w:tcPr>
            <w:tcW w:w="96" w:type="pct"/>
            <w:tcBorders>
              <w:top w:val="single" w:sz="12" w:space="0" w:color="auto"/>
              <w:left w:val="nil"/>
              <w:bottom w:val="single" w:sz="4" w:space="0" w:color="auto"/>
              <w:right w:val="single" w:sz="12" w:space="0" w:color="auto"/>
            </w:tcBorders>
            <w:shd w:val="clear" w:color="auto" w:fill="auto"/>
            <w:noWrap/>
            <w:vAlign w:val="center"/>
            <w:hideMark/>
          </w:tcPr>
          <w:p w14:paraId="44AC2B30" w14:textId="77777777" w:rsidR="002F0D14" w:rsidRPr="00A01D04" w:rsidRDefault="002F0D14" w:rsidP="00957D59">
            <w:pPr>
              <w:rPr>
                <w:rFonts w:eastAsia="Times New Roman" w:cs="Times New Roman"/>
                <w:b w:val="0"/>
                <w:color w:val="000000"/>
                <w:lang w:eastAsia="en-PH"/>
              </w:rPr>
            </w:pPr>
          </w:p>
        </w:tc>
        <w:tc>
          <w:tcPr>
            <w:tcW w:w="94"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1C01B8AA" w14:textId="77777777" w:rsidR="002F0D14" w:rsidRPr="00A01D04" w:rsidRDefault="002F0D14" w:rsidP="00957D59">
            <w:pPr>
              <w:rPr>
                <w:rFonts w:eastAsia="Times New Roman" w:cs="Times New Roman"/>
                <w:b w:val="0"/>
                <w:color w:val="000000"/>
                <w:lang w:eastAsia="en-PH"/>
              </w:rPr>
            </w:pPr>
          </w:p>
        </w:tc>
        <w:tc>
          <w:tcPr>
            <w:tcW w:w="94" w:type="pct"/>
            <w:tcBorders>
              <w:top w:val="single" w:sz="12" w:space="0" w:color="auto"/>
              <w:left w:val="nil"/>
              <w:bottom w:val="single" w:sz="4" w:space="0" w:color="auto"/>
              <w:right w:val="single" w:sz="4" w:space="0" w:color="auto"/>
            </w:tcBorders>
            <w:shd w:val="clear" w:color="auto" w:fill="auto"/>
            <w:noWrap/>
            <w:vAlign w:val="center"/>
            <w:hideMark/>
          </w:tcPr>
          <w:p w14:paraId="09161EA3" w14:textId="77777777" w:rsidR="002F0D14" w:rsidRPr="00A01D04" w:rsidRDefault="002F0D14" w:rsidP="00957D59">
            <w:pPr>
              <w:rPr>
                <w:rFonts w:eastAsia="Times New Roman" w:cs="Times New Roman"/>
                <w:b w:val="0"/>
                <w:color w:val="000000"/>
                <w:lang w:eastAsia="en-PH"/>
              </w:rPr>
            </w:pPr>
          </w:p>
        </w:tc>
        <w:tc>
          <w:tcPr>
            <w:tcW w:w="94" w:type="pct"/>
            <w:tcBorders>
              <w:top w:val="single" w:sz="12" w:space="0" w:color="auto"/>
              <w:left w:val="nil"/>
              <w:bottom w:val="single" w:sz="4" w:space="0" w:color="auto"/>
              <w:right w:val="single" w:sz="4" w:space="0" w:color="auto"/>
            </w:tcBorders>
            <w:shd w:val="clear" w:color="auto" w:fill="auto"/>
            <w:noWrap/>
            <w:vAlign w:val="center"/>
            <w:hideMark/>
          </w:tcPr>
          <w:p w14:paraId="30A214A1" w14:textId="77777777" w:rsidR="002F0D14" w:rsidRPr="00A01D04" w:rsidRDefault="002F0D14" w:rsidP="00957D59">
            <w:pPr>
              <w:rPr>
                <w:rFonts w:eastAsia="Times New Roman" w:cs="Times New Roman"/>
                <w:b w:val="0"/>
                <w:color w:val="000000"/>
                <w:lang w:eastAsia="en-PH"/>
              </w:rPr>
            </w:pPr>
          </w:p>
        </w:tc>
        <w:tc>
          <w:tcPr>
            <w:tcW w:w="97" w:type="pct"/>
            <w:tcBorders>
              <w:top w:val="single" w:sz="12" w:space="0" w:color="auto"/>
              <w:left w:val="nil"/>
              <w:bottom w:val="single" w:sz="4" w:space="0" w:color="auto"/>
              <w:right w:val="single" w:sz="12" w:space="0" w:color="auto"/>
            </w:tcBorders>
            <w:shd w:val="clear" w:color="auto" w:fill="auto"/>
            <w:noWrap/>
            <w:vAlign w:val="center"/>
            <w:hideMark/>
          </w:tcPr>
          <w:p w14:paraId="54FE2DEB" w14:textId="77777777" w:rsidR="002F0D14" w:rsidRPr="00A01D04" w:rsidRDefault="002F0D14" w:rsidP="00957D59">
            <w:pPr>
              <w:rPr>
                <w:rFonts w:eastAsia="Times New Roman" w:cs="Times New Roman"/>
                <w:b w:val="0"/>
                <w:color w:val="000000"/>
                <w:lang w:eastAsia="en-PH"/>
              </w:rPr>
            </w:pPr>
          </w:p>
        </w:tc>
        <w:tc>
          <w:tcPr>
            <w:tcW w:w="94"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36346A83" w14:textId="77777777" w:rsidR="002F0D14" w:rsidRPr="00A01D04" w:rsidRDefault="002F0D14" w:rsidP="00957D59">
            <w:pPr>
              <w:rPr>
                <w:rFonts w:eastAsia="Times New Roman" w:cs="Times New Roman"/>
                <w:b w:val="0"/>
                <w:color w:val="000000"/>
                <w:lang w:eastAsia="en-PH"/>
              </w:rPr>
            </w:pPr>
          </w:p>
        </w:tc>
        <w:tc>
          <w:tcPr>
            <w:tcW w:w="94" w:type="pct"/>
            <w:tcBorders>
              <w:top w:val="single" w:sz="12" w:space="0" w:color="auto"/>
              <w:left w:val="nil"/>
              <w:bottom w:val="single" w:sz="4" w:space="0" w:color="auto"/>
              <w:right w:val="single" w:sz="4" w:space="0" w:color="auto"/>
            </w:tcBorders>
            <w:shd w:val="clear" w:color="auto" w:fill="auto"/>
            <w:noWrap/>
            <w:vAlign w:val="center"/>
            <w:hideMark/>
          </w:tcPr>
          <w:p w14:paraId="13E6EAC6" w14:textId="77777777" w:rsidR="002F0D14" w:rsidRPr="00A01D04" w:rsidRDefault="002F0D14" w:rsidP="00957D59">
            <w:pPr>
              <w:rPr>
                <w:rFonts w:eastAsia="Times New Roman" w:cs="Times New Roman"/>
                <w:b w:val="0"/>
                <w:color w:val="000000"/>
                <w:lang w:eastAsia="en-PH"/>
              </w:rPr>
            </w:pPr>
          </w:p>
        </w:tc>
        <w:tc>
          <w:tcPr>
            <w:tcW w:w="94" w:type="pct"/>
            <w:tcBorders>
              <w:top w:val="single" w:sz="12" w:space="0" w:color="auto"/>
              <w:left w:val="nil"/>
              <w:bottom w:val="single" w:sz="4" w:space="0" w:color="auto"/>
              <w:right w:val="single" w:sz="4" w:space="0" w:color="auto"/>
            </w:tcBorders>
            <w:shd w:val="clear" w:color="auto" w:fill="auto"/>
            <w:noWrap/>
            <w:vAlign w:val="center"/>
            <w:hideMark/>
          </w:tcPr>
          <w:p w14:paraId="1CC976D6" w14:textId="77777777" w:rsidR="002F0D14" w:rsidRPr="00A01D04" w:rsidRDefault="002F0D14" w:rsidP="00957D59">
            <w:pPr>
              <w:rPr>
                <w:rFonts w:eastAsia="Times New Roman" w:cs="Times New Roman"/>
                <w:b w:val="0"/>
                <w:color w:val="000000"/>
                <w:lang w:eastAsia="en-PH"/>
              </w:rPr>
            </w:pPr>
          </w:p>
        </w:tc>
        <w:tc>
          <w:tcPr>
            <w:tcW w:w="97" w:type="pct"/>
            <w:tcBorders>
              <w:top w:val="single" w:sz="12" w:space="0" w:color="auto"/>
              <w:left w:val="nil"/>
              <w:bottom w:val="single" w:sz="4" w:space="0" w:color="auto"/>
              <w:right w:val="single" w:sz="12" w:space="0" w:color="auto"/>
            </w:tcBorders>
            <w:shd w:val="clear" w:color="auto" w:fill="auto"/>
            <w:noWrap/>
            <w:vAlign w:val="center"/>
            <w:hideMark/>
          </w:tcPr>
          <w:p w14:paraId="77E0BF76" w14:textId="77777777" w:rsidR="002F0D14" w:rsidRPr="00A01D04" w:rsidRDefault="002F0D14" w:rsidP="00957D59">
            <w:pPr>
              <w:rPr>
                <w:rFonts w:eastAsia="Times New Roman" w:cs="Times New Roman"/>
                <w:b w:val="0"/>
                <w:color w:val="000000"/>
                <w:lang w:eastAsia="en-PH"/>
              </w:rPr>
            </w:pPr>
          </w:p>
        </w:tc>
        <w:tc>
          <w:tcPr>
            <w:tcW w:w="94"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041E1C44" w14:textId="77777777" w:rsidR="002F0D14" w:rsidRPr="00A01D04" w:rsidRDefault="002F0D14" w:rsidP="00957D59">
            <w:pPr>
              <w:rPr>
                <w:rFonts w:eastAsia="Times New Roman" w:cs="Times New Roman"/>
                <w:b w:val="0"/>
                <w:color w:val="000000"/>
                <w:lang w:eastAsia="en-PH"/>
              </w:rPr>
            </w:pPr>
          </w:p>
        </w:tc>
        <w:tc>
          <w:tcPr>
            <w:tcW w:w="94" w:type="pct"/>
            <w:tcBorders>
              <w:top w:val="single" w:sz="12" w:space="0" w:color="auto"/>
              <w:left w:val="nil"/>
              <w:bottom w:val="single" w:sz="4" w:space="0" w:color="auto"/>
              <w:right w:val="single" w:sz="4" w:space="0" w:color="auto"/>
            </w:tcBorders>
            <w:shd w:val="clear" w:color="auto" w:fill="auto"/>
            <w:noWrap/>
            <w:vAlign w:val="center"/>
            <w:hideMark/>
          </w:tcPr>
          <w:p w14:paraId="122EFCB3" w14:textId="77777777" w:rsidR="002F0D14" w:rsidRPr="00A01D04" w:rsidRDefault="002F0D14" w:rsidP="00957D59">
            <w:pPr>
              <w:rPr>
                <w:rFonts w:eastAsia="Times New Roman" w:cs="Times New Roman"/>
                <w:b w:val="0"/>
                <w:color w:val="000000"/>
                <w:lang w:eastAsia="en-PH"/>
              </w:rPr>
            </w:pPr>
          </w:p>
        </w:tc>
        <w:tc>
          <w:tcPr>
            <w:tcW w:w="94" w:type="pct"/>
            <w:tcBorders>
              <w:top w:val="single" w:sz="12" w:space="0" w:color="auto"/>
              <w:left w:val="nil"/>
              <w:bottom w:val="single" w:sz="4" w:space="0" w:color="auto"/>
              <w:right w:val="single" w:sz="4" w:space="0" w:color="auto"/>
            </w:tcBorders>
            <w:shd w:val="clear" w:color="auto" w:fill="auto"/>
            <w:noWrap/>
            <w:vAlign w:val="center"/>
            <w:hideMark/>
          </w:tcPr>
          <w:p w14:paraId="2FA12802" w14:textId="77777777" w:rsidR="002F0D14" w:rsidRPr="00A01D04" w:rsidRDefault="002F0D14" w:rsidP="00957D59">
            <w:pPr>
              <w:rPr>
                <w:rFonts w:eastAsia="Times New Roman" w:cs="Times New Roman"/>
                <w:b w:val="0"/>
                <w:color w:val="000000"/>
                <w:lang w:eastAsia="en-PH"/>
              </w:rPr>
            </w:pPr>
          </w:p>
        </w:tc>
        <w:tc>
          <w:tcPr>
            <w:tcW w:w="97" w:type="pct"/>
            <w:tcBorders>
              <w:top w:val="single" w:sz="12" w:space="0" w:color="auto"/>
              <w:left w:val="nil"/>
              <w:bottom w:val="single" w:sz="4" w:space="0" w:color="auto"/>
              <w:right w:val="single" w:sz="12" w:space="0" w:color="auto"/>
            </w:tcBorders>
            <w:shd w:val="clear" w:color="auto" w:fill="auto"/>
            <w:noWrap/>
            <w:vAlign w:val="center"/>
            <w:hideMark/>
          </w:tcPr>
          <w:p w14:paraId="5488AB6B" w14:textId="77777777" w:rsidR="002F0D14" w:rsidRPr="00A01D04" w:rsidRDefault="002F0D14" w:rsidP="00957D59">
            <w:pPr>
              <w:rPr>
                <w:rFonts w:eastAsia="Times New Roman" w:cs="Times New Roman"/>
                <w:b w:val="0"/>
                <w:color w:val="000000"/>
                <w:lang w:eastAsia="en-PH"/>
              </w:rPr>
            </w:pPr>
          </w:p>
        </w:tc>
        <w:tc>
          <w:tcPr>
            <w:tcW w:w="94"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1A2507C8" w14:textId="77777777" w:rsidR="002F0D14" w:rsidRPr="00A01D04" w:rsidRDefault="002F0D14" w:rsidP="00957D59">
            <w:pPr>
              <w:rPr>
                <w:rFonts w:eastAsia="Times New Roman" w:cs="Times New Roman"/>
                <w:b w:val="0"/>
                <w:color w:val="000000"/>
                <w:lang w:eastAsia="en-PH"/>
              </w:rPr>
            </w:pPr>
          </w:p>
        </w:tc>
        <w:tc>
          <w:tcPr>
            <w:tcW w:w="94" w:type="pct"/>
            <w:tcBorders>
              <w:top w:val="single" w:sz="12" w:space="0" w:color="auto"/>
              <w:left w:val="nil"/>
              <w:bottom w:val="single" w:sz="4" w:space="0" w:color="auto"/>
              <w:right w:val="single" w:sz="4" w:space="0" w:color="auto"/>
            </w:tcBorders>
            <w:shd w:val="clear" w:color="auto" w:fill="auto"/>
            <w:noWrap/>
            <w:vAlign w:val="center"/>
            <w:hideMark/>
          </w:tcPr>
          <w:p w14:paraId="19A84A51" w14:textId="77777777" w:rsidR="002F0D14" w:rsidRPr="00A01D04" w:rsidRDefault="002F0D14" w:rsidP="00957D59">
            <w:pPr>
              <w:rPr>
                <w:rFonts w:eastAsia="Times New Roman" w:cs="Times New Roman"/>
                <w:b w:val="0"/>
                <w:color w:val="000000"/>
                <w:lang w:eastAsia="en-PH"/>
              </w:rPr>
            </w:pPr>
          </w:p>
        </w:tc>
        <w:tc>
          <w:tcPr>
            <w:tcW w:w="94" w:type="pct"/>
            <w:tcBorders>
              <w:top w:val="single" w:sz="12" w:space="0" w:color="auto"/>
              <w:left w:val="nil"/>
              <w:bottom w:val="single" w:sz="4" w:space="0" w:color="auto"/>
              <w:right w:val="single" w:sz="4" w:space="0" w:color="auto"/>
            </w:tcBorders>
            <w:shd w:val="clear" w:color="auto" w:fill="auto"/>
            <w:noWrap/>
            <w:vAlign w:val="center"/>
            <w:hideMark/>
          </w:tcPr>
          <w:p w14:paraId="6837C3EA" w14:textId="77777777" w:rsidR="002F0D14" w:rsidRPr="00A01D04" w:rsidRDefault="002F0D14" w:rsidP="00957D59">
            <w:pPr>
              <w:rPr>
                <w:rFonts w:eastAsia="Times New Roman" w:cs="Times New Roman"/>
                <w:b w:val="0"/>
                <w:color w:val="000000"/>
                <w:lang w:eastAsia="en-PH"/>
              </w:rPr>
            </w:pPr>
          </w:p>
        </w:tc>
        <w:tc>
          <w:tcPr>
            <w:tcW w:w="97" w:type="pct"/>
            <w:tcBorders>
              <w:top w:val="single" w:sz="12" w:space="0" w:color="auto"/>
              <w:left w:val="nil"/>
              <w:bottom w:val="single" w:sz="4" w:space="0" w:color="auto"/>
              <w:right w:val="single" w:sz="12" w:space="0" w:color="auto"/>
            </w:tcBorders>
            <w:shd w:val="clear" w:color="auto" w:fill="auto"/>
            <w:noWrap/>
            <w:vAlign w:val="center"/>
            <w:hideMark/>
          </w:tcPr>
          <w:p w14:paraId="3E63D494" w14:textId="77777777" w:rsidR="002F0D14" w:rsidRPr="00A01D04" w:rsidRDefault="002F0D14" w:rsidP="00957D59">
            <w:pPr>
              <w:rPr>
                <w:rFonts w:eastAsia="Times New Roman" w:cs="Times New Roman"/>
                <w:b w:val="0"/>
                <w:color w:val="000000"/>
                <w:lang w:eastAsia="en-PH"/>
              </w:rPr>
            </w:pPr>
          </w:p>
        </w:tc>
        <w:tc>
          <w:tcPr>
            <w:tcW w:w="94"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16DF132D" w14:textId="77777777" w:rsidR="002F0D14" w:rsidRPr="00A01D04" w:rsidRDefault="002F0D14" w:rsidP="00957D59">
            <w:pPr>
              <w:rPr>
                <w:rFonts w:eastAsia="Times New Roman" w:cs="Times New Roman"/>
                <w:b w:val="0"/>
                <w:color w:val="000000"/>
                <w:lang w:eastAsia="en-PH"/>
              </w:rPr>
            </w:pPr>
          </w:p>
        </w:tc>
        <w:tc>
          <w:tcPr>
            <w:tcW w:w="94" w:type="pct"/>
            <w:tcBorders>
              <w:top w:val="single" w:sz="12" w:space="0" w:color="auto"/>
              <w:left w:val="nil"/>
              <w:bottom w:val="single" w:sz="4" w:space="0" w:color="auto"/>
              <w:right w:val="single" w:sz="4" w:space="0" w:color="auto"/>
            </w:tcBorders>
            <w:shd w:val="clear" w:color="auto" w:fill="auto"/>
            <w:noWrap/>
            <w:vAlign w:val="center"/>
            <w:hideMark/>
          </w:tcPr>
          <w:p w14:paraId="06EF5DEC" w14:textId="77777777" w:rsidR="002F0D14" w:rsidRPr="00A01D04" w:rsidRDefault="002F0D14" w:rsidP="00957D59">
            <w:pPr>
              <w:rPr>
                <w:rFonts w:eastAsia="Times New Roman" w:cs="Times New Roman"/>
                <w:b w:val="0"/>
                <w:color w:val="000000"/>
                <w:lang w:eastAsia="en-PH"/>
              </w:rPr>
            </w:pPr>
          </w:p>
        </w:tc>
        <w:tc>
          <w:tcPr>
            <w:tcW w:w="94" w:type="pct"/>
            <w:tcBorders>
              <w:top w:val="single" w:sz="12" w:space="0" w:color="auto"/>
              <w:left w:val="nil"/>
              <w:bottom w:val="single" w:sz="4" w:space="0" w:color="auto"/>
              <w:right w:val="single" w:sz="4" w:space="0" w:color="auto"/>
            </w:tcBorders>
            <w:shd w:val="clear" w:color="auto" w:fill="auto"/>
            <w:noWrap/>
            <w:vAlign w:val="center"/>
            <w:hideMark/>
          </w:tcPr>
          <w:p w14:paraId="27F2DF88" w14:textId="77777777" w:rsidR="002F0D14" w:rsidRPr="00A01D04" w:rsidRDefault="002F0D14" w:rsidP="00957D59">
            <w:pPr>
              <w:rPr>
                <w:rFonts w:eastAsia="Times New Roman" w:cs="Times New Roman"/>
                <w:b w:val="0"/>
                <w:color w:val="000000"/>
                <w:lang w:eastAsia="en-PH"/>
              </w:rPr>
            </w:pPr>
          </w:p>
        </w:tc>
        <w:tc>
          <w:tcPr>
            <w:tcW w:w="99" w:type="pct"/>
            <w:tcBorders>
              <w:top w:val="single" w:sz="12" w:space="0" w:color="auto"/>
              <w:left w:val="nil"/>
              <w:bottom w:val="single" w:sz="4" w:space="0" w:color="auto"/>
              <w:right w:val="single" w:sz="12" w:space="0" w:color="auto"/>
            </w:tcBorders>
            <w:shd w:val="clear" w:color="auto" w:fill="auto"/>
            <w:noWrap/>
            <w:vAlign w:val="center"/>
            <w:hideMark/>
          </w:tcPr>
          <w:p w14:paraId="2B76321C" w14:textId="77777777" w:rsidR="002F0D14" w:rsidRPr="00A01D04" w:rsidRDefault="002F0D14" w:rsidP="00957D59">
            <w:pPr>
              <w:rPr>
                <w:rFonts w:eastAsia="Times New Roman" w:cs="Times New Roman"/>
                <w:b w:val="0"/>
                <w:color w:val="000000"/>
                <w:lang w:eastAsia="en-PH"/>
              </w:rPr>
            </w:pPr>
          </w:p>
        </w:tc>
        <w:tc>
          <w:tcPr>
            <w:tcW w:w="97"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706D1D82" w14:textId="77777777" w:rsidR="002F0D14" w:rsidRPr="00A01D04" w:rsidRDefault="002F0D14" w:rsidP="00957D59">
            <w:pPr>
              <w:rPr>
                <w:rFonts w:eastAsia="Times New Roman" w:cs="Times New Roman"/>
                <w:b w:val="0"/>
                <w:color w:val="000000"/>
                <w:lang w:eastAsia="en-PH"/>
              </w:rPr>
            </w:pPr>
          </w:p>
        </w:tc>
        <w:tc>
          <w:tcPr>
            <w:tcW w:w="97" w:type="pct"/>
            <w:tcBorders>
              <w:top w:val="single" w:sz="12" w:space="0" w:color="auto"/>
              <w:left w:val="nil"/>
              <w:bottom w:val="single" w:sz="4" w:space="0" w:color="auto"/>
              <w:right w:val="single" w:sz="4" w:space="0" w:color="auto"/>
            </w:tcBorders>
            <w:shd w:val="clear" w:color="auto" w:fill="auto"/>
            <w:noWrap/>
            <w:vAlign w:val="center"/>
            <w:hideMark/>
          </w:tcPr>
          <w:p w14:paraId="2511ED0E" w14:textId="77777777" w:rsidR="002F0D14" w:rsidRPr="00A01D04" w:rsidRDefault="002F0D14" w:rsidP="00957D59">
            <w:pPr>
              <w:rPr>
                <w:rFonts w:eastAsia="Times New Roman" w:cs="Times New Roman"/>
                <w:b w:val="0"/>
                <w:color w:val="000000"/>
                <w:lang w:eastAsia="en-PH"/>
              </w:rPr>
            </w:pPr>
          </w:p>
        </w:tc>
        <w:tc>
          <w:tcPr>
            <w:tcW w:w="97" w:type="pct"/>
            <w:tcBorders>
              <w:top w:val="single" w:sz="12" w:space="0" w:color="auto"/>
              <w:left w:val="nil"/>
              <w:bottom w:val="single" w:sz="4" w:space="0" w:color="auto"/>
              <w:right w:val="single" w:sz="4" w:space="0" w:color="auto"/>
            </w:tcBorders>
            <w:shd w:val="clear" w:color="auto" w:fill="auto"/>
            <w:noWrap/>
            <w:vAlign w:val="center"/>
            <w:hideMark/>
          </w:tcPr>
          <w:p w14:paraId="3BBFEA0F" w14:textId="77777777" w:rsidR="002F0D14" w:rsidRPr="00A01D04" w:rsidRDefault="002F0D14" w:rsidP="00957D59">
            <w:pPr>
              <w:rPr>
                <w:rFonts w:eastAsia="Times New Roman" w:cs="Times New Roman"/>
                <w:b w:val="0"/>
                <w:color w:val="000000"/>
                <w:lang w:eastAsia="en-PH"/>
              </w:rPr>
            </w:pPr>
          </w:p>
        </w:tc>
        <w:tc>
          <w:tcPr>
            <w:tcW w:w="99" w:type="pct"/>
            <w:tcBorders>
              <w:top w:val="single" w:sz="12" w:space="0" w:color="auto"/>
              <w:left w:val="nil"/>
              <w:bottom w:val="single" w:sz="4" w:space="0" w:color="auto"/>
              <w:right w:val="single" w:sz="12" w:space="0" w:color="auto"/>
            </w:tcBorders>
            <w:shd w:val="clear" w:color="auto" w:fill="auto"/>
            <w:noWrap/>
            <w:vAlign w:val="center"/>
            <w:hideMark/>
          </w:tcPr>
          <w:p w14:paraId="4C830F39" w14:textId="77777777" w:rsidR="002F0D14" w:rsidRPr="00A01D04" w:rsidRDefault="002F0D14" w:rsidP="00957D59">
            <w:pPr>
              <w:rPr>
                <w:rFonts w:eastAsia="Times New Roman" w:cs="Times New Roman"/>
                <w:b w:val="0"/>
                <w:color w:val="000000"/>
                <w:lang w:eastAsia="en-PH"/>
              </w:rPr>
            </w:pPr>
          </w:p>
        </w:tc>
        <w:tc>
          <w:tcPr>
            <w:tcW w:w="85" w:type="pct"/>
            <w:tcBorders>
              <w:top w:val="single" w:sz="12" w:space="0" w:color="auto"/>
              <w:left w:val="single" w:sz="12" w:space="0" w:color="auto"/>
              <w:bottom w:val="single" w:sz="2" w:space="0" w:color="auto"/>
              <w:right w:val="single" w:sz="4" w:space="0" w:color="auto"/>
            </w:tcBorders>
            <w:vAlign w:val="center"/>
          </w:tcPr>
          <w:p w14:paraId="5AEBEC60" w14:textId="77777777" w:rsidR="002F0D14" w:rsidRPr="00A01D04" w:rsidRDefault="002F0D14" w:rsidP="00957D59">
            <w:pPr>
              <w:rPr>
                <w:rFonts w:eastAsia="Times New Roman" w:cs="Times New Roman"/>
                <w:b w:val="0"/>
                <w:color w:val="000000"/>
                <w:lang w:eastAsia="en-PH"/>
              </w:rPr>
            </w:pPr>
          </w:p>
        </w:tc>
        <w:tc>
          <w:tcPr>
            <w:tcW w:w="94" w:type="pct"/>
            <w:tcBorders>
              <w:top w:val="single" w:sz="12" w:space="0" w:color="auto"/>
              <w:left w:val="single" w:sz="4" w:space="0" w:color="auto"/>
              <w:bottom w:val="single" w:sz="2" w:space="0" w:color="auto"/>
              <w:right w:val="single" w:sz="4" w:space="0" w:color="auto"/>
            </w:tcBorders>
            <w:vAlign w:val="center"/>
          </w:tcPr>
          <w:p w14:paraId="27D80395" w14:textId="77777777" w:rsidR="002F0D14" w:rsidRPr="00A01D04" w:rsidRDefault="002F0D14" w:rsidP="00957D59">
            <w:pPr>
              <w:rPr>
                <w:rFonts w:eastAsia="Times New Roman" w:cs="Times New Roman"/>
                <w:b w:val="0"/>
                <w:color w:val="000000"/>
                <w:lang w:eastAsia="en-PH"/>
              </w:rPr>
            </w:pPr>
          </w:p>
        </w:tc>
        <w:tc>
          <w:tcPr>
            <w:tcW w:w="94" w:type="pct"/>
            <w:tcBorders>
              <w:top w:val="single" w:sz="12" w:space="0" w:color="auto"/>
              <w:left w:val="single" w:sz="4" w:space="0" w:color="auto"/>
              <w:bottom w:val="single" w:sz="2" w:space="0" w:color="auto"/>
              <w:right w:val="single" w:sz="4" w:space="0" w:color="auto"/>
            </w:tcBorders>
            <w:vAlign w:val="center"/>
          </w:tcPr>
          <w:p w14:paraId="250E2367" w14:textId="77777777" w:rsidR="002F0D14" w:rsidRPr="00A01D04" w:rsidRDefault="002F0D14" w:rsidP="00957D59">
            <w:pPr>
              <w:rPr>
                <w:rFonts w:eastAsia="Times New Roman" w:cs="Times New Roman"/>
                <w:b w:val="0"/>
                <w:color w:val="000000"/>
                <w:lang w:eastAsia="en-PH"/>
              </w:rPr>
            </w:pPr>
          </w:p>
        </w:tc>
        <w:tc>
          <w:tcPr>
            <w:tcW w:w="97" w:type="pct"/>
            <w:tcBorders>
              <w:top w:val="single" w:sz="12" w:space="0" w:color="auto"/>
              <w:left w:val="single" w:sz="4" w:space="0" w:color="auto"/>
              <w:bottom w:val="single" w:sz="2" w:space="0" w:color="auto"/>
              <w:right w:val="single" w:sz="12" w:space="0" w:color="auto"/>
            </w:tcBorders>
            <w:vAlign w:val="center"/>
          </w:tcPr>
          <w:p w14:paraId="2A70E9B5" w14:textId="77777777" w:rsidR="002F0D14" w:rsidRPr="00A01D04" w:rsidRDefault="002F0D14" w:rsidP="00957D59">
            <w:pPr>
              <w:rPr>
                <w:rFonts w:eastAsia="Times New Roman" w:cs="Times New Roman"/>
                <w:b w:val="0"/>
                <w:color w:val="000000"/>
                <w:lang w:eastAsia="en-PH"/>
              </w:rPr>
            </w:pPr>
          </w:p>
        </w:tc>
        <w:tc>
          <w:tcPr>
            <w:tcW w:w="95" w:type="pct"/>
            <w:tcBorders>
              <w:top w:val="single" w:sz="12" w:space="0" w:color="auto"/>
              <w:left w:val="single" w:sz="12" w:space="0" w:color="auto"/>
              <w:bottom w:val="single" w:sz="2" w:space="0" w:color="auto"/>
              <w:right w:val="single" w:sz="4" w:space="0" w:color="auto"/>
            </w:tcBorders>
            <w:vAlign w:val="center"/>
          </w:tcPr>
          <w:p w14:paraId="48C27C93" w14:textId="77777777" w:rsidR="002F0D14" w:rsidRPr="00A01D04" w:rsidRDefault="002F0D14" w:rsidP="00957D59">
            <w:pPr>
              <w:rPr>
                <w:rFonts w:eastAsia="Times New Roman" w:cs="Times New Roman"/>
                <w:b w:val="0"/>
                <w:color w:val="000000"/>
                <w:lang w:eastAsia="en-PH"/>
              </w:rPr>
            </w:pPr>
          </w:p>
        </w:tc>
        <w:tc>
          <w:tcPr>
            <w:tcW w:w="95" w:type="pct"/>
            <w:tcBorders>
              <w:top w:val="single" w:sz="12" w:space="0" w:color="auto"/>
              <w:left w:val="single" w:sz="4" w:space="0" w:color="auto"/>
              <w:bottom w:val="single" w:sz="2" w:space="0" w:color="auto"/>
              <w:right w:val="single" w:sz="4" w:space="0" w:color="auto"/>
            </w:tcBorders>
            <w:vAlign w:val="center"/>
          </w:tcPr>
          <w:p w14:paraId="6831F99A" w14:textId="77777777" w:rsidR="002F0D14" w:rsidRPr="00A01D04" w:rsidRDefault="002F0D14" w:rsidP="00957D59">
            <w:pPr>
              <w:rPr>
                <w:rFonts w:eastAsia="Times New Roman" w:cs="Times New Roman"/>
                <w:b w:val="0"/>
                <w:color w:val="000000"/>
                <w:lang w:eastAsia="en-PH"/>
              </w:rPr>
            </w:pPr>
          </w:p>
        </w:tc>
        <w:tc>
          <w:tcPr>
            <w:tcW w:w="95" w:type="pct"/>
            <w:tcBorders>
              <w:top w:val="single" w:sz="12" w:space="0" w:color="auto"/>
              <w:left w:val="single" w:sz="4" w:space="0" w:color="auto"/>
              <w:bottom w:val="single" w:sz="2" w:space="0" w:color="auto"/>
              <w:right w:val="single" w:sz="4" w:space="0" w:color="auto"/>
            </w:tcBorders>
            <w:vAlign w:val="center"/>
          </w:tcPr>
          <w:p w14:paraId="60417FDB" w14:textId="77777777" w:rsidR="002F0D14" w:rsidRPr="00A01D04" w:rsidRDefault="002F0D14" w:rsidP="00957D59">
            <w:pPr>
              <w:rPr>
                <w:rFonts w:eastAsia="Times New Roman" w:cs="Times New Roman"/>
                <w:b w:val="0"/>
                <w:color w:val="000000"/>
                <w:lang w:eastAsia="en-PH"/>
              </w:rPr>
            </w:pPr>
          </w:p>
        </w:tc>
        <w:tc>
          <w:tcPr>
            <w:tcW w:w="95" w:type="pct"/>
            <w:tcBorders>
              <w:top w:val="single" w:sz="12" w:space="0" w:color="auto"/>
              <w:left w:val="single" w:sz="4" w:space="0" w:color="auto"/>
              <w:bottom w:val="single" w:sz="2" w:space="0" w:color="auto"/>
              <w:right w:val="single" w:sz="12" w:space="0" w:color="auto"/>
            </w:tcBorders>
            <w:vAlign w:val="center"/>
          </w:tcPr>
          <w:p w14:paraId="4BD2D883" w14:textId="77777777" w:rsidR="002F0D14" w:rsidRPr="00A01D04" w:rsidRDefault="002F0D14" w:rsidP="00957D59">
            <w:pPr>
              <w:rPr>
                <w:rFonts w:eastAsia="Times New Roman" w:cs="Times New Roman"/>
                <w:b w:val="0"/>
                <w:color w:val="000000"/>
                <w:lang w:eastAsia="en-PH"/>
              </w:rPr>
            </w:pPr>
          </w:p>
        </w:tc>
      </w:tr>
      <w:tr w:rsidR="002F0D14" w:rsidRPr="00A01D04" w14:paraId="7BDE5B75" w14:textId="77777777" w:rsidTr="00957D59">
        <w:trPr>
          <w:trHeight w:val="300"/>
        </w:trPr>
        <w:tc>
          <w:tcPr>
            <w:tcW w:w="1209" w:type="pct"/>
            <w:tcBorders>
              <w:top w:val="nil"/>
              <w:left w:val="single" w:sz="12" w:space="0" w:color="auto"/>
              <w:bottom w:val="single" w:sz="4" w:space="0" w:color="auto"/>
              <w:right w:val="single" w:sz="12" w:space="0" w:color="auto"/>
            </w:tcBorders>
            <w:shd w:val="clear" w:color="auto" w:fill="auto"/>
            <w:noWrap/>
            <w:vAlign w:val="center"/>
            <w:hideMark/>
          </w:tcPr>
          <w:p w14:paraId="23F5C034" w14:textId="77777777" w:rsidR="002F0D14" w:rsidRPr="00A01D04" w:rsidRDefault="002F0D14" w:rsidP="00957D59">
            <w:pPr>
              <w:jc w:val="left"/>
              <w:rPr>
                <w:rFonts w:eastAsia="Times New Roman" w:cs="Times New Roman"/>
                <w:b w:val="0"/>
                <w:color w:val="000000"/>
                <w:lang w:eastAsia="en-PH"/>
              </w:rPr>
            </w:pPr>
            <w:r w:rsidRPr="00A01D04">
              <w:rPr>
                <w:rFonts w:eastAsia="Times New Roman" w:cs="Times New Roman"/>
                <w:b w:val="0"/>
                <w:color w:val="000000"/>
                <w:sz w:val="22"/>
                <w:lang w:eastAsia="en-PH"/>
              </w:rPr>
              <w:t> </w:t>
            </w:r>
            <w:r w:rsidRPr="00947DE4">
              <w:rPr>
                <w:rFonts w:eastAsia="Times New Roman" w:cs="Times New Roman"/>
                <w:b w:val="0"/>
                <w:color w:val="000000"/>
                <w:sz w:val="22"/>
                <w:lang w:eastAsia="en-PH"/>
              </w:rPr>
              <w:t>Finding possible clients</w:t>
            </w:r>
          </w:p>
        </w:tc>
        <w:tc>
          <w:tcPr>
            <w:tcW w:w="94"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25DB3EF8" w14:textId="77777777" w:rsidR="002F0D14" w:rsidRPr="00A01D04" w:rsidRDefault="002F0D14" w:rsidP="00957D59">
            <w:pPr>
              <w:rPr>
                <w:rFonts w:eastAsia="Times New Roman" w:cs="Times New Roman"/>
                <w:b w:val="0"/>
                <w:color w:val="000000"/>
                <w:lang w:eastAsia="en-PH"/>
              </w:rPr>
            </w:pPr>
          </w:p>
        </w:tc>
        <w:tc>
          <w:tcPr>
            <w:tcW w:w="94" w:type="pct"/>
            <w:tcBorders>
              <w:top w:val="single" w:sz="4" w:space="0" w:color="auto"/>
              <w:left w:val="nil"/>
              <w:bottom w:val="single" w:sz="4" w:space="0" w:color="auto"/>
              <w:right w:val="single" w:sz="4" w:space="0" w:color="auto"/>
            </w:tcBorders>
            <w:shd w:val="clear" w:color="auto" w:fill="auto"/>
            <w:noWrap/>
            <w:vAlign w:val="center"/>
            <w:hideMark/>
          </w:tcPr>
          <w:p w14:paraId="670B6CC9" w14:textId="77777777" w:rsidR="002F0D14" w:rsidRPr="00A01D04" w:rsidRDefault="002F0D14" w:rsidP="00957D59">
            <w:pPr>
              <w:rPr>
                <w:rFonts w:eastAsia="Times New Roman" w:cs="Times New Roman"/>
                <w:b w:val="0"/>
                <w:color w:val="000000"/>
                <w:lang w:eastAsia="en-PH"/>
              </w:rPr>
            </w:pPr>
          </w:p>
        </w:tc>
        <w:tc>
          <w:tcPr>
            <w:tcW w:w="94" w:type="pct"/>
            <w:tcBorders>
              <w:top w:val="single" w:sz="4" w:space="0" w:color="auto"/>
              <w:left w:val="nil"/>
              <w:bottom w:val="single" w:sz="4" w:space="0" w:color="auto"/>
              <w:right w:val="single" w:sz="4" w:space="0" w:color="auto"/>
            </w:tcBorders>
            <w:shd w:val="clear" w:color="auto" w:fill="auto"/>
            <w:noWrap/>
            <w:vAlign w:val="center"/>
            <w:hideMark/>
          </w:tcPr>
          <w:p w14:paraId="3C5939CE" w14:textId="77777777" w:rsidR="002F0D14" w:rsidRPr="00A01D04" w:rsidRDefault="002F0D14" w:rsidP="00957D59">
            <w:pPr>
              <w:rPr>
                <w:rFonts w:eastAsia="Times New Roman" w:cs="Times New Roman"/>
                <w:b w:val="0"/>
                <w:color w:val="000000"/>
                <w:lang w:eastAsia="en-PH"/>
              </w:rPr>
            </w:pPr>
          </w:p>
        </w:tc>
        <w:tc>
          <w:tcPr>
            <w:tcW w:w="98" w:type="pct"/>
            <w:tcBorders>
              <w:top w:val="single" w:sz="4" w:space="0" w:color="auto"/>
              <w:left w:val="nil"/>
              <w:bottom w:val="single" w:sz="4" w:space="0" w:color="auto"/>
              <w:right w:val="single" w:sz="12" w:space="0" w:color="auto"/>
            </w:tcBorders>
            <w:shd w:val="clear" w:color="auto" w:fill="FFFF00"/>
            <w:noWrap/>
            <w:vAlign w:val="center"/>
            <w:hideMark/>
          </w:tcPr>
          <w:p w14:paraId="460B650F" w14:textId="77777777" w:rsidR="002F0D14" w:rsidRPr="00A01D04" w:rsidRDefault="002F0D14" w:rsidP="00957D59">
            <w:pPr>
              <w:rPr>
                <w:rFonts w:eastAsia="Times New Roman" w:cs="Times New Roman"/>
                <w:b w:val="0"/>
                <w:color w:val="000000"/>
                <w:lang w:eastAsia="en-PH"/>
              </w:rPr>
            </w:pPr>
          </w:p>
        </w:tc>
        <w:tc>
          <w:tcPr>
            <w:tcW w:w="94"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3E30C664" w14:textId="77777777" w:rsidR="002F0D14" w:rsidRPr="00A01D04" w:rsidRDefault="002F0D14" w:rsidP="00957D59">
            <w:pPr>
              <w:rPr>
                <w:rFonts w:eastAsia="Times New Roman" w:cs="Times New Roman"/>
                <w:b w:val="0"/>
                <w:color w:val="000000"/>
                <w:lang w:eastAsia="en-PH"/>
              </w:rPr>
            </w:pPr>
          </w:p>
        </w:tc>
        <w:tc>
          <w:tcPr>
            <w:tcW w:w="94" w:type="pct"/>
            <w:tcBorders>
              <w:top w:val="single" w:sz="4" w:space="0" w:color="auto"/>
              <w:left w:val="nil"/>
              <w:bottom w:val="single" w:sz="4" w:space="0" w:color="auto"/>
              <w:right w:val="single" w:sz="4" w:space="0" w:color="auto"/>
            </w:tcBorders>
            <w:shd w:val="clear" w:color="auto" w:fill="auto"/>
            <w:noWrap/>
            <w:vAlign w:val="center"/>
            <w:hideMark/>
          </w:tcPr>
          <w:p w14:paraId="7037D147" w14:textId="77777777" w:rsidR="002F0D14" w:rsidRPr="00A01D04" w:rsidRDefault="002F0D14" w:rsidP="00957D59">
            <w:pPr>
              <w:rPr>
                <w:rFonts w:eastAsia="Times New Roman" w:cs="Times New Roman"/>
                <w:b w:val="0"/>
                <w:color w:val="000000"/>
                <w:lang w:eastAsia="en-PH"/>
              </w:rPr>
            </w:pPr>
          </w:p>
        </w:tc>
        <w:tc>
          <w:tcPr>
            <w:tcW w:w="94" w:type="pct"/>
            <w:tcBorders>
              <w:top w:val="single" w:sz="4" w:space="0" w:color="auto"/>
              <w:left w:val="nil"/>
              <w:bottom w:val="single" w:sz="4" w:space="0" w:color="auto"/>
              <w:right w:val="single" w:sz="4" w:space="0" w:color="auto"/>
            </w:tcBorders>
            <w:shd w:val="clear" w:color="auto" w:fill="auto"/>
            <w:noWrap/>
            <w:vAlign w:val="center"/>
            <w:hideMark/>
          </w:tcPr>
          <w:p w14:paraId="286480AA" w14:textId="77777777" w:rsidR="002F0D14" w:rsidRPr="00A01D04" w:rsidRDefault="002F0D14" w:rsidP="00957D59">
            <w:pPr>
              <w:rPr>
                <w:rFonts w:eastAsia="Times New Roman" w:cs="Times New Roman"/>
                <w:b w:val="0"/>
                <w:color w:val="000000"/>
                <w:lang w:eastAsia="en-PH"/>
              </w:rPr>
            </w:pPr>
          </w:p>
        </w:tc>
        <w:tc>
          <w:tcPr>
            <w:tcW w:w="96" w:type="pct"/>
            <w:tcBorders>
              <w:top w:val="single" w:sz="4" w:space="0" w:color="auto"/>
              <w:left w:val="nil"/>
              <w:bottom w:val="single" w:sz="4" w:space="0" w:color="auto"/>
              <w:right w:val="single" w:sz="12" w:space="0" w:color="auto"/>
            </w:tcBorders>
            <w:shd w:val="clear" w:color="auto" w:fill="auto"/>
            <w:noWrap/>
            <w:vAlign w:val="center"/>
            <w:hideMark/>
          </w:tcPr>
          <w:p w14:paraId="32A8B494" w14:textId="77777777" w:rsidR="002F0D14" w:rsidRPr="00A01D04" w:rsidRDefault="002F0D14" w:rsidP="00957D59">
            <w:pPr>
              <w:rPr>
                <w:rFonts w:eastAsia="Times New Roman" w:cs="Times New Roman"/>
                <w:b w:val="0"/>
                <w:color w:val="000000"/>
                <w:lang w:eastAsia="en-PH"/>
              </w:rPr>
            </w:pPr>
          </w:p>
        </w:tc>
        <w:tc>
          <w:tcPr>
            <w:tcW w:w="94"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0D245BCC" w14:textId="77777777" w:rsidR="002F0D14" w:rsidRPr="00A01D04" w:rsidRDefault="002F0D14" w:rsidP="00957D59">
            <w:pPr>
              <w:rPr>
                <w:rFonts w:eastAsia="Times New Roman" w:cs="Times New Roman"/>
                <w:b w:val="0"/>
                <w:color w:val="000000"/>
                <w:lang w:eastAsia="en-PH"/>
              </w:rPr>
            </w:pPr>
          </w:p>
        </w:tc>
        <w:tc>
          <w:tcPr>
            <w:tcW w:w="94" w:type="pct"/>
            <w:tcBorders>
              <w:top w:val="single" w:sz="4" w:space="0" w:color="auto"/>
              <w:left w:val="nil"/>
              <w:bottom w:val="single" w:sz="4" w:space="0" w:color="auto"/>
              <w:right w:val="single" w:sz="4" w:space="0" w:color="auto"/>
            </w:tcBorders>
            <w:shd w:val="clear" w:color="auto" w:fill="auto"/>
            <w:noWrap/>
            <w:vAlign w:val="center"/>
            <w:hideMark/>
          </w:tcPr>
          <w:p w14:paraId="46E26645" w14:textId="77777777" w:rsidR="002F0D14" w:rsidRPr="00A01D04" w:rsidRDefault="002F0D14" w:rsidP="00957D59">
            <w:pPr>
              <w:rPr>
                <w:rFonts w:eastAsia="Times New Roman" w:cs="Times New Roman"/>
                <w:b w:val="0"/>
                <w:color w:val="000000"/>
                <w:lang w:eastAsia="en-PH"/>
              </w:rPr>
            </w:pPr>
          </w:p>
        </w:tc>
        <w:tc>
          <w:tcPr>
            <w:tcW w:w="94" w:type="pct"/>
            <w:tcBorders>
              <w:top w:val="single" w:sz="4" w:space="0" w:color="auto"/>
              <w:left w:val="nil"/>
              <w:bottom w:val="single" w:sz="4" w:space="0" w:color="auto"/>
              <w:right w:val="single" w:sz="4" w:space="0" w:color="auto"/>
            </w:tcBorders>
            <w:shd w:val="clear" w:color="auto" w:fill="auto"/>
            <w:noWrap/>
            <w:vAlign w:val="center"/>
            <w:hideMark/>
          </w:tcPr>
          <w:p w14:paraId="767A31A4"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48CF52D8"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54AA0275"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92D221D"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38283AE"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71029F8C"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0CAFA916"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9F661C5"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C11A5ED"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1C172308"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3EA7AAA5"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14A5362"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B6DAF77"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19F15268"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59F32204"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F6CE32B"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6F53E227"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0017E3D7" w14:textId="77777777" w:rsidR="002F0D14" w:rsidRPr="00A01D04" w:rsidRDefault="002F0D14" w:rsidP="00957D59">
            <w:pPr>
              <w:rPr>
                <w:rFonts w:eastAsia="Times New Roman" w:cs="Times New Roman"/>
                <w:b w:val="0"/>
                <w:color w:val="000000"/>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2F8C5159"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35199D8C"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32BDDFA6"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3939AA56" w14:textId="77777777" w:rsidR="002F0D14" w:rsidRPr="00A01D04" w:rsidRDefault="002F0D14" w:rsidP="00957D59">
            <w:pPr>
              <w:rPr>
                <w:rFonts w:eastAsia="Times New Roman" w:cs="Times New Roman"/>
                <w:b w:val="0"/>
                <w:color w:val="000000"/>
                <w:lang w:eastAsia="en-PH"/>
              </w:rPr>
            </w:pPr>
          </w:p>
        </w:tc>
        <w:tc>
          <w:tcPr>
            <w:tcW w:w="85" w:type="pct"/>
            <w:tcBorders>
              <w:top w:val="single" w:sz="2" w:space="0" w:color="auto"/>
              <w:left w:val="single" w:sz="12" w:space="0" w:color="auto"/>
              <w:bottom w:val="single" w:sz="2" w:space="0" w:color="auto"/>
              <w:right w:val="single" w:sz="4" w:space="0" w:color="auto"/>
            </w:tcBorders>
            <w:vAlign w:val="center"/>
          </w:tcPr>
          <w:p w14:paraId="74488692"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1D5F8D5F"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75BF3293" w14:textId="77777777" w:rsidR="002F0D14" w:rsidRPr="00A01D04" w:rsidRDefault="002F0D14" w:rsidP="00957D59">
            <w:pPr>
              <w:rPr>
                <w:rFonts w:eastAsia="Times New Roman" w:cs="Times New Roman"/>
                <w:b w:val="0"/>
                <w:color w:val="000000"/>
                <w:lang w:eastAsia="en-PH"/>
              </w:rPr>
            </w:pPr>
          </w:p>
        </w:tc>
        <w:tc>
          <w:tcPr>
            <w:tcW w:w="97" w:type="pct"/>
            <w:tcBorders>
              <w:top w:val="single" w:sz="2" w:space="0" w:color="auto"/>
              <w:left w:val="single" w:sz="4" w:space="0" w:color="auto"/>
              <w:bottom w:val="single" w:sz="2" w:space="0" w:color="auto"/>
              <w:right w:val="single" w:sz="12" w:space="0" w:color="auto"/>
            </w:tcBorders>
            <w:vAlign w:val="center"/>
          </w:tcPr>
          <w:p w14:paraId="43043307"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12" w:space="0" w:color="auto"/>
              <w:bottom w:val="single" w:sz="2" w:space="0" w:color="auto"/>
              <w:right w:val="single" w:sz="4" w:space="0" w:color="auto"/>
            </w:tcBorders>
            <w:vAlign w:val="center"/>
          </w:tcPr>
          <w:p w14:paraId="132676AD"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45A38A3D"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2DFB1343"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12" w:space="0" w:color="auto"/>
            </w:tcBorders>
            <w:vAlign w:val="center"/>
          </w:tcPr>
          <w:p w14:paraId="141EC7A9" w14:textId="77777777" w:rsidR="002F0D14" w:rsidRPr="00A01D04" w:rsidRDefault="002F0D14" w:rsidP="00957D59">
            <w:pPr>
              <w:rPr>
                <w:rFonts w:eastAsia="Times New Roman" w:cs="Times New Roman"/>
                <w:b w:val="0"/>
                <w:color w:val="000000"/>
                <w:lang w:eastAsia="en-PH"/>
              </w:rPr>
            </w:pPr>
          </w:p>
        </w:tc>
      </w:tr>
      <w:tr w:rsidR="002F0D14" w:rsidRPr="00A01D04" w14:paraId="1A6F8660" w14:textId="77777777" w:rsidTr="00957D59">
        <w:trPr>
          <w:trHeight w:val="300"/>
        </w:trPr>
        <w:tc>
          <w:tcPr>
            <w:tcW w:w="1209" w:type="pct"/>
            <w:tcBorders>
              <w:top w:val="nil"/>
              <w:left w:val="single" w:sz="12" w:space="0" w:color="auto"/>
              <w:bottom w:val="single" w:sz="4" w:space="0" w:color="auto"/>
              <w:right w:val="single" w:sz="12" w:space="0" w:color="auto"/>
            </w:tcBorders>
            <w:shd w:val="clear" w:color="auto" w:fill="auto"/>
            <w:noWrap/>
            <w:vAlign w:val="center"/>
            <w:hideMark/>
          </w:tcPr>
          <w:p w14:paraId="1C679922" w14:textId="77777777" w:rsidR="002F0D14" w:rsidRPr="00A01D04" w:rsidRDefault="002F0D14" w:rsidP="00957D59">
            <w:pPr>
              <w:jc w:val="left"/>
              <w:rPr>
                <w:rFonts w:eastAsia="Times New Roman" w:cs="Times New Roman"/>
                <w:b w:val="0"/>
                <w:color w:val="000000"/>
                <w:lang w:eastAsia="en-PH"/>
              </w:rPr>
            </w:pPr>
            <w:r w:rsidRPr="00A01D04">
              <w:rPr>
                <w:rFonts w:eastAsia="Times New Roman" w:cs="Times New Roman"/>
                <w:b w:val="0"/>
                <w:color w:val="000000"/>
                <w:sz w:val="22"/>
                <w:lang w:eastAsia="en-PH"/>
              </w:rPr>
              <w:t> </w:t>
            </w:r>
            <w:r>
              <w:rPr>
                <w:rFonts w:eastAsia="Times New Roman" w:cs="Times New Roman"/>
                <w:b w:val="0"/>
                <w:color w:val="000000"/>
                <w:sz w:val="22"/>
                <w:lang w:eastAsia="en-PH"/>
              </w:rPr>
              <w:t>Creating interview questions</w:t>
            </w:r>
          </w:p>
        </w:tc>
        <w:tc>
          <w:tcPr>
            <w:tcW w:w="94"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4D6A6A1E" w14:textId="77777777" w:rsidR="002F0D14" w:rsidRPr="00A01D04" w:rsidRDefault="002F0D14" w:rsidP="00957D59">
            <w:pPr>
              <w:rPr>
                <w:rFonts w:eastAsia="Times New Roman" w:cs="Times New Roman"/>
                <w:b w:val="0"/>
                <w:color w:val="000000"/>
                <w:lang w:eastAsia="en-PH"/>
              </w:rPr>
            </w:pPr>
          </w:p>
        </w:tc>
        <w:tc>
          <w:tcPr>
            <w:tcW w:w="94" w:type="pct"/>
            <w:tcBorders>
              <w:top w:val="single" w:sz="4" w:space="0" w:color="auto"/>
              <w:left w:val="nil"/>
              <w:bottom w:val="single" w:sz="4" w:space="0" w:color="auto"/>
              <w:right w:val="single" w:sz="4" w:space="0" w:color="auto"/>
            </w:tcBorders>
            <w:shd w:val="clear" w:color="auto" w:fill="auto"/>
            <w:noWrap/>
            <w:vAlign w:val="center"/>
            <w:hideMark/>
          </w:tcPr>
          <w:p w14:paraId="0675E6A8" w14:textId="77777777" w:rsidR="002F0D14" w:rsidRPr="00A01D04" w:rsidRDefault="002F0D14" w:rsidP="00957D59">
            <w:pPr>
              <w:rPr>
                <w:rFonts w:eastAsia="Times New Roman" w:cs="Times New Roman"/>
                <w:b w:val="0"/>
                <w:color w:val="000000"/>
                <w:lang w:eastAsia="en-PH"/>
              </w:rPr>
            </w:pPr>
          </w:p>
        </w:tc>
        <w:tc>
          <w:tcPr>
            <w:tcW w:w="94" w:type="pct"/>
            <w:tcBorders>
              <w:top w:val="single" w:sz="4" w:space="0" w:color="auto"/>
              <w:left w:val="nil"/>
              <w:bottom w:val="single" w:sz="4" w:space="0" w:color="auto"/>
              <w:right w:val="single" w:sz="4" w:space="0" w:color="auto"/>
            </w:tcBorders>
            <w:shd w:val="clear" w:color="auto" w:fill="auto"/>
            <w:noWrap/>
            <w:vAlign w:val="center"/>
            <w:hideMark/>
          </w:tcPr>
          <w:p w14:paraId="741E61C4" w14:textId="77777777" w:rsidR="002F0D14" w:rsidRPr="00A01D04" w:rsidRDefault="002F0D14" w:rsidP="00957D59">
            <w:pPr>
              <w:rPr>
                <w:rFonts w:eastAsia="Times New Roman" w:cs="Times New Roman"/>
                <w:b w:val="0"/>
                <w:color w:val="000000"/>
                <w:lang w:eastAsia="en-PH"/>
              </w:rPr>
            </w:pPr>
          </w:p>
        </w:tc>
        <w:tc>
          <w:tcPr>
            <w:tcW w:w="98" w:type="pct"/>
            <w:tcBorders>
              <w:top w:val="single" w:sz="4" w:space="0" w:color="auto"/>
              <w:left w:val="nil"/>
              <w:bottom w:val="single" w:sz="4" w:space="0" w:color="auto"/>
              <w:right w:val="single" w:sz="12" w:space="0" w:color="auto"/>
            </w:tcBorders>
            <w:shd w:val="clear" w:color="auto" w:fill="0070C0"/>
            <w:noWrap/>
            <w:vAlign w:val="center"/>
            <w:hideMark/>
          </w:tcPr>
          <w:p w14:paraId="4C9998E2" w14:textId="77777777" w:rsidR="002F0D14" w:rsidRPr="00A01D04" w:rsidRDefault="002F0D14" w:rsidP="00957D59">
            <w:pPr>
              <w:rPr>
                <w:rFonts w:eastAsia="Times New Roman" w:cs="Times New Roman"/>
                <w:b w:val="0"/>
                <w:color w:val="000000"/>
                <w:lang w:eastAsia="en-PH"/>
              </w:rPr>
            </w:pPr>
          </w:p>
        </w:tc>
        <w:tc>
          <w:tcPr>
            <w:tcW w:w="94"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3B8AF988" w14:textId="77777777" w:rsidR="002F0D14" w:rsidRPr="00A01D04" w:rsidRDefault="002F0D14" w:rsidP="00957D59">
            <w:pPr>
              <w:rPr>
                <w:rFonts w:eastAsia="Times New Roman" w:cs="Times New Roman"/>
                <w:b w:val="0"/>
                <w:color w:val="000000"/>
                <w:lang w:eastAsia="en-PH"/>
              </w:rPr>
            </w:pPr>
          </w:p>
        </w:tc>
        <w:tc>
          <w:tcPr>
            <w:tcW w:w="94" w:type="pct"/>
            <w:tcBorders>
              <w:top w:val="single" w:sz="4" w:space="0" w:color="auto"/>
              <w:left w:val="nil"/>
              <w:bottom w:val="single" w:sz="4" w:space="0" w:color="auto"/>
              <w:right w:val="single" w:sz="4" w:space="0" w:color="auto"/>
            </w:tcBorders>
            <w:shd w:val="clear" w:color="auto" w:fill="auto"/>
            <w:noWrap/>
            <w:vAlign w:val="center"/>
            <w:hideMark/>
          </w:tcPr>
          <w:p w14:paraId="5D93B1AB" w14:textId="77777777" w:rsidR="002F0D14" w:rsidRPr="00A01D04" w:rsidRDefault="002F0D14" w:rsidP="00957D59">
            <w:pPr>
              <w:rPr>
                <w:rFonts w:eastAsia="Times New Roman" w:cs="Times New Roman"/>
                <w:b w:val="0"/>
                <w:color w:val="000000"/>
                <w:lang w:eastAsia="en-PH"/>
              </w:rPr>
            </w:pPr>
          </w:p>
        </w:tc>
        <w:tc>
          <w:tcPr>
            <w:tcW w:w="94" w:type="pct"/>
            <w:tcBorders>
              <w:top w:val="single" w:sz="4" w:space="0" w:color="auto"/>
              <w:left w:val="nil"/>
              <w:bottom w:val="single" w:sz="4" w:space="0" w:color="auto"/>
              <w:right w:val="single" w:sz="4" w:space="0" w:color="auto"/>
            </w:tcBorders>
            <w:shd w:val="clear" w:color="auto" w:fill="auto"/>
            <w:noWrap/>
            <w:vAlign w:val="center"/>
            <w:hideMark/>
          </w:tcPr>
          <w:p w14:paraId="0613D01B" w14:textId="77777777" w:rsidR="002F0D14" w:rsidRPr="00A01D04" w:rsidRDefault="002F0D14" w:rsidP="00957D59">
            <w:pPr>
              <w:rPr>
                <w:rFonts w:eastAsia="Times New Roman" w:cs="Times New Roman"/>
                <w:b w:val="0"/>
                <w:color w:val="000000"/>
                <w:lang w:eastAsia="en-PH"/>
              </w:rPr>
            </w:pPr>
          </w:p>
        </w:tc>
        <w:tc>
          <w:tcPr>
            <w:tcW w:w="96" w:type="pct"/>
            <w:tcBorders>
              <w:top w:val="single" w:sz="4" w:space="0" w:color="auto"/>
              <w:left w:val="nil"/>
              <w:bottom w:val="single" w:sz="4" w:space="0" w:color="auto"/>
              <w:right w:val="single" w:sz="12" w:space="0" w:color="auto"/>
            </w:tcBorders>
            <w:shd w:val="clear" w:color="auto" w:fill="auto"/>
            <w:noWrap/>
            <w:vAlign w:val="center"/>
            <w:hideMark/>
          </w:tcPr>
          <w:p w14:paraId="41234D43" w14:textId="77777777" w:rsidR="002F0D14" w:rsidRPr="00A01D04" w:rsidRDefault="002F0D14" w:rsidP="00957D59">
            <w:pPr>
              <w:rPr>
                <w:rFonts w:eastAsia="Times New Roman" w:cs="Times New Roman"/>
                <w:b w:val="0"/>
                <w:color w:val="000000"/>
                <w:lang w:eastAsia="en-PH"/>
              </w:rPr>
            </w:pPr>
          </w:p>
        </w:tc>
        <w:tc>
          <w:tcPr>
            <w:tcW w:w="94"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0257D8B0" w14:textId="77777777" w:rsidR="002F0D14" w:rsidRPr="00A01D04" w:rsidRDefault="002F0D14" w:rsidP="00957D59">
            <w:pPr>
              <w:rPr>
                <w:rFonts w:eastAsia="Times New Roman" w:cs="Times New Roman"/>
                <w:b w:val="0"/>
                <w:color w:val="000000"/>
                <w:lang w:eastAsia="en-PH"/>
              </w:rPr>
            </w:pPr>
          </w:p>
        </w:tc>
        <w:tc>
          <w:tcPr>
            <w:tcW w:w="94" w:type="pct"/>
            <w:tcBorders>
              <w:top w:val="single" w:sz="4" w:space="0" w:color="auto"/>
              <w:left w:val="nil"/>
              <w:bottom w:val="single" w:sz="4" w:space="0" w:color="auto"/>
              <w:right w:val="single" w:sz="4" w:space="0" w:color="auto"/>
            </w:tcBorders>
            <w:shd w:val="clear" w:color="auto" w:fill="auto"/>
            <w:noWrap/>
            <w:vAlign w:val="center"/>
            <w:hideMark/>
          </w:tcPr>
          <w:p w14:paraId="7F208724" w14:textId="77777777" w:rsidR="002F0D14" w:rsidRPr="00A01D04" w:rsidRDefault="002F0D14" w:rsidP="00957D59">
            <w:pPr>
              <w:rPr>
                <w:rFonts w:eastAsia="Times New Roman" w:cs="Times New Roman"/>
                <w:b w:val="0"/>
                <w:color w:val="000000"/>
                <w:lang w:eastAsia="en-PH"/>
              </w:rPr>
            </w:pPr>
          </w:p>
        </w:tc>
        <w:tc>
          <w:tcPr>
            <w:tcW w:w="94" w:type="pct"/>
            <w:tcBorders>
              <w:top w:val="single" w:sz="4" w:space="0" w:color="auto"/>
              <w:left w:val="nil"/>
              <w:bottom w:val="single" w:sz="4" w:space="0" w:color="auto"/>
              <w:right w:val="single" w:sz="4" w:space="0" w:color="auto"/>
            </w:tcBorders>
            <w:shd w:val="clear" w:color="auto" w:fill="auto"/>
            <w:noWrap/>
            <w:vAlign w:val="center"/>
            <w:hideMark/>
          </w:tcPr>
          <w:p w14:paraId="1DED5A8E"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35B7C856"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668D6168"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8DECEA3"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6AA26B7"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789C4312"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1DC60ED7"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23406FA"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0FC797E"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60CD93FD"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49B33A1C"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BC91EE8"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6DB3A935"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206F4B12"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689FABE8"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092D03A"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B4B1EF5"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7BEF6754" w14:textId="77777777" w:rsidR="002F0D14" w:rsidRPr="00A01D04" w:rsidRDefault="002F0D14" w:rsidP="00957D59">
            <w:pPr>
              <w:rPr>
                <w:rFonts w:eastAsia="Times New Roman" w:cs="Times New Roman"/>
                <w:b w:val="0"/>
                <w:color w:val="000000"/>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2A5C08EA"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7CEB52D"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00953B8"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40DD818D" w14:textId="77777777" w:rsidR="002F0D14" w:rsidRPr="00A01D04" w:rsidRDefault="002F0D14" w:rsidP="00957D59">
            <w:pPr>
              <w:rPr>
                <w:rFonts w:eastAsia="Times New Roman" w:cs="Times New Roman"/>
                <w:b w:val="0"/>
                <w:color w:val="000000"/>
                <w:lang w:eastAsia="en-PH"/>
              </w:rPr>
            </w:pPr>
          </w:p>
        </w:tc>
        <w:tc>
          <w:tcPr>
            <w:tcW w:w="85" w:type="pct"/>
            <w:tcBorders>
              <w:top w:val="single" w:sz="2" w:space="0" w:color="auto"/>
              <w:left w:val="single" w:sz="12" w:space="0" w:color="auto"/>
              <w:bottom w:val="single" w:sz="2" w:space="0" w:color="auto"/>
              <w:right w:val="single" w:sz="4" w:space="0" w:color="auto"/>
            </w:tcBorders>
            <w:vAlign w:val="center"/>
          </w:tcPr>
          <w:p w14:paraId="0CBFD18C"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35D69ABD"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04FB04F4" w14:textId="77777777" w:rsidR="002F0D14" w:rsidRPr="00A01D04" w:rsidRDefault="002F0D14" w:rsidP="00957D59">
            <w:pPr>
              <w:rPr>
                <w:rFonts w:eastAsia="Times New Roman" w:cs="Times New Roman"/>
                <w:b w:val="0"/>
                <w:color w:val="000000"/>
                <w:lang w:eastAsia="en-PH"/>
              </w:rPr>
            </w:pPr>
          </w:p>
        </w:tc>
        <w:tc>
          <w:tcPr>
            <w:tcW w:w="97" w:type="pct"/>
            <w:tcBorders>
              <w:top w:val="single" w:sz="2" w:space="0" w:color="auto"/>
              <w:left w:val="single" w:sz="4" w:space="0" w:color="auto"/>
              <w:bottom w:val="single" w:sz="2" w:space="0" w:color="auto"/>
              <w:right w:val="single" w:sz="12" w:space="0" w:color="auto"/>
            </w:tcBorders>
            <w:vAlign w:val="center"/>
          </w:tcPr>
          <w:p w14:paraId="2CF9B246"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12" w:space="0" w:color="auto"/>
              <w:bottom w:val="single" w:sz="2" w:space="0" w:color="auto"/>
              <w:right w:val="single" w:sz="4" w:space="0" w:color="auto"/>
            </w:tcBorders>
            <w:vAlign w:val="center"/>
          </w:tcPr>
          <w:p w14:paraId="0238F2A9"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5DC1FEF5"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765ED45F"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12" w:space="0" w:color="auto"/>
            </w:tcBorders>
            <w:vAlign w:val="center"/>
          </w:tcPr>
          <w:p w14:paraId="2F06296A" w14:textId="77777777" w:rsidR="002F0D14" w:rsidRPr="00A01D04" w:rsidRDefault="002F0D14" w:rsidP="00957D59">
            <w:pPr>
              <w:rPr>
                <w:rFonts w:eastAsia="Times New Roman" w:cs="Times New Roman"/>
                <w:b w:val="0"/>
                <w:color w:val="000000"/>
                <w:lang w:eastAsia="en-PH"/>
              </w:rPr>
            </w:pPr>
          </w:p>
        </w:tc>
      </w:tr>
      <w:tr w:rsidR="002F0D14" w:rsidRPr="00A01D04" w14:paraId="77166CB7" w14:textId="77777777" w:rsidTr="00957D59">
        <w:trPr>
          <w:trHeight w:val="300"/>
        </w:trPr>
        <w:tc>
          <w:tcPr>
            <w:tcW w:w="1209" w:type="pct"/>
            <w:tcBorders>
              <w:top w:val="nil"/>
              <w:left w:val="single" w:sz="12" w:space="0" w:color="auto"/>
              <w:bottom w:val="single" w:sz="4" w:space="0" w:color="auto"/>
              <w:right w:val="single" w:sz="12" w:space="0" w:color="auto"/>
            </w:tcBorders>
            <w:shd w:val="clear" w:color="auto" w:fill="auto"/>
            <w:noWrap/>
            <w:vAlign w:val="center"/>
            <w:hideMark/>
          </w:tcPr>
          <w:p w14:paraId="4382D390" w14:textId="77777777" w:rsidR="002F0D14" w:rsidRPr="009149CF" w:rsidRDefault="002F0D14" w:rsidP="00957D59">
            <w:pPr>
              <w:jc w:val="left"/>
              <w:rPr>
                <w:rFonts w:eastAsia="Times New Roman" w:cs="Times New Roman"/>
                <w:b w:val="0"/>
                <w:color w:val="000000"/>
                <w:lang w:eastAsia="en-PH"/>
              </w:rPr>
            </w:pPr>
            <w:r w:rsidRPr="009149CF">
              <w:rPr>
                <w:rFonts w:eastAsia="Times New Roman" w:cs="Times New Roman"/>
                <w:b w:val="0"/>
                <w:color w:val="000000"/>
                <w:sz w:val="22"/>
                <w:lang w:eastAsia="en-PH"/>
              </w:rPr>
              <w:t> Interview with the client</w:t>
            </w: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0CFB081E"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5732158"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CD2FA84" w14:textId="77777777" w:rsidR="002F0D14" w:rsidRPr="00A01D04" w:rsidRDefault="002F0D14" w:rsidP="00957D59">
            <w:pPr>
              <w:rPr>
                <w:rFonts w:eastAsia="Times New Roman" w:cs="Times New Roman"/>
                <w:b w:val="0"/>
                <w:color w:val="000000"/>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44E19A15"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FFFF00"/>
            <w:noWrap/>
            <w:vAlign w:val="center"/>
            <w:hideMark/>
          </w:tcPr>
          <w:p w14:paraId="1DE0E27C"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75D742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73D01F6" w14:textId="77777777" w:rsidR="002F0D14" w:rsidRPr="00A01D04" w:rsidRDefault="002F0D14" w:rsidP="00957D59">
            <w:pPr>
              <w:rPr>
                <w:rFonts w:eastAsia="Times New Roman" w:cs="Times New Roman"/>
                <w:b w:val="0"/>
                <w:color w:val="000000"/>
                <w:lang w:eastAsia="en-PH"/>
              </w:rPr>
            </w:pPr>
          </w:p>
        </w:tc>
        <w:tc>
          <w:tcPr>
            <w:tcW w:w="96" w:type="pct"/>
            <w:tcBorders>
              <w:top w:val="nil"/>
              <w:left w:val="nil"/>
              <w:bottom w:val="single" w:sz="4" w:space="0" w:color="auto"/>
              <w:right w:val="single" w:sz="12" w:space="0" w:color="auto"/>
            </w:tcBorders>
            <w:shd w:val="clear" w:color="auto" w:fill="auto"/>
            <w:noWrap/>
            <w:vAlign w:val="center"/>
            <w:hideMark/>
          </w:tcPr>
          <w:p w14:paraId="3A810A64"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037877DF"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F9B5BD0"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61DFE13"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07A8EBA2"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76645953"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2C3BD3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A3DB3FA"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1C2E59FD"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393EF310"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EFF7079"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688AAC9E"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2B0D215C"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31C598D8"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48568D2"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D12E54F"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28F3B0D6"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27D3D0DE"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400A74C"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81ECF80"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410B2084" w14:textId="77777777" w:rsidR="002F0D14" w:rsidRPr="00A01D04" w:rsidRDefault="002F0D14" w:rsidP="00957D59">
            <w:pPr>
              <w:rPr>
                <w:rFonts w:eastAsia="Times New Roman" w:cs="Times New Roman"/>
                <w:b w:val="0"/>
                <w:color w:val="000000"/>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62EB3893"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4E64A52"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1BE33B6"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38D293C6" w14:textId="77777777" w:rsidR="002F0D14" w:rsidRPr="00A01D04" w:rsidRDefault="002F0D14" w:rsidP="00957D59">
            <w:pPr>
              <w:rPr>
                <w:rFonts w:eastAsia="Times New Roman" w:cs="Times New Roman"/>
                <w:b w:val="0"/>
                <w:color w:val="000000"/>
                <w:lang w:eastAsia="en-PH"/>
              </w:rPr>
            </w:pPr>
          </w:p>
        </w:tc>
        <w:tc>
          <w:tcPr>
            <w:tcW w:w="85" w:type="pct"/>
            <w:tcBorders>
              <w:top w:val="single" w:sz="2" w:space="0" w:color="auto"/>
              <w:left w:val="single" w:sz="12" w:space="0" w:color="auto"/>
              <w:bottom w:val="single" w:sz="2" w:space="0" w:color="auto"/>
              <w:right w:val="single" w:sz="4" w:space="0" w:color="auto"/>
            </w:tcBorders>
            <w:vAlign w:val="center"/>
          </w:tcPr>
          <w:p w14:paraId="017BF7CA"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0BDDA03B"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5058B27A" w14:textId="77777777" w:rsidR="002F0D14" w:rsidRPr="00A01D04" w:rsidRDefault="002F0D14" w:rsidP="00957D59">
            <w:pPr>
              <w:rPr>
                <w:rFonts w:eastAsia="Times New Roman" w:cs="Times New Roman"/>
                <w:b w:val="0"/>
                <w:color w:val="000000"/>
                <w:lang w:eastAsia="en-PH"/>
              </w:rPr>
            </w:pPr>
          </w:p>
        </w:tc>
        <w:tc>
          <w:tcPr>
            <w:tcW w:w="97" w:type="pct"/>
            <w:tcBorders>
              <w:top w:val="single" w:sz="2" w:space="0" w:color="auto"/>
              <w:left w:val="single" w:sz="4" w:space="0" w:color="auto"/>
              <w:bottom w:val="single" w:sz="2" w:space="0" w:color="auto"/>
              <w:right w:val="single" w:sz="12" w:space="0" w:color="auto"/>
            </w:tcBorders>
            <w:vAlign w:val="center"/>
          </w:tcPr>
          <w:p w14:paraId="75C3DCC1"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12" w:space="0" w:color="auto"/>
              <w:bottom w:val="single" w:sz="2" w:space="0" w:color="auto"/>
              <w:right w:val="single" w:sz="4" w:space="0" w:color="auto"/>
            </w:tcBorders>
            <w:vAlign w:val="center"/>
          </w:tcPr>
          <w:p w14:paraId="75F8C5F5"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63CF2CEE"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1DFB9A14"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12" w:space="0" w:color="auto"/>
            </w:tcBorders>
            <w:vAlign w:val="center"/>
          </w:tcPr>
          <w:p w14:paraId="5852AF28" w14:textId="77777777" w:rsidR="002F0D14" w:rsidRPr="00A01D04" w:rsidRDefault="002F0D14" w:rsidP="00957D59">
            <w:pPr>
              <w:rPr>
                <w:rFonts w:eastAsia="Times New Roman" w:cs="Times New Roman"/>
                <w:b w:val="0"/>
                <w:color w:val="000000"/>
                <w:lang w:eastAsia="en-PH"/>
              </w:rPr>
            </w:pPr>
          </w:p>
        </w:tc>
      </w:tr>
      <w:tr w:rsidR="002F0D14" w:rsidRPr="00A01D04" w14:paraId="74FB2AE1" w14:textId="77777777" w:rsidTr="00957D59">
        <w:trPr>
          <w:trHeight w:val="300"/>
        </w:trPr>
        <w:tc>
          <w:tcPr>
            <w:tcW w:w="1209" w:type="pct"/>
            <w:tcBorders>
              <w:top w:val="nil"/>
              <w:left w:val="single" w:sz="12" w:space="0" w:color="auto"/>
              <w:bottom w:val="single" w:sz="4" w:space="0" w:color="auto"/>
              <w:right w:val="single" w:sz="12" w:space="0" w:color="auto"/>
            </w:tcBorders>
            <w:shd w:val="clear" w:color="auto" w:fill="auto"/>
            <w:noWrap/>
            <w:vAlign w:val="center"/>
            <w:hideMark/>
          </w:tcPr>
          <w:p w14:paraId="3255AADB" w14:textId="77777777" w:rsidR="002F0D14" w:rsidRPr="009149CF" w:rsidRDefault="002F0D14" w:rsidP="00957D59">
            <w:pPr>
              <w:jc w:val="left"/>
              <w:rPr>
                <w:rFonts w:eastAsia="Times New Roman" w:cs="Times New Roman"/>
                <w:b w:val="0"/>
                <w:color w:val="000000"/>
                <w:lang w:eastAsia="en-PH"/>
              </w:rPr>
            </w:pPr>
            <w:r w:rsidRPr="009149CF">
              <w:rPr>
                <w:rFonts w:eastAsia="Times New Roman" w:cs="Times New Roman"/>
                <w:b w:val="0"/>
                <w:color w:val="000000"/>
                <w:sz w:val="22"/>
                <w:lang w:eastAsia="en-PH"/>
              </w:rPr>
              <w:t> Consultation with Adviser</w:t>
            </w: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1B886F80"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0070C0"/>
            <w:noWrap/>
            <w:vAlign w:val="center"/>
            <w:hideMark/>
          </w:tcPr>
          <w:p w14:paraId="5C2A301B"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FFFF00"/>
            <w:noWrap/>
            <w:vAlign w:val="center"/>
            <w:hideMark/>
          </w:tcPr>
          <w:p w14:paraId="598454E6" w14:textId="77777777" w:rsidR="002F0D14" w:rsidRPr="00A01D04" w:rsidRDefault="002F0D14" w:rsidP="00957D59">
            <w:pPr>
              <w:rPr>
                <w:rFonts w:eastAsia="Times New Roman" w:cs="Times New Roman"/>
                <w:b w:val="0"/>
                <w:color w:val="000000"/>
                <w:lang w:eastAsia="en-PH"/>
              </w:rPr>
            </w:pPr>
          </w:p>
        </w:tc>
        <w:tc>
          <w:tcPr>
            <w:tcW w:w="98" w:type="pct"/>
            <w:tcBorders>
              <w:top w:val="nil"/>
              <w:left w:val="nil"/>
              <w:bottom w:val="single" w:sz="4" w:space="0" w:color="auto"/>
              <w:right w:val="single" w:sz="12" w:space="0" w:color="auto"/>
            </w:tcBorders>
            <w:shd w:val="clear" w:color="auto" w:fill="0070C0"/>
            <w:noWrap/>
            <w:vAlign w:val="center"/>
            <w:hideMark/>
          </w:tcPr>
          <w:p w14:paraId="44B9D445"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2811374E"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78375D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FFFF00"/>
            <w:noWrap/>
            <w:vAlign w:val="center"/>
            <w:hideMark/>
          </w:tcPr>
          <w:p w14:paraId="494B9B88" w14:textId="77777777" w:rsidR="002F0D14" w:rsidRPr="00A01D04" w:rsidRDefault="002F0D14" w:rsidP="00957D59">
            <w:pPr>
              <w:rPr>
                <w:rFonts w:eastAsia="Times New Roman" w:cs="Times New Roman"/>
                <w:b w:val="0"/>
                <w:color w:val="000000"/>
                <w:lang w:eastAsia="en-PH"/>
              </w:rPr>
            </w:pPr>
          </w:p>
        </w:tc>
        <w:tc>
          <w:tcPr>
            <w:tcW w:w="96" w:type="pct"/>
            <w:tcBorders>
              <w:top w:val="nil"/>
              <w:left w:val="nil"/>
              <w:bottom w:val="single" w:sz="4" w:space="0" w:color="auto"/>
              <w:right w:val="single" w:sz="12" w:space="0" w:color="auto"/>
            </w:tcBorders>
            <w:shd w:val="clear" w:color="auto" w:fill="auto"/>
            <w:noWrap/>
            <w:vAlign w:val="center"/>
            <w:hideMark/>
          </w:tcPr>
          <w:p w14:paraId="749A8A9E"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0070C0"/>
            <w:noWrap/>
            <w:vAlign w:val="center"/>
            <w:hideMark/>
          </w:tcPr>
          <w:p w14:paraId="67C4C3E9"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29CACDF"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FFFF00"/>
            <w:noWrap/>
            <w:vAlign w:val="center"/>
            <w:hideMark/>
          </w:tcPr>
          <w:p w14:paraId="4FA097B7"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5EE923DE"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0070C0"/>
            <w:noWrap/>
            <w:vAlign w:val="center"/>
            <w:hideMark/>
          </w:tcPr>
          <w:p w14:paraId="3111EB1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773C8D7"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FEC9587"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42314970"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77DB2F04"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EA7AAC9"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14F9E15"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16708D42"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76E7D9BE"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79933C7"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B64268C"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1C2786C1"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33694EF0"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6A062932"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9676578"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5EAC5B33" w14:textId="77777777" w:rsidR="002F0D14" w:rsidRPr="00A01D04" w:rsidRDefault="002F0D14" w:rsidP="00957D59">
            <w:pPr>
              <w:rPr>
                <w:rFonts w:eastAsia="Times New Roman" w:cs="Times New Roman"/>
                <w:b w:val="0"/>
                <w:color w:val="000000"/>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15338C9F"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5A6621C"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0B0ECEC7"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521F4C7C" w14:textId="77777777" w:rsidR="002F0D14" w:rsidRPr="00A01D04" w:rsidRDefault="002F0D14" w:rsidP="00957D59">
            <w:pPr>
              <w:rPr>
                <w:rFonts w:eastAsia="Times New Roman" w:cs="Times New Roman"/>
                <w:b w:val="0"/>
                <w:color w:val="000000"/>
                <w:lang w:eastAsia="en-PH"/>
              </w:rPr>
            </w:pPr>
          </w:p>
        </w:tc>
        <w:tc>
          <w:tcPr>
            <w:tcW w:w="85" w:type="pct"/>
            <w:tcBorders>
              <w:top w:val="single" w:sz="2" w:space="0" w:color="auto"/>
              <w:left w:val="single" w:sz="12" w:space="0" w:color="auto"/>
              <w:bottom w:val="single" w:sz="2" w:space="0" w:color="auto"/>
              <w:right w:val="single" w:sz="4" w:space="0" w:color="auto"/>
            </w:tcBorders>
            <w:vAlign w:val="center"/>
          </w:tcPr>
          <w:p w14:paraId="15C600A0"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6812A9DA"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2F0B0516" w14:textId="77777777" w:rsidR="002F0D14" w:rsidRPr="00A01D04" w:rsidRDefault="002F0D14" w:rsidP="00957D59">
            <w:pPr>
              <w:rPr>
                <w:rFonts w:eastAsia="Times New Roman" w:cs="Times New Roman"/>
                <w:b w:val="0"/>
                <w:color w:val="000000"/>
                <w:lang w:eastAsia="en-PH"/>
              </w:rPr>
            </w:pPr>
          </w:p>
        </w:tc>
        <w:tc>
          <w:tcPr>
            <w:tcW w:w="97" w:type="pct"/>
            <w:tcBorders>
              <w:top w:val="single" w:sz="2" w:space="0" w:color="auto"/>
              <w:left w:val="single" w:sz="4" w:space="0" w:color="auto"/>
              <w:bottom w:val="single" w:sz="2" w:space="0" w:color="auto"/>
              <w:right w:val="single" w:sz="12" w:space="0" w:color="auto"/>
            </w:tcBorders>
            <w:vAlign w:val="center"/>
          </w:tcPr>
          <w:p w14:paraId="54CEDE41"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12" w:space="0" w:color="auto"/>
              <w:bottom w:val="single" w:sz="2" w:space="0" w:color="auto"/>
              <w:right w:val="single" w:sz="4" w:space="0" w:color="auto"/>
            </w:tcBorders>
            <w:vAlign w:val="center"/>
          </w:tcPr>
          <w:p w14:paraId="1F314579"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4042EEFA"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62D6B340"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12" w:space="0" w:color="auto"/>
            </w:tcBorders>
            <w:vAlign w:val="center"/>
          </w:tcPr>
          <w:p w14:paraId="61A7948F" w14:textId="77777777" w:rsidR="002F0D14" w:rsidRPr="00A01D04" w:rsidRDefault="002F0D14" w:rsidP="00957D59">
            <w:pPr>
              <w:rPr>
                <w:rFonts w:eastAsia="Times New Roman" w:cs="Times New Roman"/>
                <w:b w:val="0"/>
                <w:color w:val="000000"/>
                <w:lang w:eastAsia="en-PH"/>
              </w:rPr>
            </w:pPr>
          </w:p>
        </w:tc>
      </w:tr>
      <w:tr w:rsidR="002F0D14" w:rsidRPr="00A01D04" w14:paraId="0F7C06A1" w14:textId="77777777" w:rsidTr="00957D59">
        <w:trPr>
          <w:trHeight w:val="300"/>
        </w:trPr>
        <w:tc>
          <w:tcPr>
            <w:tcW w:w="1209" w:type="pct"/>
            <w:tcBorders>
              <w:top w:val="nil"/>
              <w:left w:val="single" w:sz="12" w:space="0" w:color="auto"/>
              <w:bottom w:val="single" w:sz="4" w:space="0" w:color="auto"/>
              <w:right w:val="single" w:sz="12" w:space="0" w:color="auto"/>
            </w:tcBorders>
            <w:shd w:val="clear" w:color="auto" w:fill="auto"/>
            <w:noWrap/>
            <w:vAlign w:val="center"/>
            <w:hideMark/>
          </w:tcPr>
          <w:p w14:paraId="62A90062" w14:textId="77777777" w:rsidR="002F0D14" w:rsidRPr="009149CF" w:rsidRDefault="002F0D14" w:rsidP="00957D59">
            <w:pPr>
              <w:jc w:val="left"/>
              <w:rPr>
                <w:rFonts w:eastAsia="Times New Roman" w:cs="Times New Roman"/>
                <w:b w:val="0"/>
                <w:color w:val="000000"/>
                <w:lang w:eastAsia="en-PH"/>
              </w:rPr>
            </w:pPr>
            <w:r w:rsidRPr="009149CF">
              <w:rPr>
                <w:rFonts w:eastAsia="Times New Roman" w:cs="Times New Roman"/>
                <w:b w:val="0"/>
                <w:color w:val="000000"/>
                <w:sz w:val="22"/>
                <w:lang w:eastAsia="en-PH"/>
              </w:rPr>
              <w:t> Project Context</w:t>
            </w: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0880992E"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8812A90"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E4AC0A3" w14:textId="77777777" w:rsidR="002F0D14" w:rsidRPr="00A01D04" w:rsidRDefault="002F0D14" w:rsidP="00957D59">
            <w:pPr>
              <w:rPr>
                <w:rFonts w:eastAsia="Times New Roman" w:cs="Times New Roman"/>
                <w:b w:val="0"/>
                <w:color w:val="000000"/>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34CCFD64"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3721A67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0070C0"/>
            <w:noWrap/>
            <w:vAlign w:val="center"/>
            <w:hideMark/>
          </w:tcPr>
          <w:p w14:paraId="20FB10F9"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FFFF00"/>
            <w:noWrap/>
            <w:vAlign w:val="center"/>
            <w:hideMark/>
          </w:tcPr>
          <w:p w14:paraId="5AC6E4B7" w14:textId="77777777" w:rsidR="002F0D14" w:rsidRPr="00A01D04" w:rsidRDefault="002F0D14" w:rsidP="00957D59">
            <w:pPr>
              <w:rPr>
                <w:rFonts w:eastAsia="Times New Roman" w:cs="Times New Roman"/>
                <w:b w:val="0"/>
                <w:color w:val="000000"/>
                <w:lang w:eastAsia="en-PH"/>
              </w:rPr>
            </w:pPr>
          </w:p>
        </w:tc>
        <w:tc>
          <w:tcPr>
            <w:tcW w:w="96" w:type="pct"/>
            <w:tcBorders>
              <w:top w:val="nil"/>
              <w:left w:val="nil"/>
              <w:bottom w:val="single" w:sz="4" w:space="0" w:color="auto"/>
              <w:right w:val="single" w:sz="12" w:space="0" w:color="auto"/>
            </w:tcBorders>
            <w:shd w:val="clear" w:color="auto" w:fill="0070C0"/>
            <w:noWrap/>
            <w:vAlign w:val="center"/>
            <w:hideMark/>
          </w:tcPr>
          <w:p w14:paraId="1B412C88"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2E560E09"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66544B0"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6608F079"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7FFE384E"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56C30D2F"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3DD9FDD"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84AA851"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23280CC2"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527E467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1614054"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AEDCA35"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2F73181D"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6D70E799"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F71DB56"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6DF8245E"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639817D7"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5CD7904F"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4C8148B"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AC8FD47"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2BA94C09" w14:textId="77777777" w:rsidR="002F0D14" w:rsidRPr="00A01D04" w:rsidRDefault="002F0D14" w:rsidP="00957D59">
            <w:pPr>
              <w:rPr>
                <w:rFonts w:eastAsia="Times New Roman" w:cs="Times New Roman"/>
                <w:b w:val="0"/>
                <w:color w:val="000000"/>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18D6B470"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FD4E4E1"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55D94C9"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12219F0A" w14:textId="77777777" w:rsidR="002F0D14" w:rsidRPr="00A01D04" w:rsidRDefault="002F0D14" w:rsidP="00957D59">
            <w:pPr>
              <w:rPr>
                <w:rFonts w:eastAsia="Times New Roman" w:cs="Times New Roman"/>
                <w:b w:val="0"/>
                <w:color w:val="000000"/>
                <w:lang w:eastAsia="en-PH"/>
              </w:rPr>
            </w:pPr>
          </w:p>
        </w:tc>
        <w:tc>
          <w:tcPr>
            <w:tcW w:w="85" w:type="pct"/>
            <w:tcBorders>
              <w:top w:val="single" w:sz="2" w:space="0" w:color="auto"/>
              <w:left w:val="single" w:sz="12" w:space="0" w:color="auto"/>
              <w:bottom w:val="single" w:sz="2" w:space="0" w:color="auto"/>
              <w:right w:val="single" w:sz="4" w:space="0" w:color="auto"/>
            </w:tcBorders>
            <w:vAlign w:val="center"/>
          </w:tcPr>
          <w:p w14:paraId="2EDF0911"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3D6BA120"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65111B32" w14:textId="77777777" w:rsidR="002F0D14" w:rsidRPr="00A01D04" w:rsidRDefault="002F0D14" w:rsidP="00957D59">
            <w:pPr>
              <w:rPr>
                <w:rFonts w:eastAsia="Times New Roman" w:cs="Times New Roman"/>
                <w:b w:val="0"/>
                <w:color w:val="000000"/>
                <w:lang w:eastAsia="en-PH"/>
              </w:rPr>
            </w:pPr>
          </w:p>
        </w:tc>
        <w:tc>
          <w:tcPr>
            <w:tcW w:w="97" w:type="pct"/>
            <w:tcBorders>
              <w:top w:val="single" w:sz="2" w:space="0" w:color="auto"/>
              <w:left w:val="single" w:sz="4" w:space="0" w:color="auto"/>
              <w:bottom w:val="single" w:sz="2" w:space="0" w:color="auto"/>
              <w:right w:val="single" w:sz="12" w:space="0" w:color="auto"/>
            </w:tcBorders>
            <w:vAlign w:val="center"/>
          </w:tcPr>
          <w:p w14:paraId="5C4D2D72"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12" w:space="0" w:color="auto"/>
              <w:bottom w:val="single" w:sz="2" w:space="0" w:color="auto"/>
              <w:right w:val="single" w:sz="4" w:space="0" w:color="auto"/>
            </w:tcBorders>
            <w:vAlign w:val="center"/>
          </w:tcPr>
          <w:p w14:paraId="17D557EA"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6E9A7C41"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379DB80F"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12" w:space="0" w:color="auto"/>
            </w:tcBorders>
            <w:vAlign w:val="center"/>
          </w:tcPr>
          <w:p w14:paraId="38AAE766" w14:textId="77777777" w:rsidR="002F0D14" w:rsidRPr="00A01D04" w:rsidRDefault="002F0D14" w:rsidP="00957D59">
            <w:pPr>
              <w:rPr>
                <w:rFonts w:eastAsia="Times New Roman" w:cs="Times New Roman"/>
                <w:b w:val="0"/>
                <w:color w:val="000000"/>
                <w:lang w:eastAsia="en-PH"/>
              </w:rPr>
            </w:pPr>
          </w:p>
        </w:tc>
      </w:tr>
      <w:tr w:rsidR="002F0D14" w:rsidRPr="00A01D04" w14:paraId="24353505" w14:textId="77777777" w:rsidTr="00957D59">
        <w:trPr>
          <w:trHeight w:val="300"/>
        </w:trPr>
        <w:tc>
          <w:tcPr>
            <w:tcW w:w="1209" w:type="pct"/>
            <w:tcBorders>
              <w:top w:val="nil"/>
              <w:left w:val="single" w:sz="12" w:space="0" w:color="auto"/>
              <w:bottom w:val="single" w:sz="4" w:space="0" w:color="auto"/>
              <w:right w:val="single" w:sz="12" w:space="0" w:color="auto"/>
            </w:tcBorders>
            <w:shd w:val="clear" w:color="auto" w:fill="auto"/>
            <w:noWrap/>
            <w:vAlign w:val="center"/>
            <w:hideMark/>
          </w:tcPr>
          <w:p w14:paraId="24170869" w14:textId="77777777" w:rsidR="002F0D14" w:rsidRPr="00A01D04" w:rsidRDefault="002F0D14" w:rsidP="00957D59">
            <w:pPr>
              <w:jc w:val="left"/>
              <w:rPr>
                <w:rFonts w:eastAsia="Times New Roman" w:cs="Times New Roman"/>
                <w:b w:val="0"/>
                <w:color w:val="000000"/>
                <w:lang w:eastAsia="en-PH"/>
              </w:rPr>
            </w:pPr>
            <w:r w:rsidRPr="00A01D04">
              <w:rPr>
                <w:rFonts w:eastAsia="Times New Roman" w:cs="Times New Roman"/>
                <w:b w:val="0"/>
                <w:color w:val="000000"/>
                <w:sz w:val="22"/>
                <w:lang w:eastAsia="en-PH"/>
              </w:rPr>
              <w:t> </w:t>
            </w:r>
            <w:r>
              <w:rPr>
                <w:rFonts w:eastAsia="Times New Roman" w:cs="Times New Roman"/>
                <w:b w:val="0"/>
                <w:color w:val="000000"/>
                <w:sz w:val="22"/>
                <w:lang w:eastAsia="en-PH"/>
              </w:rPr>
              <w:t>Create Objectives</w:t>
            </w: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22AA6748"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E490567"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2612EDD" w14:textId="77777777" w:rsidR="002F0D14" w:rsidRPr="00A01D04" w:rsidRDefault="002F0D14" w:rsidP="00957D59">
            <w:pPr>
              <w:rPr>
                <w:rFonts w:eastAsia="Times New Roman" w:cs="Times New Roman"/>
                <w:b w:val="0"/>
                <w:color w:val="000000"/>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754FA43B"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0B5C645F"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2834A94"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1D10734" w14:textId="77777777" w:rsidR="002F0D14" w:rsidRPr="00A01D04" w:rsidRDefault="002F0D14" w:rsidP="00957D59">
            <w:pPr>
              <w:rPr>
                <w:rFonts w:eastAsia="Times New Roman" w:cs="Times New Roman"/>
                <w:b w:val="0"/>
                <w:color w:val="000000"/>
                <w:lang w:eastAsia="en-PH"/>
              </w:rPr>
            </w:pPr>
          </w:p>
        </w:tc>
        <w:tc>
          <w:tcPr>
            <w:tcW w:w="96" w:type="pct"/>
            <w:tcBorders>
              <w:top w:val="nil"/>
              <w:left w:val="nil"/>
              <w:bottom w:val="single" w:sz="4" w:space="0" w:color="auto"/>
              <w:right w:val="single" w:sz="12" w:space="0" w:color="auto"/>
            </w:tcBorders>
            <w:shd w:val="clear" w:color="auto" w:fill="0070C0"/>
            <w:noWrap/>
            <w:vAlign w:val="center"/>
            <w:hideMark/>
          </w:tcPr>
          <w:p w14:paraId="3B0E1E0C"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FFFF00"/>
            <w:noWrap/>
            <w:vAlign w:val="center"/>
            <w:hideMark/>
          </w:tcPr>
          <w:p w14:paraId="27A3892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7D07780"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3855267"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4CB6F848"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225FCB35"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0037D0E"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0E162E5"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519BB8BE"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5E0B2AC9"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6D755215"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8DAF381"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12BC69B8"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613060C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7FCACB3"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37A07AC"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0B85379D"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10B34B9E"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968AE1C"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FEC4D79"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37650AFA" w14:textId="77777777" w:rsidR="002F0D14" w:rsidRPr="00A01D04" w:rsidRDefault="002F0D14" w:rsidP="00957D59">
            <w:pPr>
              <w:rPr>
                <w:rFonts w:eastAsia="Times New Roman" w:cs="Times New Roman"/>
                <w:b w:val="0"/>
                <w:color w:val="000000"/>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3A62E180"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E71CCAE"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6EC61F9A"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41B74278" w14:textId="77777777" w:rsidR="002F0D14" w:rsidRPr="00A01D04" w:rsidRDefault="002F0D14" w:rsidP="00957D59">
            <w:pPr>
              <w:rPr>
                <w:rFonts w:eastAsia="Times New Roman" w:cs="Times New Roman"/>
                <w:b w:val="0"/>
                <w:color w:val="000000"/>
                <w:lang w:eastAsia="en-PH"/>
              </w:rPr>
            </w:pPr>
          </w:p>
        </w:tc>
        <w:tc>
          <w:tcPr>
            <w:tcW w:w="85" w:type="pct"/>
            <w:tcBorders>
              <w:top w:val="single" w:sz="2" w:space="0" w:color="auto"/>
              <w:left w:val="single" w:sz="12" w:space="0" w:color="auto"/>
              <w:bottom w:val="single" w:sz="2" w:space="0" w:color="auto"/>
              <w:right w:val="single" w:sz="4" w:space="0" w:color="auto"/>
            </w:tcBorders>
            <w:vAlign w:val="center"/>
          </w:tcPr>
          <w:p w14:paraId="2E7DC23F"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2991BDC2"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57299145" w14:textId="77777777" w:rsidR="002F0D14" w:rsidRPr="00A01D04" w:rsidRDefault="002F0D14" w:rsidP="00957D59">
            <w:pPr>
              <w:rPr>
                <w:rFonts w:eastAsia="Times New Roman" w:cs="Times New Roman"/>
                <w:b w:val="0"/>
                <w:color w:val="000000"/>
                <w:lang w:eastAsia="en-PH"/>
              </w:rPr>
            </w:pPr>
          </w:p>
        </w:tc>
        <w:tc>
          <w:tcPr>
            <w:tcW w:w="97" w:type="pct"/>
            <w:tcBorders>
              <w:top w:val="single" w:sz="2" w:space="0" w:color="auto"/>
              <w:left w:val="single" w:sz="4" w:space="0" w:color="auto"/>
              <w:bottom w:val="single" w:sz="2" w:space="0" w:color="auto"/>
              <w:right w:val="single" w:sz="12" w:space="0" w:color="auto"/>
            </w:tcBorders>
            <w:vAlign w:val="center"/>
          </w:tcPr>
          <w:p w14:paraId="70B6DD14"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12" w:space="0" w:color="auto"/>
              <w:bottom w:val="single" w:sz="2" w:space="0" w:color="auto"/>
              <w:right w:val="single" w:sz="4" w:space="0" w:color="auto"/>
            </w:tcBorders>
            <w:vAlign w:val="center"/>
          </w:tcPr>
          <w:p w14:paraId="324C4060"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324E834F"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09103EC6"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12" w:space="0" w:color="auto"/>
            </w:tcBorders>
            <w:vAlign w:val="center"/>
          </w:tcPr>
          <w:p w14:paraId="4F44F9EF" w14:textId="77777777" w:rsidR="002F0D14" w:rsidRPr="00A01D04" w:rsidRDefault="002F0D14" w:rsidP="00957D59">
            <w:pPr>
              <w:rPr>
                <w:rFonts w:eastAsia="Times New Roman" w:cs="Times New Roman"/>
                <w:b w:val="0"/>
                <w:color w:val="000000"/>
                <w:lang w:eastAsia="en-PH"/>
              </w:rPr>
            </w:pPr>
          </w:p>
        </w:tc>
      </w:tr>
      <w:tr w:rsidR="002F0D14" w:rsidRPr="00A01D04" w14:paraId="792AC2FA" w14:textId="77777777" w:rsidTr="00957D59">
        <w:trPr>
          <w:trHeight w:val="300"/>
        </w:trPr>
        <w:tc>
          <w:tcPr>
            <w:tcW w:w="1209" w:type="pct"/>
            <w:tcBorders>
              <w:top w:val="nil"/>
              <w:left w:val="single" w:sz="12" w:space="0" w:color="auto"/>
              <w:bottom w:val="single" w:sz="4" w:space="0" w:color="auto"/>
              <w:right w:val="single" w:sz="12" w:space="0" w:color="auto"/>
            </w:tcBorders>
            <w:shd w:val="clear" w:color="auto" w:fill="auto"/>
            <w:noWrap/>
            <w:vAlign w:val="center"/>
            <w:hideMark/>
          </w:tcPr>
          <w:p w14:paraId="283FC993" w14:textId="77777777" w:rsidR="002F0D14" w:rsidRPr="00A01D04" w:rsidRDefault="002F0D14" w:rsidP="00957D59">
            <w:pPr>
              <w:jc w:val="left"/>
              <w:rPr>
                <w:rFonts w:eastAsia="Times New Roman" w:cs="Times New Roman"/>
                <w:b w:val="0"/>
                <w:color w:val="000000"/>
                <w:lang w:eastAsia="en-PH"/>
              </w:rPr>
            </w:pPr>
            <w:r>
              <w:rPr>
                <w:rFonts w:eastAsia="Times New Roman" w:cs="Times New Roman"/>
                <w:b w:val="0"/>
                <w:color w:val="000000"/>
                <w:lang w:eastAsia="en-PH"/>
              </w:rPr>
              <w:t>Purpose and Description</w:t>
            </w: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3224CE3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906F3B5"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AC052A7" w14:textId="77777777" w:rsidR="002F0D14" w:rsidRPr="00A01D04" w:rsidRDefault="002F0D14" w:rsidP="00957D59">
            <w:pPr>
              <w:rPr>
                <w:rFonts w:eastAsia="Times New Roman" w:cs="Times New Roman"/>
                <w:b w:val="0"/>
                <w:color w:val="000000"/>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2F2F99B9"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50292BDE"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684BF6F"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DB0F2B8" w14:textId="77777777" w:rsidR="002F0D14" w:rsidRPr="00A01D04" w:rsidRDefault="002F0D14" w:rsidP="00957D59">
            <w:pPr>
              <w:rPr>
                <w:rFonts w:eastAsia="Times New Roman" w:cs="Times New Roman"/>
                <w:b w:val="0"/>
                <w:color w:val="000000"/>
                <w:lang w:eastAsia="en-PH"/>
              </w:rPr>
            </w:pPr>
          </w:p>
        </w:tc>
        <w:tc>
          <w:tcPr>
            <w:tcW w:w="96" w:type="pct"/>
            <w:tcBorders>
              <w:top w:val="nil"/>
              <w:left w:val="nil"/>
              <w:bottom w:val="single" w:sz="4" w:space="0" w:color="auto"/>
              <w:right w:val="single" w:sz="12" w:space="0" w:color="auto"/>
            </w:tcBorders>
            <w:shd w:val="clear" w:color="auto" w:fill="0070C0"/>
            <w:noWrap/>
            <w:vAlign w:val="center"/>
            <w:hideMark/>
          </w:tcPr>
          <w:p w14:paraId="485C5E2D"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FFFF00"/>
            <w:noWrap/>
            <w:vAlign w:val="center"/>
            <w:hideMark/>
          </w:tcPr>
          <w:p w14:paraId="1A95BC5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D662C57"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3BFF94B"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06CB9D79"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4C64DBA9"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44BBEC8"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8E2D712"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3161B444"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0C4D6FBF"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1C49A1A"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E589543"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6762FF8F"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5BF2F115"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2178E32"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CB6C64B"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7AE1F293"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4923EE9B"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2859E3C"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B1402D1"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29BCED69" w14:textId="77777777" w:rsidR="002F0D14" w:rsidRPr="00A01D04" w:rsidRDefault="002F0D14" w:rsidP="00957D59">
            <w:pPr>
              <w:rPr>
                <w:rFonts w:eastAsia="Times New Roman" w:cs="Times New Roman"/>
                <w:b w:val="0"/>
                <w:color w:val="000000"/>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4FECABB0"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58350E9"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59C3C98B"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4717BD9A" w14:textId="77777777" w:rsidR="002F0D14" w:rsidRPr="00A01D04" w:rsidRDefault="002F0D14" w:rsidP="00957D59">
            <w:pPr>
              <w:rPr>
                <w:rFonts w:eastAsia="Times New Roman" w:cs="Times New Roman"/>
                <w:b w:val="0"/>
                <w:color w:val="000000"/>
                <w:lang w:eastAsia="en-PH"/>
              </w:rPr>
            </w:pPr>
          </w:p>
        </w:tc>
        <w:tc>
          <w:tcPr>
            <w:tcW w:w="85" w:type="pct"/>
            <w:tcBorders>
              <w:top w:val="single" w:sz="2" w:space="0" w:color="auto"/>
              <w:left w:val="single" w:sz="12" w:space="0" w:color="auto"/>
              <w:bottom w:val="single" w:sz="2" w:space="0" w:color="auto"/>
              <w:right w:val="single" w:sz="4" w:space="0" w:color="auto"/>
            </w:tcBorders>
            <w:vAlign w:val="center"/>
          </w:tcPr>
          <w:p w14:paraId="74D18A32"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25AF846C"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5977D835" w14:textId="77777777" w:rsidR="002F0D14" w:rsidRPr="00A01D04" w:rsidRDefault="002F0D14" w:rsidP="00957D59">
            <w:pPr>
              <w:rPr>
                <w:rFonts w:eastAsia="Times New Roman" w:cs="Times New Roman"/>
                <w:b w:val="0"/>
                <w:color w:val="000000"/>
                <w:lang w:eastAsia="en-PH"/>
              </w:rPr>
            </w:pPr>
          </w:p>
        </w:tc>
        <w:tc>
          <w:tcPr>
            <w:tcW w:w="97" w:type="pct"/>
            <w:tcBorders>
              <w:top w:val="single" w:sz="2" w:space="0" w:color="auto"/>
              <w:left w:val="single" w:sz="4" w:space="0" w:color="auto"/>
              <w:bottom w:val="single" w:sz="2" w:space="0" w:color="auto"/>
              <w:right w:val="single" w:sz="12" w:space="0" w:color="auto"/>
            </w:tcBorders>
            <w:vAlign w:val="center"/>
          </w:tcPr>
          <w:p w14:paraId="65AE5333"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12" w:space="0" w:color="auto"/>
              <w:bottom w:val="single" w:sz="2" w:space="0" w:color="auto"/>
              <w:right w:val="single" w:sz="4" w:space="0" w:color="auto"/>
            </w:tcBorders>
            <w:vAlign w:val="center"/>
          </w:tcPr>
          <w:p w14:paraId="6BBAC595"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773AE135"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28DEA6AA"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12" w:space="0" w:color="auto"/>
            </w:tcBorders>
            <w:vAlign w:val="center"/>
          </w:tcPr>
          <w:p w14:paraId="00AC9DB4" w14:textId="77777777" w:rsidR="002F0D14" w:rsidRPr="00A01D04" w:rsidRDefault="002F0D14" w:rsidP="00957D59">
            <w:pPr>
              <w:rPr>
                <w:rFonts w:eastAsia="Times New Roman" w:cs="Times New Roman"/>
                <w:b w:val="0"/>
                <w:color w:val="000000"/>
                <w:lang w:eastAsia="en-PH"/>
              </w:rPr>
            </w:pPr>
          </w:p>
        </w:tc>
      </w:tr>
      <w:tr w:rsidR="002F0D14" w:rsidRPr="00A01D04" w14:paraId="30898A41" w14:textId="77777777" w:rsidTr="00957D59">
        <w:trPr>
          <w:trHeight w:val="300"/>
        </w:trPr>
        <w:tc>
          <w:tcPr>
            <w:tcW w:w="1209" w:type="pct"/>
            <w:tcBorders>
              <w:top w:val="nil"/>
              <w:left w:val="single" w:sz="12" w:space="0" w:color="auto"/>
              <w:bottom w:val="single" w:sz="4" w:space="0" w:color="auto"/>
              <w:right w:val="single" w:sz="12" w:space="0" w:color="auto"/>
            </w:tcBorders>
            <w:shd w:val="clear" w:color="auto" w:fill="auto"/>
            <w:noWrap/>
            <w:vAlign w:val="center"/>
            <w:hideMark/>
          </w:tcPr>
          <w:p w14:paraId="7886E0B0" w14:textId="77777777" w:rsidR="002F0D14" w:rsidRPr="00A01D04" w:rsidRDefault="002F0D14" w:rsidP="00957D59">
            <w:pPr>
              <w:jc w:val="left"/>
              <w:rPr>
                <w:rFonts w:eastAsia="Times New Roman" w:cs="Times New Roman"/>
                <w:b w:val="0"/>
                <w:color w:val="000000"/>
                <w:lang w:eastAsia="en-PH"/>
              </w:rPr>
            </w:pPr>
            <w:r w:rsidRPr="00A01D04">
              <w:rPr>
                <w:rFonts w:eastAsia="Times New Roman" w:cs="Times New Roman"/>
                <w:b w:val="0"/>
                <w:color w:val="000000"/>
                <w:sz w:val="22"/>
                <w:lang w:eastAsia="en-PH"/>
              </w:rPr>
              <w:t> </w:t>
            </w:r>
            <w:r>
              <w:rPr>
                <w:rFonts w:eastAsia="Times New Roman" w:cs="Times New Roman"/>
                <w:b w:val="0"/>
                <w:color w:val="000000"/>
                <w:sz w:val="22"/>
                <w:lang w:eastAsia="en-PH"/>
              </w:rPr>
              <w:t>Scope and limitation</w:t>
            </w: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6966ACA8"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2FA9874"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2B75171" w14:textId="77777777" w:rsidR="002F0D14" w:rsidRPr="00A01D04" w:rsidRDefault="002F0D14" w:rsidP="00957D59">
            <w:pPr>
              <w:rPr>
                <w:rFonts w:eastAsia="Times New Roman" w:cs="Times New Roman"/>
                <w:b w:val="0"/>
                <w:color w:val="000000"/>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4DBC1179"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42F73C5B"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1D34108"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0729ECE" w14:textId="77777777" w:rsidR="002F0D14" w:rsidRPr="00A01D04" w:rsidRDefault="002F0D14" w:rsidP="00957D59">
            <w:pPr>
              <w:rPr>
                <w:rFonts w:eastAsia="Times New Roman" w:cs="Times New Roman"/>
                <w:b w:val="0"/>
                <w:color w:val="000000"/>
                <w:lang w:eastAsia="en-PH"/>
              </w:rPr>
            </w:pPr>
          </w:p>
        </w:tc>
        <w:tc>
          <w:tcPr>
            <w:tcW w:w="96" w:type="pct"/>
            <w:tcBorders>
              <w:top w:val="nil"/>
              <w:left w:val="nil"/>
              <w:bottom w:val="single" w:sz="4" w:space="0" w:color="auto"/>
              <w:right w:val="single" w:sz="12" w:space="0" w:color="auto"/>
            </w:tcBorders>
            <w:shd w:val="clear" w:color="auto" w:fill="0070C0"/>
            <w:noWrap/>
            <w:vAlign w:val="center"/>
            <w:hideMark/>
          </w:tcPr>
          <w:p w14:paraId="084328F2"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FFFF00"/>
            <w:noWrap/>
            <w:vAlign w:val="center"/>
            <w:hideMark/>
          </w:tcPr>
          <w:p w14:paraId="138672CE"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7EF06BA"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7E1E8C3"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50AB367D"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53563559"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D496C4D"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4CC9F0F"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68FF0187"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19EA7448"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27BB8A2"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6F670DD1"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5F8A0B80"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4DE82203"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D6DB83C"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541CC42"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5845E07C"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0BC1CD17"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4E5AF3E"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A80A6BB"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5489192B" w14:textId="77777777" w:rsidR="002F0D14" w:rsidRPr="00A01D04" w:rsidRDefault="002F0D14" w:rsidP="00957D59">
            <w:pPr>
              <w:rPr>
                <w:rFonts w:eastAsia="Times New Roman" w:cs="Times New Roman"/>
                <w:b w:val="0"/>
                <w:color w:val="000000"/>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2A975A2B"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0B6AEB68"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1FD5A8B5"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62B5FCDF" w14:textId="77777777" w:rsidR="002F0D14" w:rsidRPr="00A01D04" w:rsidRDefault="002F0D14" w:rsidP="00957D59">
            <w:pPr>
              <w:rPr>
                <w:rFonts w:eastAsia="Times New Roman" w:cs="Times New Roman"/>
                <w:b w:val="0"/>
                <w:color w:val="000000"/>
                <w:lang w:eastAsia="en-PH"/>
              </w:rPr>
            </w:pPr>
          </w:p>
        </w:tc>
        <w:tc>
          <w:tcPr>
            <w:tcW w:w="85" w:type="pct"/>
            <w:tcBorders>
              <w:top w:val="single" w:sz="2" w:space="0" w:color="auto"/>
              <w:left w:val="single" w:sz="12" w:space="0" w:color="auto"/>
              <w:bottom w:val="single" w:sz="2" w:space="0" w:color="auto"/>
              <w:right w:val="single" w:sz="4" w:space="0" w:color="auto"/>
            </w:tcBorders>
            <w:vAlign w:val="center"/>
          </w:tcPr>
          <w:p w14:paraId="7AB2DE09"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3AFCF61B"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157A46F3" w14:textId="77777777" w:rsidR="002F0D14" w:rsidRPr="00A01D04" w:rsidRDefault="002F0D14" w:rsidP="00957D59">
            <w:pPr>
              <w:rPr>
                <w:rFonts w:eastAsia="Times New Roman" w:cs="Times New Roman"/>
                <w:b w:val="0"/>
                <w:color w:val="000000"/>
                <w:lang w:eastAsia="en-PH"/>
              </w:rPr>
            </w:pPr>
          </w:p>
        </w:tc>
        <w:tc>
          <w:tcPr>
            <w:tcW w:w="97" w:type="pct"/>
            <w:tcBorders>
              <w:top w:val="single" w:sz="2" w:space="0" w:color="auto"/>
              <w:left w:val="single" w:sz="4" w:space="0" w:color="auto"/>
              <w:bottom w:val="single" w:sz="2" w:space="0" w:color="auto"/>
              <w:right w:val="single" w:sz="12" w:space="0" w:color="auto"/>
            </w:tcBorders>
            <w:vAlign w:val="center"/>
          </w:tcPr>
          <w:p w14:paraId="0F00834A"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12" w:space="0" w:color="auto"/>
              <w:bottom w:val="single" w:sz="2" w:space="0" w:color="auto"/>
              <w:right w:val="single" w:sz="4" w:space="0" w:color="auto"/>
            </w:tcBorders>
            <w:vAlign w:val="center"/>
          </w:tcPr>
          <w:p w14:paraId="21B96B67"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615A06C3"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55C25775"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12" w:space="0" w:color="auto"/>
            </w:tcBorders>
            <w:vAlign w:val="center"/>
          </w:tcPr>
          <w:p w14:paraId="1BA1FD92" w14:textId="77777777" w:rsidR="002F0D14" w:rsidRPr="00A01D04" w:rsidRDefault="002F0D14" w:rsidP="00957D59">
            <w:pPr>
              <w:rPr>
                <w:rFonts w:eastAsia="Times New Roman" w:cs="Times New Roman"/>
                <w:b w:val="0"/>
                <w:color w:val="000000"/>
                <w:lang w:eastAsia="en-PH"/>
              </w:rPr>
            </w:pPr>
          </w:p>
        </w:tc>
      </w:tr>
      <w:tr w:rsidR="002F0D14" w:rsidRPr="00A01D04" w14:paraId="440D2580" w14:textId="77777777" w:rsidTr="00957D59">
        <w:trPr>
          <w:trHeight w:val="300"/>
        </w:trPr>
        <w:tc>
          <w:tcPr>
            <w:tcW w:w="1209" w:type="pct"/>
            <w:tcBorders>
              <w:top w:val="nil"/>
              <w:left w:val="single" w:sz="12" w:space="0" w:color="auto"/>
              <w:bottom w:val="single" w:sz="4" w:space="0" w:color="auto"/>
              <w:right w:val="single" w:sz="12" w:space="0" w:color="auto"/>
            </w:tcBorders>
            <w:shd w:val="clear" w:color="auto" w:fill="auto"/>
            <w:noWrap/>
            <w:vAlign w:val="center"/>
            <w:hideMark/>
          </w:tcPr>
          <w:p w14:paraId="2789ACA4" w14:textId="77777777" w:rsidR="002F0D14" w:rsidRPr="00A01D04" w:rsidRDefault="002F0D14" w:rsidP="00957D59">
            <w:pPr>
              <w:jc w:val="left"/>
              <w:rPr>
                <w:rFonts w:eastAsia="Times New Roman" w:cs="Times New Roman"/>
                <w:b w:val="0"/>
                <w:color w:val="000000"/>
                <w:lang w:eastAsia="en-PH"/>
              </w:rPr>
            </w:pPr>
            <w:r w:rsidRPr="00A01D04">
              <w:rPr>
                <w:rFonts w:eastAsia="Times New Roman" w:cs="Times New Roman"/>
                <w:b w:val="0"/>
                <w:color w:val="000000"/>
                <w:sz w:val="22"/>
                <w:lang w:eastAsia="en-PH"/>
              </w:rPr>
              <w:t> </w:t>
            </w:r>
            <w:r>
              <w:rPr>
                <w:rFonts w:eastAsia="Times New Roman" w:cs="Times New Roman"/>
                <w:b w:val="0"/>
                <w:color w:val="000000"/>
                <w:sz w:val="22"/>
                <w:lang w:eastAsia="en-PH"/>
              </w:rPr>
              <w:t xml:space="preserve">Wireframe </w:t>
            </w: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67B0DEED"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76511A7"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B62E831" w14:textId="77777777" w:rsidR="002F0D14" w:rsidRPr="00A01D04" w:rsidRDefault="002F0D14" w:rsidP="00957D59">
            <w:pPr>
              <w:rPr>
                <w:rFonts w:eastAsia="Times New Roman" w:cs="Times New Roman"/>
                <w:b w:val="0"/>
                <w:color w:val="000000"/>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2C72864E"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40972465"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15C0A2A"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2FEAE12" w14:textId="77777777" w:rsidR="002F0D14" w:rsidRPr="00A01D04" w:rsidRDefault="002F0D14" w:rsidP="00957D59">
            <w:pPr>
              <w:rPr>
                <w:rFonts w:eastAsia="Times New Roman" w:cs="Times New Roman"/>
                <w:b w:val="0"/>
                <w:color w:val="000000"/>
                <w:lang w:eastAsia="en-PH"/>
              </w:rPr>
            </w:pPr>
          </w:p>
        </w:tc>
        <w:tc>
          <w:tcPr>
            <w:tcW w:w="96" w:type="pct"/>
            <w:tcBorders>
              <w:top w:val="nil"/>
              <w:left w:val="nil"/>
              <w:bottom w:val="single" w:sz="4" w:space="0" w:color="auto"/>
              <w:right w:val="single" w:sz="12" w:space="0" w:color="auto"/>
            </w:tcBorders>
            <w:shd w:val="clear" w:color="auto" w:fill="0070C0"/>
            <w:noWrap/>
            <w:vAlign w:val="center"/>
            <w:hideMark/>
          </w:tcPr>
          <w:p w14:paraId="3F68C6F3"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FFFF00"/>
            <w:noWrap/>
            <w:vAlign w:val="center"/>
            <w:hideMark/>
          </w:tcPr>
          <w:p w14:paraId="31A5387D"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0070C0"/>
            <w:noWrap/>
            <w:vAlign w:val="center"/>
            <w:hideMark/>
          </w:tcPr>
          <w:p w14:paraId="2A74CF94"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E4C3522"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FFFF00"/>
            <w:noWrap/>
            <w:vAlign w:val="center"/>
            <w:hideMark/>
          </w:tcPr>
          <w:p w14:paraId="2C9F476C"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7583CD8D"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0070C0"/>
            <w:noWrap/>
            <w:vAlign w:val="center"/>
            <w:hideMark/>
          </w:tcPr>
          <w:p w14:paraId="5C7199D3"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D271A62"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302BD634"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1CC55000"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89AD1F0"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674B808"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06C4EE91"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4C00D41E"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6D65984"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834F5E4"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22CA1CF9"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3EC63AB9"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5C7A2DF"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66C032C8"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76690077" w14:textId="77777777" w:rsidR="002F0D14" w:rsidRPr="00A01D04" w:rsidRDefault="002F0D14" w:rsidP="00957D59">
            <w:pPr>
              <w:rPr>
                <w:rFonts w:eastAsia="Times New Roman" w:cs="Times New Roman"/>
                <w:b w:val="0"/>
                <w:color w:val="000000"/>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3543BEF5"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03017BDF"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6AF9DCB2"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0E948BD6" w14:textId="77777777" w:rsidR="002F0D14" w:rsidRPr="00A01D04" w:rsidRDefault="002F0D14" w:rsidP="00957D59">
            <w:pPr>
              <w:rPr>
                <w:rFonts w:eastAsia="Times New Roman" w:cs="Times New Roman"/>
                <w:b w:val="0"/>
                <w:color w:val="000000"/>
                <w:lang w:eastAsia="en-PH"/>
              </w:rPr>
            </w:pPr>
          </w:p>
        </w:tc>
        <w:tc>
          <w:tcPr>
            <w:tcW w:w="85" w:type="pct"/>
            <w:tcBorders>
              <w:top w:val="single" w:sz="2" w:space="0" w:color="auto"/>
              <w:left w:val="single" w:sz="12" w:space="0" w:color="auto"/>
              <w:bottom w:val="single" w:sz="2" w:space="0" w:color="auto"/>
              <w:right w:val="single" w:sz="4" w:space="0" w:color="auto"/>
            </w:tcBorders>
            <w:vAlign w:val="center"/>
          </w:tcPr>
          <w:p w14:paraId="73C53BD3"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7094F87F"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1E0E213E" w14:textId="77777777" w:rsidR="002F0D14" w:rsidRPr="00A01D04" w:rsidRDefault="002F0D14" w:rsidP="00957D59">
            <w:pPr>
              <w:rPr>
                <w:rFonts w:eastAsia="Times New Roman" w:cs="Times New Roman"/>
                <w:b w:val="0"/>
                <w:color w:val="000000"/>
                <w:lang w:eastAsia="en-PH"/>
              </w:rPr>
            </w:pPr>
          </w:p>
        </w:tc>
        <w:tc>
          <w:tcPr>
            <w:tcW w:w="97" w:type="pct"/>
            <w:tcBorders>
              <w:top w:val="single" w:sz="2" w:space="0" w:color="auto"/>
              <w:left w:val="single" w:sz="4" w:space="0" w:color="auto"/>
              <w:bottom w:val="single" w:sz="2" w:space="0" w:color="auto"/>
              <w:right w:val="single" w:sz="12" w:space="0" w:color="auto"/>
            </w:tcBorders>
            <w:vAlign w:val="center"/>
          </w:tcPr>
          <w:p w14:paraId="1F1DF9CD"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12" w:space="0" w:color="auto"/>
              <w:bottom w:val="single" w:sz="2" w:space="0" w:color="auto"/>
              <w:right w:val="single" w:sz="4" w:space="0" w:color="auto"/>
            </w:tcBorders>
            <w:vAlign w:val="center"/>
          </w:tcPr>
          <w:p w14:paraId="5C0502BD"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474701A0"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0A161F5C"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12" w:space="0" w:color="auto"/>
            </w:tcBorders>
            <w:vAlign w:val="center"/>
          </w:tcPr>
          <w:p w14:paraId="0DBDC3CC" w14:textId="77777777" w:rsidR="002F0D14" w:rsidRPr="00A01D04" w:rsidRDefault="002F0D14" w:rsidP="00957D59">
            <w:pPr>
              <w:rPr>
                <w:rFonts w:eastAsia="Times New Roman" w:cs="Times New Roman"/>
                <w:b w:val="0"/>
                <w:color w:val="000000"/>
                <w:lang w:eastAsia="en-PH"/>
              </w:rPr>
            </w:pPr>
          </w:p>
        </w:tc>
      </w:tr>
      <w:tr w:rsidR="002F0D14" w:rsidRPr="00A01D04" w14:paraId="00E6942C" w14:textId="77777777" w:rsidTr="00957D59">
        <w:trPr>
          <w:trHeight w:val="300"/>
        </w:trPr>
        <w:tc>
          <w:tcPr>
            <w:tcW w:w="1209" w:type="pct"/>
            <w:tcBorders>
              <w:top w:val="nil"/>
              <w:left w:val="single" w:sz="12" w:space="0" w:color="auto"/>
              <w:bottom w:val="single" w:sz="4" w:space="0" w:color="auto"/>
              <w:right w:val="single" w:sz="12" w:space="0" w:color="auto"/>
            </w:tcBorders>
            <w:shd w:val="clear" w:color="auto" w:fill="auto"/>
            <w:noWrap/>
            <w:vAlign w:val="center"/>
            <w:hideMark/>
          </w:tcPr>
          <w:p w14:paraId="476488C6" w14:textId="77777777" w:rsidR="002F0D14" w:rsidRPr="00A01D04" w:rsidRDefault="002F0D14" w:rsidP="00957D59">
            <w:pPr>
              <w:jc w:val="left"/>
              <w:rPr>
                <w:rFonts w:eastAsia="Times New Roman" w:cs="Times New Roman"/>
                <w:b w:val="0"/>
                <w:color w:val="000000"/>
                <w:lang w:eastAsia="en-PH"/>
              </w:rPr>
            </w:pPr>
            <w:r w:rsidRPr="00A01D04">
              <w:rPr>
                <w:rFonts w:eastAsia="Times New Roman" w:cs="Times New Roman"/>
                <w:b w:val="0"/>
                <w:color w:val="000000"/>
                <w:sz w:val="22"/>
                <w:lang w:eastAsia="en-PH"/>
              </w:rPr>
              <w:t> </w:t>
            </w:r>
            <w:r>
              <w:rPr>
                <w:rFonts w:eastAsia="Times New Roman" w:cs="Times New Roman"/>
                <w:b w:val="0"/>
                <w:color w:val="000000"/>
                <w:sz w:val="22"/>
                <w:lang w:eastAsia="en-PH"/>
              </w:rPr>
              <w:t>Research RRL and RRS</w:t>
            </w: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76DFF5A2"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8DF42AA"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80D1C24" w14:textId="77777777" w:rsidR="002F0D14" w:rsidRPr="00A01D04" w:rsidRDefault="002F0D14" w:rsidP="00957D59">
            <w:pPr>
              <w:rPr>
                <w:rFonts w:eastAsia="Times New Roman" w:cs="Times New Roman"/>
                <w:b w:val="0"/>
                <w:color w:val="000000"/>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29FD8D9C"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7F2E6F50"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371418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AEACC01" w14:textId="77777777" w:rsidR="002F0D14" w:rsidRPr="00A01D04" w:rsidRDefault="002F0D14" w:rsidP="00957D59">
            <w:pPr>
              <w:rPr>
                <w:rFonts w:eastAsia="Times New Roman" w:cs="Times New Roman"/>
                <w:b w:val="0"/>
                <w:color w:val="000000"/>
                <w:lang w:eastAsia="en-PH"/>
              </w:rPr>
            </w:pPr>
          </w:p>
        </w:tc>
        <w:tc>
          <w:tcPr>
            <w:tcW w:w="96" w:type="pct"/>
            <w:tcBorders>
              <w:top w:val="nil"/>
              <w:left w:val="nil"/>
              <w:bottom w:val="single" w:sz="4" w:space="0" w:color="auto"/>
              <w:right w:val="single" w:sz="12" w:space="0" w:color="auto"/>
            </w:tcBorders>
            <w:shd w:val="clear" w:color="auto" w:fill="auto"/>
            <w:noWrap/>
            <w:vAlign w:val="center"/>
            <w:hideMark/>
          </w:tcPr>
          <w:p w14:paraId="3CA1098C"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0070C0"/>
            <w:noWrap/>
            <w:vAlign w:val="center"/>
            <w:hideMark/>
          </w:tcPr>
          <w:p w14:paraId="08F808C5"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FFFF00"/>
            <w:noWrap/>
            <w:vAlign w:val="center"/>
            <w:hideMark/>
          </w:tcPr>
          <w:p w14:paraId="2E7516EE"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CFD6620"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0043C646"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0070C0"/>
            <w:noWrap/>
            <w:vAlign w:val="center"/>
            <w:hideMark/>
          </w:tcPr>
          <w:p w14:paraId="431A2D7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FFFF00"/>
            <w:noWrap/>
            <w:vAlign w:val="center"/>
            <w:hideMark/>
          </w:tcPr>
          <w:p w14:paraId="5E4E22DD"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69C6634"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6909C4A3"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36C982D9"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6BAD8C4E"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BEC857E"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3BCA2809"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556EC573"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599A100"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1C236C5"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52BBFF21"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11376D7B"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66FCF05"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A65A34B"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08366218" w14:textId="77777777" w:rsidR="002F0D14" w:rsidRPr="00A01D04" w:rsidRDefault="002F0D14" w:rsidP="00957D59">
            <w:pPr>
              <w:rPr>
                <w:rFonts w:eastAsia="Times New Roman" w:cs="Times New Roman"/>
                <w:b w:val="0"/>
                <w:color w:val="000000"/>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295DF123"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13F88AF5"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40F7982B"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7595882D" w14:textId="77777777" w:rsidR="002F0D14" w:rsidRPr="00A01D04" w:rsidRDefault="002F0D14" w:rsidP="00957D59">
            <w:pPr>
              <w:rPr>
                <w:rFonts w:eastAsia="Times New Roman" w:cs="Times New Roman"/>
                <w:b w:val="0"/>
                <w:color w:val="000000"/>
                <w:lang w:eastAsia="en-PH"/>
              </w:rPr>
            </w:pPr>
          </w:p>
        </w:tc>
        <w:tc>
          <w:tcPr>
            <w:tcW w:w="85" w:type="pct"/>
            <w:tcBorders>
              <w:top w:val="single" w:sz="2" w:space="0" w:color="auto"/>
              <w:left w:val="single" w:sz="12" w:space="0" w:color="auto"/>
              <w:bottom w:val="single" w:sz="2" w:space="0" w:color="auto"/>
              <w:right w:val="single" w:sz="4" w:space="0" w:color="auto"/>
            </w:tcBorders>
            <w:vAlign w:val="center"/>
          </w:tcPr>
          <w:p w14:paraId="04962F65"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10A4F1B6"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22D9998D" w14:textId="77777777" w:rsidR="002F0D14" w:rsidRPr="00A01D04" w:rsidRDefault="002F0D14" w:rsidP="00957D59">
            <w:pPr>
              <w:rPr>
                <w:rFonts w:eastAsia="Times New Roman" w:cs="Times New Roman"/>
                <w:b w:val="0"/>
                <w:color w:val="000000"/>
                <w:lang w:eastAsia="en-PH"/>
              </w:rPr>
            </w:pPr>
          </w:p>
        </w:tc>
        <w:tc>
          <w:tcPr>
            <w:tcW w:w="97" w:type="pct"/>
            <w:tcBorders>
              <w:top w:val="single" w:sz="2" w:space="0" w:color="auto"/>
              <w:left w:val="single" w:sz="4" w:space="0" w:color="auto"/>
              <w:bottom w:val="single" w:sz="2" w:space="0" w:color="auto"/>
              <w:right w:val="single" w:sz="12" w:space="0" w:color="auto"/>
            </w:tcBorders>
            <w:vAlign w:val="center"/>
          </w:tcPr>
          <w:p w14:paraId="10E4862D"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12" w:space="0" w:color="auto"/>
              <w:bottom w:val="single" w:sz="2" w:space="0" w:color="auto"/>
              <w:right w:val="single" w:sz="4" w:space="0" w:color="auto"/>
            </w:tcBorders>
            <w:vAlign w:val="center"/>
          </w:tcPr>
          <w:p w14:paraId="29FC188F"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4746DFDE"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05073127"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12" w:space="0" w:color="auto"/>
            </w:tcBorders>
            <w:vAlign w:val="center"/>
          </w:tcPr>
          <w:p w14:paraId="7FF54F0D" w14:textId="77777777" w:rsidR="002F0D14" w:rsidRPr="00A01D04" w:rsidRDefault="002F0D14" w:rsidP="00957D59">
            <w:pPr>
              <w:rPr>
                <w:rFonts w:eastAsia="Times New Roman" w:cs="Times New Roman"/>
                <w:b w:val="0"/>
                <w:color w:val="000000"/>
                <w:lang w:eastAsia="en-PH"/>
              </w:rPr>
            </w:pPr>
          </w:p>
        </w:tc>
      </w:tr>
      <w:tr w:rsidR="002F0D14" w:rsidRPr="00A01D04" w14:paraId="0972B551" w14:textId="77777777" w:rsidTr="00957D59">
        <w:trPr>
          <w:trHeight w:val="300"/>
        </w:trPr>
        <w:tc>
          <w:tcPr>
            <w:tcW w:w="1209" w:type="pct"/>
            <w:tcBorders>
              <w:top w:val="nil"/>
              <w:left w:val="single" w:sz="12" w:space="0" w:color="auto"/>
              <w:bottom w:val="single" w:sz="4" w:space="0" w:color="auto"/>
              <w:right w:val="single" w:sz="12" w:space="0" w:color="auto"/>
            </w:tcBorders>
            <w:shd w:val="clear" w:color="auto" w:fill="auto"/>
            <w:noWrap/>
            <w:vAlign w:val="center"/>
            <w:hideMark/>
          </w:tcPr>
          <w:p w14:paraId="28CF0592" w14:textId="77777777" w:rsidR="002F0D14" w:rsidRPr="00A01D04" w:rsidRDefault="002F0D14" w:rsidP="00957D59">
            <w:pPr>
              <w:jc w:val="left"/>
              <w:rPr>
                <w:rFonts w:eastAsia="Times New Roman" w:cs="Times New Roman"/>
                <w:b w:val="0"/>
                <w:color w:val="000000"/>
                <w:lang w:eastAsia="en-PH"/>
              </w:rPr>
            </w:pPr>
            <w:r w:rsidRPr="00A01D04">
              <w:rPr>
                <w:rFonts w:eastAsia="Times New Roman" w:cs="Times New Roman"/>
                <w:b w:val="0"/>
                <w:color w:val="000000"/>
                <w:sz w:val="22"/>
                <w:lang w:eastAsia="en-PH"/>
              </w:rPr>
              <w:t> </w:t>
            </w:r>
            <w:r>
              <w:rPr>
                <w:rFonts w:eastAsia="Times New Roman" w:cs="Times New Roman"/>
                <w:b w:val="0"/>
                <w:color w:val="000000"/>
                <w:sz w:val="22"/>
                <w:lang w:eastAsia="en-PH"/>
              </w:rPr>
              <w:t>Technical Background</w:t>
            </w: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2915849D"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98D4075"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AEE9A49" w14:textId="77777777" w:rsidR="002F0D14" w:rsidRPr="00A01D04" w:rsidRDefault="002F0D14" w:rsidP="00957D59">
            <w:pPr>
              <w:rPr>
                <w:rFonts w:eastAsia="Times New Roman" w:cs="Times New Roman"/>
                <w:b w:val="0"/>
                <w:color w:val="000000"/>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2EA1D982"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122214CA"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0844494"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D47A846" w14:textId="77777777" w:rsidR="002F0D14" w:rsidRPr="00A01D04" w:rsidRDefault="002F0D14" w:rsidP="00957D59">
            <w:pPr>
              <w:rPr>
                <w:rFonts w:eastAsia="Times New Roman" w:cs="Times New Roman"/>
                <w:b w:val="0"/>
                <w:color w:val="000000"/>
                <w:lang w:eastAsia="en-PH"/>
              </w:rPr>
            </w:pPr>
          </w:p>
        </w:tc>
        <w:tc>
          <w:tcPr>
            <w:tcW w:w="96" w:type="pct"/>
            <w:tcBorders>
              <w:top w:val="nil"/>
              <w:left w:val="nil"/>
              <w:bottom w:val="single" w:sz="4" w:space="0" w:color="auto"/>
              <w:right w:val="single" w:sz="12" w:space="0" w:color="auto"/>
            </w:tcBorders>
            <w:shd w:val="clear" w:color="auto" w:fill="auto"/>
            <w:noWrap/>
            <w:vAlign w:val="center"/>
            <w:hideMark/>
          </w:tcPr>
          <w:p w14:paraId="310F5C59"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355690C8"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4FD2950"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F26C80B"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5DD509A3"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50DFA288"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0070C0"/>
            <w:noWrap/>
            <w:vAlign w:val="center"/>
            <w:hideMark/>
          </w:tcPr>
          <w:p w14:paraId="2E6B1FF6"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EB5F110"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04EDE4B5"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356BAAD4"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E854DE5"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B0A43F3"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33DDA190"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588BD472"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7621008"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80DA49F"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1E715DED"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7E2D11BA"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20E1B76"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2404055"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45F0B4C6" w14:textId="77777777" w:rsidR="002F0D14" w:rsidRPr="00A01D04" w:rsidRDefault="002F0D14" w:rsidP="00957D59">
            <w:pPr>
              <w:rPr>
                <w:rFonts w:eastAsia="Times New Roman" w:cs="Times New Roman"/>
                <w:b w:val="0"/>
                <w:color w:val="000000"/>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3E53FD1A"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37219ADF"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1F3F4158"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58BA88C3" w14:textId="77777777" w:rsidR="002F0D14" w:rsidRPr="00A01D04" w:rsidRDefault="002F0D14" w:rsidP="00957D59">
            <w:pPr>
              <w:rPr>
                <w:rFonts w:eastAsia="Times New Roman" w:cs="Times New Roman"/>
                <w:b w:val="0"/>
                <w:color w:val="000000"/>
                <w:lang w:eastAsia="en-PH"/>
              </w:rPr>
            </w:pPr>
          </w:p>
        </w:tc>
        <w:tc>
          <w:tcPr>
            <w:tcW w:w="85" w:type="pct"/>
            <w:tcBorders>
              <w:top w:val="single" w:sz="2" w:space="0" w:color="auto"/>
              <w:left w:val="single" w:sz="12" w:space="0" w:color="auto"/>
              <w:bottom w:val="single" w:sz="2" w:space="0" w:color="auto"/>
              <w:right w:val="single" w:sz="4" w:space="0" w:color="auto"/>
            </w:tcBorders>
            <w:vAlign w:val="center"/>
          </w:tcPr>
          <w:p w14:paraId="071D78BC"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10AD7A40"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6A379455" w14:textId="77777777" w:rsidR="002F0D14" w:rsidRPr="00A01D04" w:rsidRDefault="002F0D14" w:rsidP="00957D59">
            <w:pPr>
              <w:rPr>
                <w:rFonts w:eastAsia="Times New Roman" w:cs="Times New Roman"/>
                <w:b w:val="0"/>
                <w:color w:val="000000"/>
                <w:lang w:eastAsia="en-PH"/>
              </w:rPr>
            </w:pPr>
          </w:p>
        </w:tc>
        <w:tc>
          <w:tcPr>
            <w:tcW w:w="97" w:type="pct"/>
            <w:tcBorders>
              <w:top w:val="single" w:sz="2" w:space="0" w:color="auto"/>
              <w:left w:val="single" w:sz="4" w:space="0" w:color="auto"/>
              <w:bottom w:val="single" w:sz="2" w:space="0" w:color="auto"/>
              <w:right w:val="single" w:sz="12" w:space="0" w:color="auto"/>
            </w:tcBorders>
            <w:vAlign w:val="center"/>
          </w:tcPr>
          <w:p w14:paraId="71426BB9"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12" w:space="0" w:color="auto"/>
              <w:bottom w:val="single" w:sz="2" w:space="0" w:color="auto"/>
              <w:right w:val="single" w:sz="4" w:space="0" w:color="auto"/>
            </w:tcBorders>
            <w:vAlign w:val="center"/>
          </w:tcPr>
          <w:p w14:paraId="1C2B9929"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4F9F8499"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35AEBF18"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12" w:space="0" w:color="auto"/>
            </w:tcBorders>
            <w:vAlign w:val="center"/>
          </w:tcPr>
          <w:p w14:paraId="0BE5C993" w14:textId="77777777" w:rsidR="002F0D14" w:rsidRPr="00A01D04" w:rsidRDefault="002F0D14" w:rsidP="00957D59">
            <w:pPr>
              <w:rPr>
                <w:rFonts w:eastAsia="Times New Roman" w:cs="Times New Roman"/>
                <w:b w:val="0"/>
                <w:color w:val="000000"/>
                <w:lang w:eastAsia="en-PH"/>
              </w:rPr>
            </w:pPr>
          </w:p>
        </w:tc>
      </w:tr>
      <w:tr w:rsidR="002F0D14" w:rsidRPr="00A01D04" w14:paraId="0F71763B" w14:textId="77777777" w:rsidTr="00957D59">
        <w:trPr>
          <w:trHeight w:val="300"/>
        </w:trPr>
        <w:tc>
          <w:tcPr>
            <w:tcW w:w="1209" w:type="pct"/>
            <w:tcBorders>
              <w:top w:val="nil"/>
              <w:left w:val="single" w:sz="12" w:space="0" w:color="auto"/>
              <w:bottom w:val="single" w:sz="4" w:space="0" w:color="auto"/>
              <w:right w:val="single" w:sz="12" w:space="0" w:color="auto"/>
            </w:tcBorders>
            <w:shd w:val="clear" w:color="auto" w:fill="auto"/>
            <w:noWrap/>
            <w:vAlign w:val="center"/>
            <w:hideMark/>
          </w:tcPr>
          <w:p w14:paraId="10A29EA6" w14:textId="77777777" w:rsidR="002F0D14" w:rsidRPr="00A01D04" w:rsidRDefault="002F0D14" w:rsidP="00957D59">
            <w:pPr>
              <w:jc w:val="left"/>
              <w:rPr>
                <w:rFonts w:eastAsia="Times New Roman" w:cs="Times New Roman"/>
                <w:b w:val="0"/>
                <w:color w:val="000000"/>
                <w:lang w:eastAsia="en-PH"/>
              </w:rPr>
            </w:pPr>
            <w:r w:rsidRPr="00A01D04">
              <w:rPr>
                <w:rFonts w:eastAsia="Times New Roman" w:cs="Times New Roman"/>
                <w:b w:val="0"/>
                <w:color w:val="000000"/>
                <w:sz w:val="22"/>
                <w:lang w:eastAsia="en-PH"/>
              </w:rPr>
              <w:t> </w:t>
            </w:r>
            <w:r>
              <w:rPr>
                <w:rFonts w:eastAsia="Times New Roman" w:cs="Times New Roman"/>
                <w:b w:val="0"/>
                <w:color w:val="000000"/>
                <w:sz w:val="22"/>
                <w:lang w:eastAsia="en-PH"/>
              </w:rPr>
              <w:t>Methodology</w:t>
            </w: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49ACFEF3"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CBD9668"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603FDD5C" w14:textId="77777777" w:rsidR="002F0D14" w:rsidRPr="00A01D04" w:rsidRDefault="002F0D14" w:rsidP="00957D59">
            <w:pPr>
              <w:rPr>
                <w:rFonts w:eastAsia="Times New Roman" w:cs="Times New Roman"/>
                <w:b w:val="0"/>
                <w:color w:val="000000"/>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0D1BFA80"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0565BF72"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B6E1BB5"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A29B76F" w14:textId="77777777" w:rsidR="002F0D14" w:rsidRPr="00A01D04" w:rsidRDefault="002F0D14" w:rsidP="00957D59">
            <w:pPr>
              <w:rPr>
                <w:rFonts w:eastAsia="Times New Roman" w:cs="Times New Roman"/>
                <w:b w:val="0"/>
                <w:color w:val="000000"/>
                <w:lang w:eastAsia="en-PH"/>
              </w:rPr>
            </w:pPr>
          </w:p>
        </w:tc>
        <w:tc>
          <w:tcPr>
            <w:tcW w:w="96" w:type="pct"/>
            <w:tcBorders>
              <w:top w:val="nil"/>
              <w:left w:val="nil"/>
              <w:bottom w:val="single" w:sz="4" w:space="0" w:color="auto"/>
              <w:right w:val="single" w:sz="12" w:space="0" w:color="auto"/>
            </w:tcBorders>
            <w:shd w:val="clear" w:color="auto" w:fill="auto"/>
            <w:noWrap/>
            <w:vAlign w:val="center"/>
            <w:hideMark/>
          </w:tcPr>
          <w:p w14:paraId="6D6EFE81"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56268B4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FB92823"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D45934B"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11307027"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0A4B3BB9"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0070C0"/>
            <w:noWrap/>
            <w:vAlign w:val="center"/>
            <w:hideMark/>
          </w:tcPr>
          <w:p w14:paraId="033EDA7D"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D509C51"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38899E07"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128051C8"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FCE13F6"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FE0A7F1"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6897D81C"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244AAB46"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F9974FE"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D2A28F0"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757151E8"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17601F8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DA552D5"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A678D59"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61A64C3F" w14:textId="77777777" w:rsidR="002F0D14" w:rsidRPr="00A01D04" w:rsidRDefault="002F0D14" w:rsidP="00957D59">
            <w:pPr>
              <w:rPr>
                <w:rFonts w:eastAsia="Times New Roman" w:cs="Times New Roman"/>
                <w:b w:val="0"/>
                <w:color w:val="000000"/>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43C80093"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6ACAF29F"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06CABB32"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2A7C2357" w14:textId="77777777" w:rsidR="002F0D14" w:rsidRPr="00A01D04" w:rsidRDefault="002F0D14" w:rsidP="00957D59">
            <w:pPr>
              <w:rPr>
                <w:rFonts w:eastAsia="Times New Roman" w:cs="Times New Roman"/>
                <w:b w:val="0"/>
                <w:color w:val="000000"/>
                <w:lang w:eastAsia="en-PH"/>
              </w:rPr>
            </w:pPr>
          </w:p>
        </w:tc>
        <w:tc>
          <w:tcPr>
            <w:tcW w:w="85" w:type="pct"/>
            <w:tcBorders>
              <w:top w:val="single" w:sz="2" w:space="0" w:color="auto"/>
              <w:left w:val="single" w:sz="12" w:space="0" w:color="auto"/>
              <w:bottom w:val="single" w:sz="2" w:space="0" w:color="auto"/>
              <w:right w:val="single" w:sz="4" w:space="0" w:color="auto"/>
            </w:tcBorders>
            <w:vAlign w:val="center"/>
          </w:tcPr>
          <w:p w14:paraId="77648097"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65A625B4"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3201462E" w14:textId="77777777" w:rsidR="002F0D14" w:rsidRPr="00A01D04" w:rsidRDefault="002F0D14" w:rsidP="00957D59">
            <w:pPr>
              <w:rPr>
                <w:rFonts w:eastAsia="Times New Roman" w:cs="Times New Roman"/>
                <w:b w:val="0"/>
                <w:color w:val="000000"/>
                <w:lang w:eastAsia="en-PH"/>
              </w:rPr>
            </w:pPr>
          </w:p>
        </w:tc>
        <w:tc>
          <w:tcPr>
            <w:tcW w:w="97" w:type="pct"/>
            <w:tcBorders>
              <w:top w:val="single" w:sz="2" w:space="0" w:color="auto"/>
              <w:left w:val="single" w:sz="4" w:space="0" w:color="auto"/>
              <w:bottom w:val="single" w:sz="2" w:space="0" w:color="auto"/>
              <w:right w:val="single" w:sz="12" w:space="0" w:color="auto"/>
            </w:tcBorders>
            <w:vAlign w:val="center"/>
          </w:tcPr>
          <w:p w14:paraId="75EE19BD"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12" w:space="0" w:color="auto"/>
              <w:bottom w:val="single" w:sz="2" w:space="0" w:color="auto"/>
              <w:right w:val="single" w:sz="4" w:space="0" w:color="auto"/>
            </w:tcBorders>
            <w:vAlign w:val="center"/>
          </w:tcPr>
          <w:p w14:paraId="4A5E6F5B"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23E2CE1A"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4F097F54"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12" w:space="0" w:color="auto"/>
            </w:tcBorders>
            <w:vAlign w:val="center"/>
          </w:tcPr>
          <w:p w14:paraId="3A66A916" w14:textId="77777777" w:rsidR="002F0D14" w:rsidRPr="00A01D04" w:rsidRDefault="002F0D14" w:rsidP="00957D59">
            <w:pPr>
              <w:rPr>
                <w:rFonts w:eastAsia="Times New Roman" w:cs="Times New Roman"/>
                <w:b w:val="0"/>
                <w:color w:val="000000"/>
                <w:lang w:eastAsia="en-PH"/>
              </w:rPr>
            </w:pPr>
          </w:p>
        </w:tc>
      </w:tr>
      <w:tr w:rsidR="002F0D14" w:rsidRPr="00A01D04" w14:paraId="0F08AA67" w14:textId="77777777" w:rsidTr="00957D59">
        <w:trPr>
          <w:trHeight w:val="300"/>
        </w:trPr>
        <w:tc>
          <w:tcPr>
            <w:tcW w:w="1209" w:type="pct"/>
            <w:tcBorders>
              <w:top w:val="nil"/>
              <w:left w:val="single" w:sz="12" w:space="0" w:color="auto"/>
              <w:bottom w:val="single" w:sz="4" w:space="0" w:color="auto"/>
              <w:right w:val="single" w:sz="12" w:space="0" w:color="auto"/>
            </w:tcBorders>
            <w:shd w:val="clear" w:color="auto" w:fill="auto"/>
            <w:noWrap/>
            <w:vAlign w:val="center"/>
            <w:hideMark/>
          </w:tcPr>
          <w:p w14:paraId="0ED1629E" w14:textId="77777777" w:rsidR="002F0D14" w:rsidRPr="00A01D04" w:rsidRDefault="002F0D14" w:rsidP="00957D59">
            <w:pPr>
              <w:jc w:val="left"/>
              <w:rPr>
                <w:rFonts w:eastAsia="Times New Roman" w:cs="Times New Roman"/>
                <w:b w:val="0"/>
                <w:color w:val="000000"/>
                <w:lang w:eastAsia="en-PH"/>
              </w:rPr>
            </w:pPr>
            <w:r w:rsidRPr="00A01D04">
              <w:rPr>
                <w:rFonts w:eastAsia="Times New Roman" w:cs="Times New Roman"/>
                <w:b w:val="0"/>
                <w:color w:val="000000"/>
                <w:sz w:val="22"/>
                <w:lang w:eastAsia="en-PH"/>
              </w:rPr>
              <w:t> </w:t>
            </w: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11C10F2F"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6703200"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93AFF1F" w14:textId="77777777" w:rsidR="002F0D14" w:rsidRPr="00A01D04" w:rsidRDefault="002F0D14" w:rsidP="00957D59">
            <w:pPr>
              <w:rPr>
                <w:rFonts w:eastAsia="Times New Roman" w:cs="Times New Roman"/>
                <w:b w:val="0"/>
                <w:color w:val="000000"/>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375A08ED"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14153C93"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DC18A07"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4D8F1FA" w14:textId="77777777" w:rsidR="002F0D14" w:rsidRPr="00A01D04" w:rsidRDefault="002F0D14" w:rsidP="00957D59">
            <w:pPr>
              <w:rPr>
                <w:rFonts w:eastAsia="Times New Roman" w:cs="Times New Roman"/>
                <w:b w:val="0"/>
                <w:color w:val="000000"/>
                <w:lang w:eastAsia="en-PH"/>
              </w:rPr>
            </w:pPr>
          </w:p>
        </w:tc>
        <w:tc>
          <w:tcPr>
            <w:tcW w:w="96" w:type="pct"/>
            <w:tcBorders>
              <w:top w:val="nil"/>
              <w:left w:val="nil"/>
              <w:bottom w:val="single" w:sz="4" w:space="0" w:color="auto"/>
              <w:right w:val="single" w:sz="12" w:space="0" w:color="auto"/>
            </w:tcBorders>
            <w:shd w:val="clear" w:color="auto" w:fill="auto"/>
            <w:noWrap/>
            <w:vAlign w:val="center"/>
            <w:hideMark/>
          </w:tcPr>
          <w:p w14:paraId="21C7EFF2"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0E4CCE84"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39B48E3"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67480960"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519C8AB4"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7D820BA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105237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D2D5495"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0F12AA41"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5A1A418D"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C51921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05D79D5"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3D17AA2F"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4FE8A3B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ADC963E"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6B7C934D"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252BD574"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1DA88CF3"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6633F687"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2859858"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0A32591D" w14:textId="77777777" w:rsidR="002F0D14" w:rsidRPr="00A01D04" w:rsidRDefault="002F0D14" w:rsidP="00957D59">
            <w:pPr>
              <w:rPr>
                <w:rFonts w:eastAsia="Times New Roman" w:cs="Times New Roman"/>
                <w:b w:val="0"/>
                <w:color w:val="000000"/>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48916BCD"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0DE16F24"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1C717F7D"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493495DB" w14:textId="77777777" w:rsidR="002F0D14" w:rsidRPr="00A01D04" w:rsidRDefault="002F0D14" w:rsidP="00957D59">
            <w:pPr>
              <w:rPr>
                <w:rFonts w:eastAsia="Times New Roman" w:cs="Times New Roman"/>
                <w:b w:val="0"/>
                <w:color w:val="000000"/>
                <w:lang w:eastAsia="en-PH"/>
              </w:rPr>
            </w:pPr>
          </w:p>
        </w:tc>
        <w:tc>
          <w:tcPr>
            <w:tcW w:w="85" w:type="pct"/>
            <w:tcBorders>
              <w:top w:val="single" w:sz="2" w:space="0" w:color="auto"/>
              <w:left w:val="single" w:sz="12" w:space="0" w:color="auto"/>
              <w:bottom w:val="single" w:sz="2" w:space="0" w:color="auto"/>
              <w:right w:val="single" w:sz="4" w:space="0" w:color="auto"/>
            </w:tcBorders>
            <w:vAlign w:val="center"/>
          </w:tcPr>
          <w:p w14:paraId="0165DC49"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3BC09B4F"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671307C8" w14:textId="77777777" w:rsidR="002F0D14" w:rsidRPr="00A01D04" w:rsidRDefault="002F0D14" w:rsidP="00957D59">
            <w:pPr>
              <w:rPr>
                <w:rFonts w:eastAsia="Times New Roman" w:cs="Times New Roman"/>
                <w:b w:val="0"/>
                <w:color w:val="000000"/>
                <w:lang w:eastAsia="en-PH"/>
              </w:rPr>
            </w:pPr>
          </w:p>
        </w:tc>
        <w:tc>
          <w:tcPr>
            <w:tcW w:w="97" w:type="pct"/>
            <w:tcBorders>
              <w:top w:val="single" w:sz="2" w:space="0" w:color="auto"/>
              <w:left w:val="single" w:sz="4" w:space="0" w:color="auto"/>
              <w:bottom w:val="single" w:sz="2" w:space="0" w:color="auto"/>
              <w:right w:val="single" w:sz="12" w:space="0" w:color="auto"/>
            </w:tcBorders>
            <w:vAlign w:val="center"/>
          </w:tcPr>
          <w:p w14:paraId="601E600B"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12" w:space="0" w:color="auto"/>
              <w:bottom w:val="single" w:sz="2" w:space="0" w:color="auto"/>
              <w:right w:val="single" w:sz="4" w:space="0" w:color="auto"/>
            </w:tcBorders>
            <w:vAlign w:val="center"/>
          </w:tcPr>
          <w:p w14:paraId="08575E6A"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1ACDC8E0"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639FEDF9"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12" w:space="0" w:color="auto"/>
            </w:tcBorders>
            <w:vAlign w:val="center"/>
          </w:tcPr>
          <w:p w14:paraId="097956EE" w14:textId="77777777" w:rsidR="002F0D14" w:rsidRPr="00A01D04" w:rsidRDefault="002F0D14" w:rsidP="00957D59">
            <w:pPr>
              <w:rPr>
                <w:rFonts w:eastAsia="Times New Roman" w:cs="Times New Roman"/>
                <w:b w:val="0"/>
                <w:color w:val="000000"/>
                <w:lang w:eastAsia="en-PH"/>
              </w:rPr>
            </w:pPr>
          </w:p>
        </w:tc>
      </w:tr>
      <w:tr w:rsidR="002F0D14" w:rsidRPr="00A01D04" w14:paraId="4A456BBD" w14:textId="77777777" w:rsidTr="00957D59">
        <w:trPr>
          <w:trHeight w:val="300"/>
        </w:trPr>
        <w:tc>
          <w:tcPr>
            <w:tcW w:w="1209" w:type="pct"/>
            <w:tcBorders>
              <w:top w:val="nil"/>
              <w:left w:val="single" w:sz="12" w:space="0" w:color="auto"/>
              <w:bottom w:val="single" w:sz="4" w:space="0" w:color="auto"/>
              <w:right w:val="single" w:sz="12" w:space="0" w:color="auto"/>
            </w:tcBorders>
            <w:shd w:val="clear" w:color="auto" w:fill="auto"/>
            <w:noWrap/>
            <w:vAlign w:val="center"/>
            <w:hideMark/>
          </w:tcPr>
          <w:p w14:paraId="5A7DDEE6" w14:textId="77777777" w:rsidR="002F0D14" w:rsidRPr="00A01D04" w:rsidRDefault="002F0D14" w:rsidP="00957D59">
            <w:pPr>
              <w:jc w:val="left"/>
              <w:rPr>
                <w:rFonts w:eastAsia="Times New Roman" w:cs="Times New Roman"/>
                <w:b w:val="0"/>
                <w:color w:val="000000"/>
                <w:lang w:eastAsia="en-PH"/>
              </w:rPr>
            </w:pPr>
            <w:r w:rsidRPr="00A01D04">
              <w:rPr>
                <w:rFonts w:eastAsia="Times New Roman" w:cs="Times New Roman"/>
                <w:b w:val="0"/>
                <w:color w:val="000000"/>
                <w:sz w:val="22"/>
                <w:lang w:eastAsia="en-PH"/>
              </w:rPr>
              <w:t> </w:t>
            </w: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29DD0136"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E843E6D"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25B8BDA" w14:textId="77777777" w:rsidR="002F0D14" w:rsidRPr="00A01D04" w:rsidRDefault="002F0D14" w:rsidP="00957D59">
            <w:pPr>
              <w:rPr>
                <w:rFonts w:eastAsia="Times New Roman" w:cs="Times New Roman"/>
                <w:b w:val="0"/>
                <w:color w:val="000000"/>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1D110323"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30B2207F"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C95664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A809558" w14:textId="77777777" w:rsidR="002F0D14" w:rsidRPr="00A01D04" w:rsidRDefault="002F0D14" w:rsidP="00957D59">
            <w:pPr>
              <w:rPr>
                <w:rFonts w:eastAsia="Times New Roman" w:cs="Times New Roman"/>
                <w:b w:val="0"/>
                <w:color w:val="000000"/>
                <w:lang w:eastAsia="en-PH"/>
              </w:rPr>
            </w:pPr>
          </w:p>
        </w:tc>
        <w:tc>
          <w:tcPr>
            <w:tcW w:w="96" w:type="pct"/>
            <w:tcBorders>
              <w:top w:val="nil"/>
              <w:left w:val="nil"/>
              <w:bottom w:val="single" w:sz="4" w:space="0" w:color="auto"/>
              <w:right w:val="single" w:sz="12" w:space="0" w:color="auto"/>
            </w:tcBorders>
            <w:shd w:val="clear" w:color="auto" w:fill="auto"/>
            <w:noWrap/>
            <w:vAlign w:val="center"/>
            <w:hideMark/>
          </w:tcPr>
          <w:p w14:paraId="41EE209E"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67662A75"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577BB45"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6D582E10"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6AEC2082"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7FA80F70"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6D653166"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E24FDAE"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4C24DE24"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3D6AF46E"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B2FE246"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70867C2"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68812629"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3DA1E4F0"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6D89033"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D20B32B"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2A864CC4"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7D3BD45D"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B4EF9D4"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FD33892"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052E0AF1" w14:textId="77777777" w:rsidR="002F0D14" w:rsidRPr="00A01D04" w:rsidRDefault="002F0D14" w:rsidP="00957D59">
            <w:pPr>
              <w:rPr>
                <w:rFonts w:eastAsia="Times New Roman" w:cs="Times New Roman"/>
                <w:b w:val="0"/>
                <w:color w:val="000000"/>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5266611E"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3CA8A420"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2CAD2C81"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0A911247" w14:textId="77777777" w:rsidR="002F0D14" w:rsidRPr="00A01D04" w:rsidRDefault="002F0D14" w:rsidP="00957D59">
            <w:pPr>
              <w:rPr>
                <w:rFonts w:eastAsia="Times New Roman" w:cs="Times New Roman"/>
                <w:b w:val="0"/>
                <w:color w:val="000000"/>
                <w:lang w:eastAsia="en-PH"/>
              </w:rPr>
            </w:pPr>
          </w:p>
        </w:tc>
        <w:tc>
          <w:tcPr>
            <w:tcW w:w="85" w:type="pct"/>
            <w:tcBorders>
              <w:top w:val="single" w:sz="2" w:space="0" w:color="auto"/>
              <w:left w:val="single" w:sz="12" w:space="0" w:color="auto"/>
              <w:bottom w:val="single" w:sz="2" w:space="0" w:color="auto"/>
              <w:right w:val="single" w:sz="4" w:space="0" w:color="auto"/>
            </w:tcBorders>
            <w:vAlign w:val="center"/>
          </w:tcPr>
          <w:p w14:paraId="7A76F738"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40F71FD9"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638D8F16" w14:textId="77777777" w:rsidR="002F0D14" w:rsidRPr="00A01D04" w:rsidRDefault="002F0D14" w:rsidP="00957D59">
            <w:pPr>
              <w:rPr>
                <w:rFonts w:eastAsia="Times New Roman" w:cs="Times New Roman"/>
                <w:b w:val="0"/>
                <w:color w:val="000000"/>
                <w:lang w:eastAsia="en-PH"/>
              </w:rPr>
            </w:pPr>
          </w:p>
        </w:tc>
        <w:tc>
          <w:tcPr>
            <w:tcW w:w="97" w:type="pct"/>
            <w:tcBorders>
              <w:top w:val="single" w:sz="2" w:space="0" w:color="auto"/>
              <w:left w:val="single" w:sz="4" w:space="0" w:color="auto"/>
              <w:bottom w:val="single" w:sz="2" w:space="0" w:color="auto"/>
              <w:right w:val="single" w:sz="12" w:space="0" w:color="auto"/>
            </w:tcBorders>
            <w:vAlign w:val="center"/>
          </w:tcPr>
          <w:p w14:paraId="48B7353B"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12" w:space="0" w:color="auto"/>
              <w:bottom w:val="single" w:sz="2" w:space="0" w:color="auto"/>
              <w:right w:val="single" w:sz="4" w:space="0" w:color="auto"/>
            </w:tcBorders>
            <w:vAlign w:val="center"/>
          </w:tcPr>
          <w:p w14:paraId="3781E409"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0D1611AD"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22B0DC9C"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12" w:space="0" w:color="auto"/>
            </w:tcBorders>
            <w:vAlign w:val="center"/>
          </w:tcPr>
          <w:p w14:paraId="760C2070" w14:textId="77777777" w:rsidR="002F0D14" w:rsidRPr="00A01D04" w:rsidRDefault="002F0D14" w:rsidP="00957D59">
            <w:pPr>
              <w:rPr>
                <w:rFonts w:eastAsia="Times New Roman" w:cs="Times New Roman"/>
                <w:b w:val="0"/>
                <w:color w:val="000000"/>
                <w:lang w:eastAsia="en-PH"/>
              </w:rPr>
            </w:pPr>
          </w:p>
        </w:tc>
      </w:tr>
      <w:tr w:rsidR="002F0D14" w:rsidRPr="00A01D04" w14:paraId="07FF6F4D" w14:textId="77777777" w:rsidTr="00957D59">
        <w:trPr>
          <w:trHeight w:val="300"/>
        </w:trPr>
        <w:tc>
          <w:tcPr>
            <w:tcW w:w="1209" w:type="pct"/>
            <w:tcBorders>
              <w:top w:val="nil"/>
              <w:left w:val="single" w:sz="12" w:space="0" w:color="auto"/>
              <w:bottom w:val="single" w:sz="4" w:space="0" w:color="auto"/>
              <w:right w:val="single" w:sz="12" w:space="0" w:color="auto"/>
            </w:tcBorders>
            <w:shd w:val="clear" w:color="auto" w:fill="auto"/>
            <w:noWrap/>
            <w:vAlign w:val="center"/>
            <w:hideMark/>
          </w:tcPr>
          <w:p w14:paraId="6442FFA9" w14:textId="77777777" w:rsidR="002F0D14" w:rsidRPr="00A01D04" w:rsidRDefault="002F0D14" w:rsidP="00957D59">
            <w:pPr>
              <w:jc w:val="left"/>
              <w:rPr>
                <w:rFonts w:eastAsia="Times New Roman" w:cs="Times New Roman"/>
                <w:b w:val="0"/>
                <w:color w:val="000000"/>
                <w:lang w:eastAsia="en-PH"/>
              </w:rPr>
            </w:pPr>
            <w:r w:rsidRPr="00A01D04">
              <w:rPr>
                <w:rFonts w:eastAsia="Times New Roman" w:cs="Times New Roman"/>
                <w:b w:val="0"/>
                <w:color w:val="000000"/>
                <w:sz w:val="22"/>
                <w:lang w:eastAsia="en-PH"/>
              </w:rPr>
              <w:t> </w:t>
            </w: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7956D39A"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300B9A7"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DDEF524" w14:textId="77777777" w:rsidR="002F0D14" w:rsidRPr="00A01D04" w:rsidRDefault="002F0D14" w:rsidP="00957D59">
            <w:pPr>
              <w:rPr>
                <w:rFonts w:eastAsia="Times New Roman" w:cs="Times New Roman"/>
                <w:b w:val="0"/>
                <w:color w:val="000000"/>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0D6F25C5"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7C08B92D"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5B4DF8B"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6F0BC6D" w14:textId="77777777" w:rsidR="002F0D14" w:rsidRPr="00A01D04" w:rsidRDefault="002F0D14" w:rsidP="00957D59">
            <w:pPr>
              <w:rPr>
                <w:rFonts w:eastAsia="Times New Roman" w:cs="Times New Roman"/>
                <w:b w:val="0"/>
                <w:color w:val="000000"/>
                <w:lang w:eastAsia="en-PH"/>
              </w:rPr>
            </w:pPr>
          </w:p>
        </w:tc>
        <w:tc>
          <w:tcPr>
            <w:tcW w:w="96" w:type="pct"/>
            <w:tcBorders>
              <w:top w:val="nil"/>
              <w:left w:val="nil"/>
              <w:bottom w:val="single" w:sz="4" w:space="0" w:color="auto"/>
              <w:right w:val="single" w:sz="12" w:space="0" w:color="auto"/>
            </w:tcBorders>
            <w:shd w:val="clear" w:color="auto" w:fill="auto"/>
            <w:noWrap/>
            <w:vAlign w:val="center"/>
            <w:hideMark/>
          </w:tcPr>
          <w:p w14:paraId="4C796ED9"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699E5F15"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BB2AA2D"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03782BA"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3C9ECF25"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337D9369"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38CFC3B"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2B56284"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039117D5"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704BEA7E"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B6FE9BD"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F66B9AB"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22EDD64D"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19430125"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A8FB29F"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5C450DC"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475ECC42"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1ACECCA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A8D0F5D"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60931237"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052EA100" w14:textId="77777777" w:rsidR="002F0D14" w:rsidRPr="00A01D04" w:rsidRDefault="002F0D14" w:rsidP="00957D59">
            <w:pPr>
              <w:rPr>
                <w:rFonts w:eastAsia="Times New Roman" w:cs="Times New Roman"/>
                <w:b w:val="0"/>
                <w:color w:val="000000"/>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68E32862"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6D9117F5"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2510278"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28D8A829" w14:textId="77777777" w:rsidR="002F0D14" w:rsidRPr="00A01D04" w:rsidRDefault="002F0D14" w:rsidP="00957D59">
            <w:pPr>
              <w:rPr>
                <w:rFonts w:eastAsia="Times New Roman" w:cs="Times New Roman"/>
                <w:b w:val="0"/>
                <w:color w:val="000000"/>
                <w:lang w:eastAsia="en-PH"/>
              </w:rPr>
            </w:pPr>
          </w:p>
        </w:tc>
        <w:tc>
          <w:tcPr>
            <w:tcW w:w="85" w:type="pct"/>
            <w:tcBorders>
              <w:top w:val="single" w:sz="2" w:space="0" w:color="auto"/>
              <w:left w:val="single" w:sz="12" w:space="0" w:color="auto"/>
              <w:bottom w:val="single" w:sz="2" w:space="0" w:color="auto"/>
              <w:right w:val="single" w:sz="4" w:space="0" w:color="auto"/>
            </w:tcBorders>
            <w:vAlign w:val="center"/>
          </w:tcPr>
          <w:p w14:paraId="1AB7FC65"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1F5A7DD1"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6D998D92" w14:textId="77777777" w:rsidR="002F0D14" w:rsidRPr="00A01D04" w:rsidRDefault="002F0D14" w:rsidP="00957D59">
            <w:pPr>
              <w:rPr>
                <w:rFonts w:eastAsia="Times New Roman" w:cs="Times New Roman"/>
                <w:b w:val="0"/>
                <w:color w:val="000000"/>
                <w:lang w:eastAsia="en-PH"/>
              </w:rPr>
            </w:pPr>
          </w:p>
        </w:tc>
        <w:tc>
          <w:tcPr>
            <w:tcW w:w="97" w:type="pct"/>
            <w:tcBorders>
              <w:top w:val="single" w:sz="2" w:space="0" w:color="auto"/>
              <w:left w:val="single" w:sz="4" w:space="0" w:color="auto"/>
              <w:bottom w:val="single" w:sz="2" w:space="0" w:color="auto"/>
              <w:right w:val="single" w:sz="12" w:space="0" w:color="auto"/>
            </w:tcBorders>
            <w:vAlign w:val="center"/>
          </w:tcPr>
          <w:p w14:paraId="36D9014B"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12" w:space="0" w:color="auto"/>
              <w:bottom w:val="single" w:sz="2" w:space="0" w:color="auto"/>
              <w:right w:val="single" w:sz="4" w:space="0" w:color="auto"/>
            </w:tcBorders>
            <w:vAlign w:val="center"/>
          </w:tcPr>
          <w:p w14:paraId="3E135969"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0759EFB5"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204DAF13"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12" w:space="0" w:color="auto"/>
            </w:tcBorders>
            <w:vAlign w:val="center"/>
          </w:tcPr>
          <w:p w14:paraId="5F4227D8" w14:textId="77777777" w:rsidR="002F0D14" w:rsidRPr="00A01D04" w:rsidRDefault="002F0D14" w:rsidP="00957D59">
            <w:pPr>
              <w:rPr>
                <w:rFonts w:eastAsia="Times New Roman" w:cs="Times New Roman"/>
                <w:b w:val="0"/>
                <w:color w:val="000000"/>
                <w:lang w:eastAsia="en-PH"/>
              </w:rPr>
            </w:pPr>
          </w:p>
        </w:tc>
      </w:tr>
      <w:tr w:rsidR="002F0D14" w:rsidRPr="00A01D04" w14:paraId="12DAFF00" w14:textId="77777777" w:rsidTr="00957D59">
        <w:trPr>
          <w:trHeight w:val="300"/>
        </w:trPr>
        <w:tc>
          <w:tcPr>
            <w:tcW w:w="1209" w:type="pct"/>
            <w:tcBorders>
              <w:top w:val="nil"/>
              <w:left w:val="single" w:sz="12" w:space="0" w:color="auto"/>
              <w:bottom w:val="single" w:sz="4" w:space="0" w:color="auto"/>
              <w:right w:val="single" w:sz="12" w:space="0" w:color="auto"/>
            </w:tcBorders>
            <w:shd w:val="clear" w:color="auto" w:fill="auto"/>
            <w:noWrap/>
            <w:vAlign w:val="center"/>
            <w:hideMark/>
          </w:tcPr>
          <w:p w14:paraId="6D5D8AAD" w14:textId="77777777" w:rsidR="002F0D14" w:rsidRPr="00A01D04" w:rsidRDefault="002F0D14" w:rsidP="00957D59">
            <w:pPr>
              <w:jc w:val="left"/>
              <w:rPr>
                <w:rFonts w:eastAsia="Times New Roman" w:cs="Times New Roman"/>
                <w:b w:val="0"/>
                <w:color w:val="000000"/>
                <w:lang w:eastAsia="en-PH"/>
              </w:rPr>
            </w:pPr>
            <w:r w:rsidRPr="00A01D04">
              <w:rPr>
                <w:rFonts w:eastAsia="Times New Roman" w:cs="Times New Roman"/>
                <w:b w:val="0"/>
                <w:color w:val="000000"/>
                <w:sz w:val="22"/>
                <w:lang w:eastAsia="en-PH"/>
              </w:rPr>
              <w:t> </w:t>
            </w: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389E0768"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18F04AA"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6B2A61C" w14:textId="77777777" w:rsidR="002F0D14" w:rsidRPr="00A01D04" w:rsidRDefault="002F0D14" w:rsidP="00957D59">
            <w:pPr>
              <w:rPr>
                <w:rFonts w:eastAsia="Times New Roman" w:cs="Times New Roman"/>
                <w:b w:val="0"/>
                <w:color w:val="000000"/>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0E9B2411"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70C353E0"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0759EF4"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B5FC3BF" w14:textId="77777777" w:rsidR="002F0D14" w:rsidRPr="00A01D04" w:rsidRDefault="002F0D14" w:rsidP="00957D59">
            <w:pPr>
              <w:rPr>
                <w:rFonts w:eastAsia="Times New Roman" w:cs="Times New Roman"/>
                <w:b w:val="0"/>
                <w:color w:val="000000"/>
                <w:lang w:eastAsia="en-PH"/>
              </w:rPr>
            </w:pPr>
          </w:p>
        </w:tc>
        <w:tc>
          <w:tcPr>
            <w:tcW w:w="96" w:type="pct"/>
            <w:tcBorders>
              <w:top w:val="nil"/>
              <w:left w:val="nil"/>
              <w:bottom w:val="single" w:sz="4" w:space="0" w:color="auto"/>
              <w:right w:val="single" w:sz="12" w:space="0" w:color="auto"/>
            </w:tcBorders>
            <w:shd w:val="clear" w:color="auto" w:fill="auto"/>
            <w:noWrap/>
            <w:vAlign w:val="center"/>
            <w:hideMark/>
          </w:tcPr>
          <w:p w14:paraId="73E52657"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38FCBB09"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2A0239B"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6482DB41"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0B2246AD"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3CFE0A34"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8DA3EEF"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67AD530E"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7F582037"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72D8DFE7"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5129FED"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68DF614"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7F2632D5"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7778FFD9"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7FC2C6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03F6B85"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3C0C7E8B"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465F814C"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8F0228A"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F69F17C"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6E61E45B" w14:textId="77777777" w:rsidR="002F0D14" w:rsidRPr="00A01D04" w:rsidRDefault="002F0D14" w:rsidP="00957D59">
            <w:pPr>
              <w:rPr>
                <w:rFonts w:eastAsia="Times New Roman" w:cs="Times New Roman"/>
                <w:b w:val="0"/>
                <w:color w:val="000000"/>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3C826DBF"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72B9076F"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3F5F1F5E"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3F431E4F" w14:textId="77777777" w:rsidR="002F0D14" w:rsidRPr="00A01D04" w:rsidRDefault="002F0D14" w:rsidP="00957D59">
            <w:pPr>
              <w:rPr>
                <w:rFonts w:eastAsia="Times New Roman" w:cs="Times New Roman"/>
                <w:b w:val="0"/>
                <w:color w:val="000000"/>
                <w:lang w:eastAsia="en-PH"/>
              </w:rPr>
            </w:pPr>
          </w:p>
        </w:tc>
        <w:tc>
          <w:tcPr>
            <w:tcW w:w="85" w:type="pct"/>
            <w:tcBorders>
              <w:top w:val="single" w:sz="2" w:space="0" w:color="auto"/>
              <w:left w:val="single" w:sz="12" w:space="0" w:color="auto"/>
              <w:bottom w:val="single" w:sz="2" w:space="0" w:color="auto"/>
              <w:right w:val="single" w:sz="4" w:space="0" w:color="auto"/>
            </w:tcBorders>
            <w:vAlign w:val="center"/>
          </w:tcPr>
          <w:p w14:paraId="0CEE8948"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361534B2"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66936A93" w14:textId="77777777" w:rsidR="002F0D14" w:rsidRPr="00A01D04" w:rsidRDefault="002F0D14" w:rsidP="00957D59">
            <w:pPr>
              <w:rPr>
                <w:rFonts w:eastAsia="Times New Roman" w:cs="Times New Roman"/>
                <w:b w:val="0"/>
                <w:color w:val="000000"/>
                <w:lang w:eastAsia="en-PH"/>
              </w:rPr>
            </w:pPr>
          </w:p>
        </w:tc>
        <w:tc>
          <w:tcPr>
            <w:tcW w:w="97" w:type="pct"/>
            <w:tcBorders>
              <w:top w:val="single" w:sz="2" w:space="0" w:color="auto"/>
              <w:left w:val="single" w:sz="4" w:space="0" w:color="auto"/>
              <w:bottom w:val="single" w:sz="2" w:space="0" w:color="auto"/>
              <w:right w:val="single" w:sz="12" w:space="0" w:color="auto"/>
            </w:tcBorders>
            <w:vAlign w:val="center"/>
          </w:tcPr>
          <w:p w14:paraId="406C8868"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12" w:space="0" w:color="auto"/>
              <w:bottom w:val="single" w:sz="2" w:space="0" w:color="auto"/>
              <w:right w:val="single" w:sz="4" w:space="0" w:color="auto"/>
            </w:tcBorders>
            <w:vAlign w:val="center"/>
          </w:tcPr>
          <w:p w14:paraId="1EB9D30D"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59E26852"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5DC90062"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12" w:space="0" w:color="auto"/>
            </w:tcBorders>
            <w:vAlign w:val="center"/>
          </w:tcPr>
          <w:p w14:paraId="03208D57" w14:textId="77777777" w:rsidR="002F0D14" w:rsidRPr="00A01D04" w:rsidRDefault="002F0D14" w:rsidP="00957D59">
            <w:pPr>
              <w:rPr>
                <w:rFonts w:eastAsia="Times New Roman" w:cs="Times New Roman"/>
                <w:b w:val="0"/>
                <w:color w:val="000000"/>
                <w:lang w:eastAsia="en-PH"/>
              </w:rPr>
            </w:pPr>
          </w:p>
        </w:tc>
      </w:tr>
      <w:tr w:rsidR="002F0D14" w:rsidRPr="00A01D04" w14:paraId="34CCE002" w14:textId="77777777" w:rsidTr="00957D59">
        <w:trPr>
          <w:trHeight w:val="300"/>
        </w:trPr>
        <w:tc>
          <w:tcPr>
            <w:tcW w:w="1209" w:type="pct"/>
            <w:tcBorders>
              <w:top w:val="nil"/>
              <w:left w:val="single" w:sz="12" w:space="0" w:color="auto"/>
              <w:bottom w:val="single" w:sz="4" w:space="0" w:color="auto"/>
              <w:right w:val="single" w:sz="12" w:space="0" w:color="auto"/>
            </w:tcBorders>
            <w:shd w:val="clear" w:color="auto" w:fill="auto"/>
            <w:noWrap/>
            <w:vAlign w:val="center"/>
            <w:hideMark/>
          </w:tcPr>
          <w:p w14:paraId="767565E9" w14:textId="77777777" w:rsidR="002F0D14" w:rsidRPr="00A01D04" w:rsidRDefault="002F0D14" w:rsidP="00957D59">
            <w:pPr>
              <w:jc w:val="left"/>
              <w:rPr>
                <w:rFonts w:eastAsia="Times New Roman" w:cs="Times New Roman"/>
                <w:b w:val="0"/>
                <w:color w:val="000000"/>
                <w:lang w:eastAsia="en-PH"/>
              </w:rPr>
            </w:pPr>
            <w:r w:rsidRPr="00A01D04">
              <w:rPr>
                <w:rFonts w:eastAsia="Times New Roman" w:cs="Times New Roman"/>
                <w:b w:val="0"/>
                <w:color w:val="000000"/>
                <w:sz w:val="22"/>
                <w:lang w:eastAsia="en-PH"/>
              </w:rPr>
              <w:t> </w:t>
            </w: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10D3945B"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FEF3283"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671A20F" w14:textId="77777777" w:rsidR="002F0D14" w:rsidRPr="00A01D04" w:rsidRDefault="002F0D14" w:rsidP="00957D59">
            <w:pPr>
              <w:rPr>
                <w:rFonts w:eastAsia="Times New Roman" w:cs="Times New Roman"/>
                <w:b w:val="0"/>
                <w:color w:val="000000"/>
                <w:lang w:eastAsia="en-PH"/>
              </w:rPr>
            </w:pPr>
          </w:p>
        </w:tc>
        <w:tc>
          <w:tcPr>
            <w:tcW w:w="98" w:type="pct"/>
            <w:tcBorders>
              <w:top w:val="nil"/>
              <w:left w:val="nil"/>
              <w:bottom w:val="single" w:sz="4" w:space="0" w:color="auto"/>
              <w:right w:val="single" w:sz="12" w:space="0" w:color="auto"/>
            </w:tcBorders>
            <w:shd w:val="clear" w:color="auto" w:fill="auto"/>
            <w:noWrap/>
            <w:vAlign w:val="center"/>
            <w:hideMark/>
          </w:tcPr>
          <w:p w14:paraId="4062E474"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2CE3092A"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CE34DA0"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5725C3E6" w14:textId="77777777" w:rsidR="002F0D14" w:rsidRPr="00A01D04" w:rsidRDefault="002F0D14" w:rsidP="00957D59">
            <w:pPr>
              <w:rPr>
                <w:rFonts w:eastAsia="Times New Roman" w:cs="Times New Roman"/>
                <w:b w:val="0"/>
                <w:color w:val="000000"/>
                <w:lang w:eastAsia="en-PH"/>
              </w:rPr>
            </w:pPr>
          </w:p>
        </w:tc>
        <w:tc>
          <w:tcPr>
            <w:tcW w:w="96" w:type="pct"/>
            <w:tcBorders>
              <w:top w:val="nil"/>
              <w:left w:val="nil"/>
              <w:bottom w:val="single" w:sz="4" w:space="0" w:color="auto"/>
              <w:right w:val="single" w:sz="12" w:space="0" w:color="auto"/>
            </w:tcBorders>
            <w:shd w:val="clear" w:color="auto" w:fill="auto"/>
            <w:noWrap/>
            <w:vAlign w:val="center"/>
            <w:hideMark/>
          </w:tcPr>
          <w:p w14:paraId="5ED9210D"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4AD5C909"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68E4BE5"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C0239B4"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1C6C79FF"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0890E9AE"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3A617AF9"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48B7763A"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413F6BC2"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3915BF67"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125CA8AA"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7BF37DC"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4DCEABF1"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0CA71F29"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02631CDF"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2F575A99"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12" w:space="0" w:color="auto"/>
            </w:tcBorders>
            <w:shd w:val="clear" w:color="auto" w:fill="auto"/>
            <w:noWrap/>
            <w:vAlign w:val="center"/>
            <w:hideMark/>
          </w:tcPr>
          <w:p w14:paraId="453B7347"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4" w:space="0" w:color="auto"/>
              <w:right w:val="single" w:sz="4" w:space="0" w:color="auto"/>
            </w:tcBorders>
            <w:shd w:val="clear" w:color="auto" w:fill="auto"/>
            <w:noWrap/>
            <w:vAlign w:val="center"/>
            <w:hideMark/>
          </w:tcPr>
          <w:p w14:paraId="14C25784"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EA42BEE"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4" w:space="0" w:color="auto"/>
              <w:right w:val="single" w:sz="4" w:space="0" w:color="auto"/>
            </w:tcBorders>
            <w:shd w:val="clear" w:color="auto" w:fill="auto"/>
            <w:noWrap/>
            <w:vAlign w:val="center"/>
            <w:hideMark/>
          </w:tcPr>
          <w:p w14:paraId="7B364683"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6C3C15EF" w14:textId="77777777" w:rsidR="002F0D14" w:rsidRPr="00A01D04" w:rsidRDefault="002F0D14" w:rsidP="00957D59">
            <w:pPr>
              <w:rPr>
                <w:rFonts w:eastAsia="Times New Roman" w:cs="Times New Roman"/>
                <w:b w:val="0"/>
                <w:color w:val="000000"/>
                <w:lang w:eastAsia="en-PH"/>
              </w:rPr>
            </w:pPr>
          </w:p>
        </w:tc>
        <w:tc>
          <w:tcPr>
            <w:tcW w:w="97" w:type="pct"/>
            <w:tcBorders>
              <w:top w:val="nil"/>
              <w:left w:val="single" w:sz="12" w:space="0" w:color="auto"/>
              <w:bottom w:val="single" w:sz="4" w:space="0" w:color="auto"/>
              <w:right w:val="single" w:sz="4" w:space="0" w:color="auto"/>
            </w:tcBorders>
            <w:shd w:val="clear" w:color="auto" w:fill="auto"/>
            <w:noWrap/>
            <w:vAlign w:val="center"/>
            <w:hideMark/>
          </w:tcPr>
          <w:p w14:paraId="582265E3"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3AAB9D3E"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4" w:space="0" w:color="auto"/>
              <w:right w:val="single" w:sz="4" w:space="0" w:color="auto"/>
            </w:tcBorders>
            <w:shd w:val="clear" w:color="auto" w:fill="auto"/>
            <w:noWrap/>
            <w:vAlign w:val="center"/>
            <w:hideMark/>
          </w:tcPr>
          <w:p w14:paraId="64BC1CF4"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4" w:space="0" w:color="auto"/>
              <w:right w:val="single" w:sz="12" w:space="0" w:color="auto"/>
            </w:tcBorders>
            <w:shd w:val="clear" w:color="auto" w:fill="auto"/>
            <w:noWrap/>
            <w:vAlign w:val="center"/>
            <w:hideMark/>
          </w:tcPr>
          <w:p w14:paraId="1FAF96C8" w14:textId="77777777" w:rsidR="002F0D14" w:rsidRPr="00A01D04" w:rsidRDefault="002F0D14" w:rsidP="00957D59">
            <w:pPr>
              <w:rPr>
                <w:rFonts w:eastAsia="Times New Roman" w:cs="Times New Roman"/>
                <w:b w:val="0"/>
                <w:color w:val="000000"/>
                <w:lang w:eastAsia="en-PH"/>
              </w:rPr>
            </w:pPr>
          </w:p>
        </w:tc>
        <w:tc>
          <w:tcPr>
            <w:tcW w:w="85" w:type="pct"/>
            <w:tcBorders>
              <w:top w:val="single" w:sz="2" w:space="0" w:color="auto"/>
              <w:left w:val="single" w:sz="12" w:space="0" w:color="auto"/>
              <w:bottom w:val="single" w:sz="2" w:space="0" w:color="auto"/>
              <w:right w:val="single" w:sz="4" w:space="0" w:color="auto"/>
            </w:tcBorders>
            <w:vAlign w:val="center"/>
          </w:tcPr>
          <w:p w14:paraId="2E383DD7"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3EA92A03"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2" w:space="0" w:color="auto"/>
              <w:right w:val="single" w:sz="4" w:space="0" w:color="auto"/>
            </w:tcBorders>
            <w:vAlign w:val="center"/>
          </w:tcPr>
          <w:p w14:paraId="7ABD84CF" w14:textId="77777777" w:rsidR="002F0D14" w:rsidRPr="00A01D04" w:rsidRDefault="002F0D14" w:rsidP="00957D59">
            <w:pPr>
              <w:rPr>
                <w:rFonts w:eastAsia="Times New Roman" w:cs="Times New Roman"/>
                <w:b w:val="0"/>
                <w:color w:val="000000"/>
                <w:lang w:eastAsia="en-PH"/>
              </w:rPr>
            </w:pPr>
          </w:p>
        </w:tc>
        <w:tc>
          <w:tcPr>
            <w:tcW w:w="97" w:type="pct"/>
            <w:tcBorders>
              <w:top w:val="single" w:sz="2" w:space="0" w:color="auto"/>
              <w:left w:val="single" w:sz="4" w:space="0" w:color="auto"/>
              <w:bottom w:val="single" w:sz="2" w:space="0" w:color="auto"/>
              <w:right w:val="single" w:sz="12" w:space="0" w:color="auto"/>
            </w:tcBorders>
            <w:vAlign w:val="center"/>
          </w:tcPr>
          <w:p w14:paraId="539D0397"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12" w:space="0" w:color="auto"/>
              <w:bottom w:val="single" w:sz="2" w:space="0" w:color="auto"/>
              <w:right w:val="single" w:sz="4" w:space="0" w:color="auto"/>
            </w:tcBorders>
            <w:vAlign w:val="center"/>
          </w:tcPr>
          <w:p w14:paraId="499FA493"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0C798AC0"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4" w:space="0" w:color="auto"/>
            </w:tcBorders>
            <w:vAlign w:val="center"/>
          </w:tcPr>
          <w:p w14:paraId="2DCC9815"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2" w:space="0" w:color="auto"/>
              <w:right w:val="single" w:sz="12" w:space="0" w:color="auto"/>
            </w:tcBorders>
            <w:vAlign w:val="center"/>
          </w:tcPr>
          <w:p w14:paraId="1CF3172D" w14:textId="77777777" w:rsidR="002F0D14" w:rsidRPr="00A01D04" w:rsidRDefault="002F0D14" w:rsidP="00957D59">
            <w:pPr>
              <w:rPr>
                <w:rFonts w:eastAsia="Times New Roman" w:cs="Times New Roman"/>
                <w:b w:val="0"/>
                <w:color w:val="000000"/>
                <w:lang w:eastAsia="en-PH"/>
              </w:rPr>
            </w:pPr>
          </w:p>
        </w:tc>
      </w:tr>
      <w:tr w:rsidR="002F0D14" w:rsidRPr="00A01D04" w14:paraId="09FC507B" w14:textId="77777777" w:rsidTr="00957D59">
        <w:trPr>
          <w:trHeight w:val="300"/>
        </w:trPr>
        <w:tc>
          <w:tcPr>
            <w:tcW w:w="1209" w:type="pct"/>
            <w:tcBorders>
              <w:top w:val="nil"/>
              <w:left w:val="single" w:sz="12" w:space="0" w:color="auto"/>
              <w:bottom w:val="single" w:sz="12" w:space="0" w:color="auto"/>
              <w:right w:val="single" w:sz="12" w:space="0" w:color="auto"/>
            </w:tcBorders>
            <w:shd w:val="clear" w:color="auto" w:fill="auto"/>
            <w:noWrap/>
            <w:vAlign w:val="center"/>
            <w:hideMark/>
          </w:tcPr>
          <w:p w14:paraId="32BA6B38" w14:textId="77777777" w:rsidR="002F0D14" w:rsidRPr="00A01D04" w:rsidRDefault="002F0D14" w:rsidP="00957D59">
            <w:pPr>
              <w:jc w:val="left"/>
              <w:rPr>
                <w:rFonts w:eastAsia="Times New Roman" w:cs="Times New Roman"/>
                <w:b w:val="0"/>
                <w:color w:val="000000"/>
                <w:lang w:eastAsia="en-PH"/>
              </w:rPr>
            </w:pPr>
            <w:r w:rsidRPr="00A01D04">
              <w:rPr>
                <w:rFonts w:eastAsia="Times New Roman" w:cs="Times New Roman"/>
                <w:b w:val="0"/>
                <w:color w:val="000000"/>
                <w:sz w:val="22"/>
                <w:lang w:eastAsia="en-PH"/>
              </w:rPr>
              <w:t> </w:t>
            </w:r>
          </w:p>
        </w:tc>
        <w:tc>
          <w:tcPr>
            <w:tcW w:w="94" w:type="pct"/>
            <w:tcBorders>
              <w:top w:val="nil"/>
              <w:left w:val="single" w:sz="12" w:space="0" w:color="auto"/>
              <w:bottom w:val="single" w:sz="12" w:space="0" w:color="auto"/>
              <w:right w:val="single" w:sz="4" w:space="0" w:color="auto"/>
            </w:tcBorders>
            <w:shd w:val="clear" w:color="auto" w:fill="auto"/>
            <w:noWrap/>
            <w:vAlign w:val="center"/>
            <w:hideMark/>
          </w:tcPr>
          <w:p w14:paraId="34B0098D"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12" w:space="0" w:color="auto"/>
              <w:right w:val="single" w:sz="4" w:space="0" w:color="auto"/>
            </w:tcBorders>
            <w:shd w:val="clear" w:color="auto" w:fill="auto"/>
            <w:noWrap/>
            <w:vAlign w:val="center"/>
            <w:hideMark/>
          </w:tcPr>
          <w:p w14:paraId="606B47A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12" w:space="0" w:color="auto"/>
              <w:right w:val="single" w:sz="4" w:space="0" w:color="auto"/>
            </w:tcBorders>
            <w:shd w:val="clear" w:color="auto" w:fill="auto"/>
            <w:noWrap/>
            <w:vAlign w:val="center"/>
            <w:hideMark/>
          </w:tcPr>
          <w:p w14:paraId="0EA7CA6D" w14:textId="77777777" w:rsidR="002F0D14" w:rsidRPr="00A01D04" w:rsidRDefault="002F0D14" w:rsidP="00957D59">
            <w:pPr>
              <w:rPr>
                <w:rFonts w:eastAsia="Times New Roman" w:cs="Times New Roman"/>
                <w:b w:val="0"/>
                <w:color w:val="000000"/>
                <w:lang w:eastAsia="en-PH"/>
              </w:rPr>
            </w:pPr>
          </w:p>
        </w:tc>
        <w:tc>
          <w:tcPr>
            <w:tcW w:w="98" w:type="pct"/>
            <w:tcBorders>
              <w:top w:val="nil"/>
              <w:left w:val="nil"/>
              <w:bottom w:val="single" w:sz="12" w:space="0" w:color="auto"/>
              <w:right w:val="single" w:sz="12" w:space="0" w:color="auto"/>
            </w:tcBorders>
            <w:shd w:val="clear" w:color="auto" w:fill="auto"/>
            <w:noWrap/>
            <w:vAlign w:val="center"/>
            <w:hideMark/>
          </w:tcPr>
          <w:p w14:paraId="560D7064"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12" w:space="0" w:color="auto"/>
              <w:right w:val="single" w:sz="4" w:space="0" w:color="auto"/>
            </w:tcBorders>
            <w:shd w:val="clear" w:color="auto" w:fill="auto"/>
            <w:noWrap/>
            <w:vAlign w:val="center"/>
            <w:hideMark/>
          </w:tcPr>
          <w:p w14:paraId="5C9DA064"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12" w:space="0" w:color="auto"/>
              <w:right w:val="single" w:sz="4" w:space="0" w:color="auto"/>
            </w:tcBorders>
            <w:shd w:val="clear" w:color="auto" w:fill="auto"/>
            <w:noWrap/>
            <w:vAlign w:val="center"/>
            <w:hideMark/>
          </w:tcPr>
          <w:p w14:paraId="261F0408"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12" w:space="0" w:color="auto"/>
              <w:right w:val="single" w:sz="4" w:space="0" w:color="auto"/>
            </w:tcBorders>
            <w:shd w:val="clear" w:color="auto" w:fill="auto"/>
            <w:noWrap/>
            <w:vAlign w:val="center"/>
            <w:hideMark/>
          </w:tcPr>
          <w:p w14:paraId="0EEA695F" w14:textId="77777777" w:rsidR="002F0D14" w:rsidRPr="00A01D04" w:rsidRDefault="002F0D14" w:rsidP="00957D59">
            <w:pPr>
              <w:rPr>
                <w:rFonts w:eastAsia="Times New Roman" w:cs="Times New Roman"/>
                <w:b w:val="0"/>
                <w:color w:val="000000"/>
                <w:lang w:eastAsia="en-PH"/>
              </w:rPr>
            </w:pPr>
          </w:p>
        </w:tc>
        <w:tc>
          <w:tcPr>
            <w:tcW w:w="96" w:type="pct"/>
            <w:tcBorders>
              <w:top w:val="nil"/>
              <w:left w:val="nil"/>
              <w:bottom w:val="single" w:sz="12" w:space="0" w:color="auto"/>
              <w:right w:val="single" w:sz="12" w:space="0" w:color="auto"/>
            </w:tcBorders>
            <w:shd w:val="clear" w:color="auto" w:fill="auto"/>
            <w:noWrap/>
            <w:vAlign w:val="center"/>
            <w:hideMark/>
          </w:tcPr>
          <w:p w14:paraId="51D91968"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12" w:space="0" w:color="auto"/>
              <w:right w:val="single" w:sz="4" w:space="0" w:color="auto"/>
            </w:tcBorders>
            <w:shd w:val="clear" w:color="auto" w:fill="auto"/>
            <w:noWrap/>
            <w:vAlign w:val="center"/>
            <w:hideMark/>
          </w:tcPr>
          <w:p w14:paraId="10B097F4"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12" w:space="0" w:color="auto"/>
              <w:right w:val="single" w:sz="4" w:space="0" w:color="auto"/>
            </w:tcBorders>
            <w:shd w:val="clear" w:color="auto" w:fill="auto"/>
            <w:noWrap/>
            <w:vAlign w:val="center"/>
            <w:hideMark/>
          </w:tcPr>
          <w:p w14:paraId="61C23811"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12" w:space="0" w:color="auto"/>
              <w:right w:val="single" w:sz="4" w:space="0" w:color="auto"/>
            </w:tcBorders>
            <w:shd w:val="clear" w:color="auto" w:fill="auto"/>
            <w:noWrap/>
            <w:vAlign w:val="center"/>
            <w:hideMark/>
          </w:tcPr>
          <w:p w14:paraId="72EDC881"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12" w:space="0" w:color="auto"/>
              <w:right w:val="single" w:sz="12" w:space="0" w:color="auto"/>
            </w:tcBorders>
            <w:shd w:val="clear" w:color="auto" w:fill="auto"/>
            <w:noWrap/>
            <w:vAlign w:val="center"/>
            <w:hideMark/>
          </w:tcPr>
          <w:p w14:paraId="2731DF05"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12" w:space="0" w:color="auto"/>
              <w:right w:val="single" w:sz="4" w:space="0" w:color="auto"/>
            </w:tcBorders>
            <w:shd w:val="clear" w:color="auto" w:fill="auto"/>
            <w:noWrap/>
            <w:vAlign w:val="center"/>
            <w:hideMark/>
          </w:tcPr>
          <w:p w14:paraId="3F459ADC"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12" w:space="0" w:color="auto"/>
              <w:right w:val="single" w:sz="4" w:space="0" w:color="auto"/>
            </w:tcBorders>
            <w:shd w:val="clear" w:color="auto" w:fill="auto"/>
            <w:noWrap/>
            <w:vAlign w:val="center"/>
            <w:hideMark/>
          </w:tcPr>
          <w:p w14:paraId="6C52ADCE"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12" w:space="0" w:color="auto"/>
              <w:right w:val="single" w:sz="4" w:space="0" w:color="auto"/>
            </w:tcBorders>
            <w:shd w:val="clear" w:color="auto" w:fill="auto"/>
            <w:noWrap/>
            <w:vAlign w:val="center"/>
            <w:hideMark/>
          </w:tcPr>
          <w:p w14:paraId="3AE2A768"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12" w:space="0" w:color="auto"/>
              <w:right w:val="single" w:sz="12" w:space="0" w:color="auto"/>
            </w:tcBorders>
            <w:shd w:val="clear" w:color="auto" w:fill="auto"/>
            <w:noWrap/>
            <w:vAlign w:val="center"/>
            <w:hideMark/>
          </w:tcPr>
          <w:p w14:paraId="243D0618"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12" w:space="0" w:color="auto"/>
              <w:right w:val="single" w:sz="4" w:space="0" w:color="auto"/>
            </w:tcBorders>
            <w:shd w:val="clear" w:color="auto" w:fill="auto"/>
            <w:noWrap/>
            <w:vAlign w:val="center"/>
            <w:hideMark/>
          </w:tcPr>
          <w:p w14:paraId="541F7ADE"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12" w:space="0" w:color="auto"/>
              <w:right w:val="single" w:sz="4" w:space="0" w:color="auto"/>
            </w:tcBorders>
            <w:shd w:val="clear" w:color="auto" w:fill="auto"/>
            <w:noWrap/>
            <w:vAlign w:val="center"/>
            <w:hideMark/>
          </w:tcPr>
          <w:p w14:paraId="56B980AC"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12" w:space="0" w:color="auto"/>
              <w:right w:val="single" w:sz="4" w:space="0" w:color="auto"/>
            </w:tcBorders>
            <w:shd w:val="clear" w:color="auto" w:fill="auto"/>
            <w:noWrap/>
            <w:vAlign w:val="center"/>
            <w:hideMark/>
          </w:tcPr>
          <w:p w14:paraId="258A2126"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12" w:space="0" w:color="auto"/>
              <w:right w:val="single" w:sz="12" w:space="0" w:color="auto"/>
            </w:tcBorders>
            <w:shd w:val="clear" w:color="auto" w:fill="auto"/>
            <w:noWrap/>
            <w:vAlign w:val="center"/>
            <w:hideMark/>
          </w:tcPr>
          <w:p w14:paraId="3F268067"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12" w:space="0" w:color="auto"/>
              <w:right w:val="single" w:sz="4" w:space="0" w:color="auto"/>
            </w:tcBorders>
            <w:shd w:val="clear" w:color="auto" w:fill="auto"/>
            <w:noWrap/>
            <w:vAlign w:val="center"/>
            <w:hideMark/>
          </w:tcPr>
          <w:p w14:paraId="4318C1D7"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12" w:space="0" w:color="auto"/>
              <w:right w:val="single" w:sz="4" w:space="0" w:color="auto"/>
            </w:tcBorders>
            <w:shd w:val="clear" w:color="auto" w:fill="auto"/>
            <w:noWrap/>
            <w:vAlign w:val="center"/>
            <w:hideMark/>
          </w:tcPr>
          <w:p w14:paraId="27D12774"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12" w:space="0" w:color="auto"/>
              <w:right w:val="single" w:sz="4" w:space="0" w:color="auto"/>
            </w:tcBorders>
            <w:shd w:val="clear" w:color="auto" w:fill="auto"/>
            <w:noWrap/>
            <w:vAlign w:val="center"/>
            <w:hideMark/>
          </w:tcPr>
          <w:p w14:paraId="1DE35885"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12" w:space="0" w:color="auto"/>
              <w:right w:val="single" w:sz="12" w:space="0" w:color="auto"/>
            </w:tcBorders>
            <w:shd w:val="clear" w:color="auto" w:fill="auto"/>
            <w:noWrap/>
            <w:vAlign w:val="center"/>
            <w:hideMark/>
          </w:tcPr>
          <w:p w14:paraId="35C7B5D1" w14:textId="77777777" w:rsidR="002F0D14" w:rsidRPr="00A01D04" w:rsidRDefault="002F0D14" w:rsidP="00957D59">
            <w:pPr>
              <w:rPr>
                <w:rFonts w:eastAsia="Times New Roman" w:cs="Times New Roman"/>
                <w:b w:val="0"/>
                <w:color w:val="000000"/>
                <w:lang w:eastAsia="en-PH"/>
              </w:rPr>
            </w:pPr>
          </w:p>
        </w:tc>
        <w:tc>
          <w:tcPr>
            <w:tcW w:w="94" w:type="pct"/>
            <w:tcBorders>
              <w:top w:val="nil"/>
              <w:left w:val="single" w:sz="12" w:space="0" w:color="auto"/>
              <w:bottom w:val="single" w:sz="12" w:space="0" w:color="auto"/>
              <w:right w:val="single" w:sz="4" w:space="0" w:color="auto"/>
            </w:tcBorders>
            <w:shd w:val="clear" w:color="auto" w:fill="auto"/>
            <w:noWrap/>
            <w:vAlign w:val="center"/>
            <w:hideMark/>
          </w:tcPr>
          <w:p w14:paraId="4996E20D"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12" w:space="0" w:color="auto"/>
              <w:right w:val="single" w:sz="4" w:space="0" w:color="auto"/>
            </w:tcBorders>
            <w:shd w:val="clear" w:color="auto" w:fill="auto"/>
            <w:noWrap/>
            <w:vAlign w:val="center"/>
            <w:hideMark/>
          </w:tcPr>
          <w:p w14:paraId="3C6ADF5E" w14:textId="77777777" w:rsidR="002F0D14" w:rsidRPr="00A01D04" w:rsidRDefault="002F0D14" w:rsidP="00957D59">
            <w:pPr>
              <w:rPr>
                <w:rFonts w:eastAsia="Times New Roman" w:cs="Times New Roman"/>
                <w:b w:val="0"/>
                <w:color w:val="000000"/>
                <w:lang w:eastAsia="en-PH"/>
              </w:rPr>
            </w:pPr>
          </w:p>
        </w:tc>
        <w:tc>
          <w:tcPr>
            <w:tcW w:w="94" w:type="pct"/>
            <w:tcBorders>
              <w:top w:val="nil"/>
              <w:left w:val="nil"/>
              <w:bottom w:val="single" w:sz="12" w:space="0" w:color="auto"/>
              <w:right w:val="single" w:sz="4" w:space="0" w:color="auto"/>
            </w:tcBorders>
            <w:shd w:val="clear" w:color="auto" w:fill="auto"/>
            <w:noWrap/>
            <w:vAlign w:val="center"/>
            <w:hideMark/>
          </w:tcPr>
          <w:p w14:paraId="6B080066"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12" w:space="0" w:color="auto"/>
              <w:right w:val="single" w:sz="12" w:space="0" w:color="auto"/>
            </w:tcBorders>
            <w:shd w:val="clear" w:color="auto" w:fill="auto"/>
            <w:noWrap/>
            <w:vAlign w:val="center"/>
            <w:hideMark/>
          </w:tcPr>
          <w:p w14:paraId="2D042E6F" w14:textId="77777777" w:rsidR="002F0D14" w:rsidRPr="00A01D04" w:rsidRDefault="002F0D14" w:rsidP="00957D59">
            <w:pPr>
              <w:rPr>
                <w:rFonts w:eastAsia="Times New Roman" w:cs="Times New Roman"/>
                <w:b w:val="0"/>
                <w:color w:val="000000"/>
                <w:lang w:eastAsia="en-PH"/>
              </w:rPr>
            </w:pPr>
          </w:p>
        </w:tc>
        <w:tc>
          <w:tcPr>
            <w:tcW w:w="97" w:type="pct"/>
            <w:tcBorders>
              <w:top w:val="nil"/>
              <w:left w:val="single" w:sz="12" w:space="0" w:color="auto"/>
              <w:bottom w:val="single" w:sz="12" w:space="0" w:color="auto"/>
              <w:right w:val="single" w:sz="4" w:space="0" w:color="auto"/>
            </w:tcBorders>
            <w:shd w:val="clear" w:color="auto" w:fill="auto"/>
            <w:noWrap/>
            <w:vAlign w:val="center"/>
            <w:hideMark/>
          </w:tcPr>
          <w:p w14:paraId="14762906"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12" w:space="0" w:color="auto"/>
              <w:right w:val="single" w:sz="4" w:space="0" w:color="auto"/>
            </w:tcBorders>
            <w:shd w:val="clear" w:color="auto" w:fill="auto"/>
            <w:noWrap/>
            <w:vAlign w:val="center"/>
            <w:hideMark/>
          </w:tcPr>
          <w:p w14:paraId="141096B6" w14:textId="77777777" w:rsidR="002F0D14" w:rsidRPr="00A01D04" w:rsidRDefault="002F0D14" w:rsidP="00957D59">
            <w:pPr>
              <w:rPr>
                <w:rFonts w:eastAsia="Times New Roman" w:cs="Times New Roman"/>
                <w:b w:val="0"/>
                <w:color w:val="000000"/>
                <w:lang w:eastAsia="en-PH"/>
              </w:rPr>
            </w:pPr>
          </w:p>
        </w:tc>
        <w:tc>
          <w:tcPr>
            <w:tcW w:w="97" w:type="pct"/>
            <w:tcBorders>
              <w:top w:val="nil"/>
              <w:left w:val="nil"/>
              <w:bottom w:val="single" w:sz="12" w:space="0" w:color="auto"/>
              <w:right w:val="single" w:sz="4" w:space="0" w:color="auto"/>
            </w:tcBorders>
            <w:shd w:val="clear" w:color="auto" w:fill="auto"/>
            <w:noWrap/>
            <w:vAlign w:val="center"/>
            <w:hideMark/>
          </w:tcPr>
          <w:p w14:paraId="5B727B30" w14:textId="77777777" w:rsidR="002F0D14" w:rsidRPr="00A01D04" w:rsidRDefault="002F0D14" w:rsidP="00957D59">
            <w:pPr>
              <w:rPr>
                <w:rFonts w:eastAsia="Times New Roman" w:cs="Times New Roman"/>
                <w:b w:val="0"/>
                <w:color w:val="000000"/>
                <w:lang w:eastAsia="en-PH"/>
              </w:rPr>
            </w:pPr>
          </w:p>
        </w:tc>
        <w:tc>
          <w:tcPr>
            <w:tcW w:w="99" w:type="pct"/>
            <w:tcBorders>
              <w:top w:val="nil"/>
              <w:left w:val="nil"/>
              <w:bottom w:val="single" w:sz="12" w:space="0" w:color="auto"/>
              <w:right w:val="single" w:sz="12" w:space="0" w:color="auto"/>
            </w:tcBorders>
            <w:shd w:val="clear" w:color="auto" w:fill="auto"/>
            <w:noWrap/>
            <w:vAlign w:val="center"/>
            <w:hideMark/>
          </w:tcPr>
          <w:p w14:paraId="51ECCDAF" w14:textId="77777777" w:rsidR="002F0D14" w:rsidRPr="00A01D04" w:rsidRDefault="002F0D14" w:rsidP="00957D59">
            <w:pPr>
              <w:rPr>
                <w:rFonts w:eastAsia="Times New Roman" w:cs="Times New Roman"/>
                <w:b w:val="0"/>
                <w:color w:val="000000"/>
                <w:lang w:eastAsia="en-PH"/>
              </w:rPr>
            </w:pPr>
          </w:p>
        </w:tc>
        <w:tc>
          <w:tcPr>
            <w:tcW w:w="85" w:type="pct"/>
            <w:tcBorders>
              <w:top w:val="single" w:sz="2" w:space="0" w:color="auto"/>
              <w:left w:val="single" w:sz="12" w:space="0" w:color="auto"/>
              <w:bottom w:val="single" w:sz="12" w:space="0" w:color="auto"/>
              <w:right w:val="single" w:sz="4" w:space="0" w:color="auto"/>
            </w:tcBorders>
            <w:vAlign w:val="center"/>
          </w:tcPr>
          <w:p w14:paraId="049B85F9"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12" w:space="0" w:color="auto"/>
              <w:right w:val="single" w:sz="4" w:space="0" w:color="auto"/>
            </w:tcBorders>
            <w:vAlign w:val="center"/>
          </w:tcPr>
          <w:p w14:paraId="5D6F5B4D" w14:textId="77777777" w:rsidR="002F0D14" w:rsidRPr="00A01D04" w:rsidRDefault="002F0D14" w:rsidP="00957D59">
            <w:pPr>
              <w:rPr>
                <w:rFonts w:eastAsia="Times New Roman" w:cs="Times New Roman"/>
                <w:b w:val="0"/>
                <w:color w:val="000000"/>
                <w:lang w:eastAsia="en-PH"/>
              </w:rPr>
            </w:pPr>
          </w:p>
        </w:tc>
        <w:tc>
          <w:tcPr>
            <w:tcW w:w="94" w:type="pct"/>
            <w:tcBorders>
              <w:top w:val="single" w:sz="2" w:space="0" w:color="auto"/>
              <w:left w:val="single" w:sz="4" w:space="0" w:color="auto"/>
              <w:bottom w:val="single" w:sz="12" w:space="0" w:color="auto"/>
              <w:right w:val="single" w:sz="4" w:space="0" w:color="auto"/>
            </w:tcBorders>
            <w:vAlign w:val="center"/>
          </w:tcPr>
          <w:p w14:paraId="140E7B82" w14:textId="77777777" w:rsidR="002F0D14" w:rsidRPr="00A01D04" w:rsidRDefault="002F0D14" w:rsidP="00957D59">
            <w:pPr>
              <w:rPr>
                <w:rFonts w:eastAsia="Times New Roman" w:cs="Times New Roman"/>
                <w:b w:val="0"/>
                <w:color w:val="000000"/>
                <w:lang w:eastAsia="en-PH"/>
              </w:rPr>
            </w:pPr>
          </w:p>
        </w:tc>
        <w:tc>
          <w:tcPr>
            <w:tcW w:w="97" w:type="pct"/>
            <w:tcBorders>
              <w:top w:val="single" w:sz="2" w:space="0" w:color="auto"/>
              <w:left w:val="single" w:sz="4" w:space="0" w:color="auto"/>
              <w:bottom w:val="single" w:sz="12" w:space="0" w:color="auto"/>
              <w:right w:val="single" w:sz="12" w:space="0" w:color="auto"/>
            </w:tcBorders>
            <w:vAlign w:val="center"/>
          </w:tcPr>
          <w:p w14:paraId="0AA4D83C"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12" w:space="0" w:color="auto"/>
              <w:bottom w:val="single" w:sz="12" w:space="0" w:color="auto"/>
              <w:right w:val="single" w:sz="4" w:space="0" w:color="auto"/>
            </w:tcBorders>
            <w:vAlign w:val="center"/>
          </w:tcPr>
          <w:p w14:paraId="71083D80"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12" w:space="0" w:color="auto"/>
              <w:right w:val="single" w:sz="4" w:space="0" w:color="auto"/>
            </w:tcBorders>
            <w:vAlign w:val="center"/>
          </w:tcPr>
          <w:p w14:paraId="642C512F"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12" w:space="0" w:color="auto"/>
              <w:right w:val="single" w:sz="4" w:space="0" w:color="auto"/>
            </w:tcBorders>
            <w:vAlign w:val="center"/>
          </w:tcPr>
          <w:p w14:paraId="13335151" w14:textId="77777777" w:rsidR="002F0D14" w:rsidRPr="00A01D04" w:rsidRDefault="002F0D14" w:rsidP="00957D59">
            <w:pPr>
              <w:rPr>
                <w:rFonts w:eastAsia="Times New Roman" w:cs="Times New Roman"/>
                <w:b w:val="0"/>
                <w:color w:val="000000"/>
                <w:lang w:eastAsia="en-PH"/>
              </w:rPr>
            </w:pPr>
          </w:p>
        </w:tc>
        <w:tc>
          <w:tcPr>
            <w:tcW w:w="95" w:type="pct"/>
            <w:tcBorders>
              <w:top w:val="single" w:sz="2" w:space="0" w:color="auto"/>
              <w:left w:val="single" w:sz="4" w:space="0" w:color="auto"/>
              <w:bottom w:val="single" w:sz="12" w:space="0" w:color="auto"/>
              <w:right w:val="single" w:sz="12" w:space="0" w:color="auto"/>
            </w:tcBorders>
            <w:vAlign w:val="center"/>
          </w:tcPr>
          <w:p w14:paraId="32C350B7" w14:textId="77777777" w:rsidR="002F0D14" w:rsidRPr="00A01D04" w:rsidRDefault="002F0D14" w:rsidP="00957D59">
            <w:pPr>
              <w:rPr>
                <w:rFonts w:eastAsia="Times New Roman" w:cs="Times New Roman"/>
                <w:b w:val="0"/>
                <w:color w:val="000000"/>
                <w:lang w:eastAsia="en-PH"/>
              </w:rPr>
            </w:pPr>
          </w:p>
        </w:tc>
      </w:tr>
    </w:tbl>
    <w:p w14:paraId="2FA8238D" w14:textId="77777777" w:rsidR="002F0D14" w:rsidRDefault="002F0D14" w:rsidP="002F0D14">
      <w:pPr>
        <w:pStyle w:val="Heading2"/>
      </w:pPr>
    </w:p>
    <w:p w14:paraId="606899C9" w14:textId="77777777" w:rsidR="002F0D14" w:rsidRPr="001F5EA3" w:rsidRDefault="002F0D14" w:rsidP="002F0D14">
      <w:pPr>
        <w:tabs>
          <w:tab w:val="left" w:pos="4560"/>
        </w:tabs>
        <w:sectPr w:rsidR="002F0D14" w:rsidRPr="001F5EA3" w:rsidSect="002F0D14">
          <w:footerReference w:type="default" r:id="rId16"/>
          <w:pgSz w:w="15840" w:h="12240" w:orient="landscape" w:code="1"/>
          <w:pgMar w:top="2160" w:right="1440" w:bottom="1440" w:left="1440" w:header="720" w:footer="288" w:gutter="0"/>
          <w:cols w:space="720"/>
          <w:docGrid w:linePitch="360"/>
        </w:sectPr>
      </w:pPr>
    </w:p>
    <w:p w14:paraId="27E08B63" w14:textId="77777777" w:rsidR="002F0D14" w:rsidRDefault="002F0D14" w:rsidP="002F0D14">
      <w:pPr>
        <w:pStyle w:val="Heading2"/>
      </w:pPr>
      <w:r>
        <w:lastRenderedPageBreak/>
        <w:t>Resources</w:t>
      </w:r>
    </w:p>
    <w:p w14:paraId="6C5026DC" w14:textId="77777777" w:rsidR="002F0D14" w:rsidRDefault="002F0D14" w:rsidP="00E55796">
      <w:pPr>
        <w:pStyle w:val="BodyofResearch"/>
        <w:numPr>
          <w:ilvl w:val="0"/>
          <w:numId w:val="15"/>
        </w:numPr>
        <w:jc w:val="left"/>
      </w:pPr>
      <w:r>
        <w:t>Hardware</w:t>
      </w:r>
    </w:p>
    <w:p w14:paraId="59EFB437" w14:textId="77777777" w:rsidR="002F0D14" w:rsidRPr="00E55796" w:rsidRDefault="002F0D14" w:rsidP="00E55796">
      <w:pPr>
        <w:pStyle w:val="BodyofResearch"/>
        <w:jc w:val="both"/>
        <w:rPr>
          <w:b/>
          <w:bCs/>
        </w:rPr>
      </w:pPr>
      <w:r w:rsidRPr="00E55796">
        <w:rPr>
          <w:b/>
          <w:bCs/>
        </w:rPr>
        <w:t>Hardware for Developer</w:t>
      </w:r>
    </w:p>
    <w:p w14:paraId="5BE18A34" w14:textId="7A867AD9" w:rsidR="002F0D14" w:rsidRDefault="002F0D14" w:rsidP="00E55796">
      <w:pPr>
        <w:pStyle w:val="BodyofResearch"/>
        <w:ind w:firstLine="720"/>
        <w:jc w:val="both"/>
      </w:pPr>
      <w:r w:rsidRPr="00035AE3">
        <w:rPr>
          <w:b/>
        </w:rPr>
        <w:t>Processor</w:t>
      </w:r>
      <w:r>
        <w:t>: Intel Core i3-2330M (2.20GHz)</w:t>
      </w:r>
    </w:p>
    <w:p w14:paraId="767FE021" w14:textId="1423BF5C" w:rsidR="002F0D14" w:rsidRDefault="002F0D14" w:rsidP="00E55796">
      <w:pPr>
        <w:pStyle w:val="BodyofResearch"/>
        <w:ind w:firstLine="720"/>
        <w:jc w:val="both"/>
      </w:pPr>
      <w:r w:rsidRPr="00035AE3">
        <w:rPr>
          <w:b/>
        </w:rPr>
        <w:t>RAM</w:t>
      </w:r>
      <w:r>
        <w:t>: 8</w:t>
      </w:r>
      <w:r w:rsidRPr="00DB55FC">
        <w:t>GB</w:t>
      </w:r>
    </w:p>
    <w:p w14:paraId="22C639C4" w14:textId="3A70EEE2" w:rsidR="002F0D14" w:rsidRDefault="002F0D14" w:rsidP="00E55796">
      <w:pPr>
        <w:pStyle w:val="BodyofResearch"/>
        <w:ind w:firstLine="720"/>
        <w:jc w:val="both"/>
      </w:pPr>
      <w:r w:rsidRPr="00035AE3">
        <w:rPr>
          <w:b/>
        </w:rPr>
        <w:t>Storage</w:t>
      </w:r>
      <w:r>
        <w:t>: 100GB up to 200GB of available storage space</w:t>
      </w:r>
    </w:p>
    <w:p w14:paraId="29A2DDB6" w14:textId="77777777" w:rsidR="002F0D14" w:rsidRPr="00035AE3" w:rsidRDefault="002F0D14" w:rsidP="00E55796">
      <w:pPr>
        <w:pStyle w:val="BodyofResearch"/>
        <w:numPr>
          <w:ilvl w:val="0"/>
          <w:numId w:val="14"/>
        </w:numPr>
        <w:jc w:val="left"/>
      </w:pPr>
      <w:r w:rsidRPr="00035AE3">
        <w:t xml:space="preserve">Software </w:t>
      </w:r>
    </w:p>
    <w:p w14:paraId="682049DC" w14:textId="77777777" w:rsidR="002F0D14" w:rsidRPr="00E55796" w:rsidRDefault="002F0D14" w:rsidP="00E55796">
      <w:pPr>
        <w:pStyle w:val="BodyofResearch"/>
        <w:jc w:val="both"/>
        <w:rPr>
          <w:b/>
          <w:bCs/>
        </w:rPr>
      </w:pPr>
      <w:r w:rsidRPr="00E55796">
        <w:rPr>
          <w:b/>
          <w:bCs/>
        </w:rPr>
        <w:t>Developer</w:t>
      </w:r>
    </w:p>
    <w:p w14:paraId="39BE6659" w14:textId="346C4698" w:rsidR="002F0D14" w:rsidRDefault="002F0D14" w:rsidP="00E55796">
      <w:pPr>
        <w:pStyle w:val="BodyofResearch"/>
        <w:ind w:firstLine="720"/>
        <w:jc w:val="both"/>
      </w:pPr>
      <w:r w:rsidRPr="00E55796">
        <w:rPr>
          <w:b/>
          <w:bCs/>
        </w:rPr>
        <w:t>Operating System:</w:t>
      </w:r>
      <w:r>
        <w:t xml:space="preserve"> </w:t>
      </w:r>
      <w:r w:rsidRPr="00136EAB">
        <w:t>Windows 10</w:t>
      </w:r>
    </w:p>
    <w:p w14:paraId="58692D9C" w14:textId="38DD00E6" w:rsidR="002F0D14" w:rsidRDefault="002F0D14" w:rsidP="00E55796">
      <w:pPr>
        <w:pStyle w:val="BodyofResearch"/>
        <w:ind w:firstLine="720"/>
        <w:jc w:val="both"/>
      </w:pPr>
      <w:r w:rsidRPr="00E55796">
        <w:rPr>
          <w:b/>
          <w:bCs/>
        </w:rPr>
        <w:t>Integrated Development Environment:</w:t>
      </w:r>
      <w:r>
        <w:t xml:space="preserve"> </w:t>
      </w:r>
      <w:r w:rsidRPr="00A27FFD">
        <w:t xml:space="preserve">Microsoft Visual </w:t>
      </w:r>
      <w:proofErr w:type="gramStart"/>
      <w:r w:rsidRPr="00A27FFD">
        <w:t>Studio</w:t>
      </w:r>
      <w:r>
        <w:t>(</w:t>
      </w:r>
      <w:proofErr w:type="gramEnd"/>
      <w:r>
        <w:t>2022)</w:t>
      </w:r>
    </w:p>
    <w:p w14:paraId="5607AC3C" w14:textId="11783C91" w:rsidR="002F0D14" w:rsidRDefault="002F0D14" w:rsidP="00E55796">
      <w:pPr>
        <w:pStyle w:val="BodyofResearch"/>
        <w:ind w:firstLine="720"/>
        <w:jc w:val="both"/>
      </w:pPr>
      <w:r w:rsidRPr="00E55796">
        <w:rPr>
          <w:b/>
          <w:bCs/>
        </w:rPr>
        <w:t>Programming Language:</w:t>
      </w:r>
      <w:r>
        <w:t xml:space="preserve"> </w:t>
      </w:r>
      <w:r w:rsidRPr="00AD330E">
        <w:t>C#</w:t>
      </w:r>
      <w:r>
        <w:t>version 6.0</w:t>
      </w:r>
    </w:p>
    <w:p w14:paraId="7F676F95" w14:textId="4CB84551" w:rsidR="002F0D14" w:rsidRPr="00C73B63" w:rsidRDefault="002F0D14" w:rsidP="00E55796">
      <w:pPr>
        <w:pStyle w:val="BodyofResearch"/>
        <w:ind w:firstLine="720"/>
        <w:jc w:val="both"/>
        <w:rPr>
          <w:b/>
        </w:rPr>
      </w:pPr>
      <w:r>
        <w:rPr>
          <w:b/>
        </w:rPr>
        <w:t xml:space="preserve">Database: </w:t>
      </w:r>
      <w:r w:rsidRPr="00AD330E">
        <w:t xml:space="preserve">SQL Server Management </w:t>
      </w:r>
      <w:proofErr w:type="gramStart"/>
      <w:r w:rsidRPr="00AD330E">
        <w:t>Studio(</w:t>
      </w:r>
      <w:proofErr w:type="gramEnd"/>
      <w:r w:rsidRPr="00AD330E">
        <w:t>SSMS)</w:t>
      </w:r>
      <w:r w:rsidRPr="00AD330E">
        <w:tab/>
        <w:t xml:space="preserve"> 20.1</w:t>
      </w:r>
      <w:r>
        <w:rPr>
          <w:b/>
        </w:rPr>
        <w:tab/>
      </w:r>
    </w:p>
    <w:p w14:paraId="3E3095A6" w14:textId="77777777" w:rsidR="002F0D14" w:rsidRDefault="002F0D14" w:rsidP="00B55276">
      <w:pPr>
        <w:pStyle w:val="BodyofResearch"/>
      </w:pPr>
    </w:p>
    <w:p w14:paraId="68E9D825" w14:textId="77777777" w:rsidR="002F0D14" w:rsidRDefault="002F0D14" w:rsidP="00B55276">
      <w:pPr>
        <w:pStyle w:val="BodyofResearch"/>
      </w:pPr>
    </w:p>
    <w:p w14:paraId="6E15F149" w14:textId="77777777" w:rsidR="002F0D14" w:rsidRDefault="002F0D14" w:rsidP="00B55276">
      <w:pPr>
        <w:pStyle w:val="BodyofResearch"/>
      </w:pPr>
    </w:p>
    <w:p w14:paraId="5AD6624C" w14:textId="77777777" w:rsidR="002F0D14" w:rsidRDefault="002F0D14" w:rsidP="00B55276">
      <w:pPr>
        <w:pStyle w:val="BodyofResearch"/>
      </w:pPr>
    </w:p>
    <w:p w14:paraId="6D85E349" w14:textId="77777777" w:rsidR="002F0D14" w:rsidRDefault="002F0D14" w:rsidP="00B55276">
      <w:pPr>
        <w:pStyle w:val="BodyofResearch"/>
      </w:pPr>
    </w:p>
    <w:p w14:paraId="446D5404" w14:textId="77777777" w:rsidR="002F0D14" w:rsidRDefault="002F0D14" w:rsidP="002F0D14">
      <w:pPr>
        <w:pStyle w:val="Heading2"/>
        <w:spacing w:after="240"/>
        <w:rPr>
          <w:lang w:eastAsia="en-PH"/>
        </w:rPr>
      </w:pPr>
      <w:r>
        <w:rPr>
          <w:lang w:eastAsia="en-PH"/>
        </w:rPr>
        <w:lastRenderedPageBreak/>
        <w:t>Methodology</w:t>
      </w:r>
    </w:p>
    <w:p w14:paraId="313CF7E5" w14:textId="77777777" w:rsidR="002F0D14" w:rsidRPr="007A2E1E" w:rsidRDefault="002F0D14" w:rsidP="002F0D14">
      <w:pPr>
        <w:pStyle w:val="Heading2"/>
        <w:spacing w:after="240"/>
        <w:jc w:val="center"/>
        <w:rPr>
          <w:lang w:eastAsia="en-PH"/>
        </w:rPr>
      </w:pPr>
      <w:r>
        <w:rPr>
          <w:lang w:eastAsia="en-PH"/>
        </w:rPr>
        <w:t>Agile Scrum M</w:t>
      </w:r>
      <w:r w:rsidRPr="00696FBA">
        <w:rPr>
          <w:lang w:eastAsia="en-PH"/>
        </w:rPr>
        <w:t>ethodology</w:t>
      </w:r>
    </w:p>
    <w:p w14:paraId="0AFEC8E3" w14:textId="77777777" w:rsidR="002F0D14" w:rsidRDefault="002F0D14" w:rsidP="002F0D14">
      <w:pPr>
        <w:spacing w:after="240" w:line="360" w:lineRule="auto"/>
        <w:ind w:left="720"/>
        <w:jc w:val="both"/>
        <w:rPr>
          <w:b w:val="0"/>
          <w:lang w:eastAsia="en-PH"/>
        </w:rPr>
      </w:pPr>
      <w:r>
        <w:rPr>
          <w:b w:val="0"/>
          <w:lang w:eastAsia="en-PH"/>
        </w:rPr>
        <w:t>According to (</w:t>
      </w:r>
      <w:proofErr w:type="spellStart"/>
      <w:r>
        <w:rPr>
          <w:b w:val="0"/>
          <w:lang w:eastAsia="en-PH"/>
        </w:rPr>
        <w:t>Edeki</w:t>
      </w:r>
      <w:proofErr w:type="spellEnd"/>
      <w:r>
        <w:rPr>
          <w:b w:val="0"/>
          <w:lang w:eastAsia="en-PH"/>
        </w:rPr>
        <w:t xml:space="preserve">, Charles, </w:t>
      </w:r>
      <w:proofErr w:type="spellStart"/>
      <w:proofErr w:type="gramStart"/>
      <w:r>
        <w:rPr>
          <w:b w:val="0"/>
          <w:lang w:eastAsia="en-PH"/>
        </w:rPr>
        <w:t>Ph.D</w:t>
      </w:r>
      <w:proofErr w:type="spellEnd"/>
      <w:proofErr w:type="gramEnd"/>
      <w:r>
        <w:rPr>
          <w:b w:val="0"/>
          <w:lang w:eastAsia="en-PH"/>
        </w:rPr>
        <w:t xml:space="preserve">, 2015) The agile development methodology has recently become one of the most commonly used software development techniques. Rather than long release cycle waterfall methodology, agile suggest short release cycle. This allows the stakeholders and customers to have more involvement within the software development process. It helps promote higher quality final product because </w:t>
      </w:r>
      <w:proofErr w:type="spellStart"/>
      <w:r>
        <w:rPr>
          <w:b w:val="0"/>
          <w:lang w:eastAsia="en-PH"/>
        </w:rPr>
        <w:t>its</w:t>
      </w:r>
      <w:proofErr w:type="spellEnd"/>
      <w:r>
        <w:rPr>
          <w:b w:val="0"/>
          <w:lang w:eastAsia="en-PH"/>
        </w:rPr>
        <w:t xml:space="preserve"> hard for customers to understand all requirements in the software project planning phases, but with their involvement, this can be overcome. This also allows the stakeholders to easily change the priority of task during software development process.</w:t>
      </w:r>
    </w:p>
    <w:p w14:paraId="6B6D64E2" w14:textId="3FA5602C" w:rsidR="002F0D14" w:rsidRDefault="002F0D14" w:rsidP="002F0D14">
      <w:pPr>
        <w:spacing w:after="240" w:line="360" w:lineRule="auto"/>
        <w:ind w:left="720"/>
        <w:jc w:val="both"/>
        <w:rPr>
          <w:b w:val="0"/>
          <w:lang w:eastAsia="en-PH"/>
        </w:rPr>
      </w:pPr>
      <w:r>
        <w:rPr>
          <w:b w:val="0"/>
          <w:lang w:eastAsia="en-PH"/>
        </w:rPr>
        <w:t xml:space="preserve">Developers choose agile development methodology that </w:t>
      </w:r>
      <w:r w:rsidR="00315DBB">
        <w:rPr>
          <w:b w:val="0"/>
          <w:lang w:eastAsia="en-PH"/>
        </w:rPr>
        <w:t xml:space="preserve">the </w:t>
      </w:r>
      <w:r>
        <w:rPr>
          <w:b w:val="0"/>
          <w:lang w:eastAsia="en-PH"/>
        </w:rPr>
        <w:t xml:space="preserve">client will be involved with the development of the system. </w:t>
      </w:r>
      <w:r w:rsidR="00315DBB">
        <w:rPr>
          <w:b w:val="0"/>
          <w:lang w:eastAsia="en-PH"/>
        </w:rPr>
        <w:t xml:space="preserve">And </w:t>
      </w:r>
      <w:r>
        <w:rPr>
          <w:b w:val="0"/>
          <w:lang w:eastAsia="en-PH"/>
        </w:rPr>
        <w:t xml:space="preserve">can respond to the changes we made to the system. This allows the system to meet </w:t>
      </w:r>
      <w:r w:rsidR="00315DBB">
        <w:rPr>
          <w:b w:val="0"/>
          <w:lang w:eastAsia="en-PH"/>
        </w:rPr>
        <w:t xml:space="preserve">the </w:t>
      </w:r>
      <w:r>
        <w:rPr>
          <w:b w:val="0"/>
          <w:lang w:eastAsia="en-PH"/>
        </w:rPr>
        <w:t>need</w:t>
      </w:r>
      <w:r w:rsidR="00315DBB">
        <w:rPr>
          <w:b w:val="0"/>
          <w:lang w:eastAsia="en-PH"/>
        </w:rPr>
        <w:t>s, and is</w:t>
      </w:r>
      <w:r>
        <w:rPr>
          <w:b w:val="0"/>
          <w:lang w:eastAsia="en-PH"/>
        </w:rPr>
        <w:t xml:space="preserve"> all about communication, collaboration to ensure that the end result is what the client wants and needs.</w:t>
      </w:r>
    </w:p>
    <w:p w14:paraId="5EC429B0" w14:textId="77777777" w:rsidR="002F0D14" w:rsidRDefault="002F0D14" w:rsidP="002F0D14">
      <w:pPr>
        <w:spacing w:after="240" w:line="360" w:lineRule="auto"/>
        <w:ind w:left="720"/>
        <w:jc w:val="both"/>
        <w:rPr>
          <w:b w:val="0"/>
          <w:lang w:eastAsia="en-PH"/>
        </w:rPr>
      </w:pPr>
      <w:r>
        <w:rPr>
          <w:b w:val="0"/>
          <w:noProof/>
          <w:lang w:val="en-US"/>
        </w:rPr>
        <w:drawing>
          <wp:inline distT="0" distB="0" distL="0" distR="0" wp14:anchorId="68B666FC" wp14:editId="282677F1">
            <wp:extent cx="4546484" cy="2725947"/>
            <wp:effectExtent l="0" t="0" r="6985" b="0"/>
            <wp:docPr id="1" name="Picture 0" descr="what-is-agile-1024x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is-agile-1024x614.jpg"/>
                    <pic:cNvPicPr/>
                  </pic:nvPicPr>
                  <pic:blipFill>
                    <a:blip r:embed="rId17"/>
                    <a:stretch>
                      <a:fillRect/>
                    </a:stretch>
                  </pic:blipFill>
                  <pic:spPr>
                    <a:xfrm>
                      <a:off x="0" y="0"/>
                      <a:ext cx="4561910" cy="2735196"/>
                    </a:xfrm>
                    <a:prstGeom prst="rect">
                      <a:avLst/>
                    </a:prstGeom>
                  </pic:spPr>
                </pic:pic>
              </a:graphicData>
            </a:graphic>
          </wp:inline>
        </w:drawing>
      </w:r>
    </w:p>
    <w:p w14:paraId="26801AE2" w14:textId="019EA127" w:rsidR="002F0D14" w:rsidRPr="00FC574B" w:rsidRDefault="00E55796" w:rsidP="002F0D14">
      <w:pPr>
        <w:tabs>
          <w:tab w:val="center" w:pos="5040"/>
          <w:tab w:val="left" w:pos="7051"/>
        </w:tabs>
        <w:spacing w:after="240" w:line="360" w:lineRule="auto"/>
        <w:ind w:left="720"/>
        <w:jc w:val="left"/>
        <w:rPr>
          <w:lang w:eastAsia="en-PH"/>
        </w:rPr>
      </w:pPr>
      <w:r>
        <w:rPr>
          <w:lang w:eastAsia="en-PH"/>
        </w:rPr>
        <w:tab/>
      </w:r>
      <w:r w:rsidR="002F0D14" w:rsidRPr="00FC574B">
        <w:rPr>
          <w:lang w:eastAsia="en-PH"/>
        </w:rPr>
        <w:t xml:space="preserve">Figure 1: Agile </w:t>
      </w:r>
      <w:r w:rsidR="002F0D14">
        <w:rPr>
          <w:lang w:eastAsia="en-PH"/>
        </w:rPr>
        <w:t xml:space="preserve">Scrum </w:t>
      </w:r>
      <w:r w:rsidR="002F0D14" w:rsidRPr="00FC574B">
        <w:rPr>
          <w:lang w:eastAsia="en-PH"/>
        </w:rPr>
        <w:t>Methodology</w:t>
      </w:r>
      <w:r w:rsidR="002F0D14">
        <w:rPr>
          <w:lang w:eastAsia="en-PH"/>
        </w:rPr>
        <w:tab/>
      </w:r>
    </w:p>
    <w:p w14:paraId="1B9410B1" w14:textId="77777777" w:rsidR="002F0D14" w:rsidRPr="00FC574B" w:rsidRDefault="002F0D14" w:rsidP="002F0D14">
      <w:pPr>
        <w:spacing w:after="240" w:line="360" w:lineRule="auto"/>
        <w:ind w:left="720"/>
        <w:jc w:val="both"/>
        <w:rPr>
          <w:lang w:eastAsia="en-PH"/>
        </w:rPr>
      </w:pPr>
      <w:r w:rsidRPr="00FC574B">
        <w:rPr>
          <w:lang w:eastAsia="en-PH"/>
        </w:rPr>
        <w:lastRenderedPageBreak/>
        <w:t xml:space="preserve">Requirement Gathering </w:t>
      </w:r>
    </w:p>
    <w:p w14:paraId="1A511FCF" w14:textId="622F8B5B" w:rsidR="002F0D14" w:rsidRDefault="002F0D14" w:rsidP="002F0D14">
      <w:pPr>
        <w:tabs>
          <w:tab w:val="right" w:pos="9360"/>
        </w:tabs>
        <w:spacing w:after="240" w:line="360" w:lineRule="auto"/>
        <w:ind w:left="720"/>
        <w:jc w:val="both"/>
        <w:rPr>
          <w:b w:val="0"/>
          <w:lang w:eastAsia="en-PH"/>
        </w:rPr>
      </w:pPr>
      <w:r>
        <w:rPr>
          <w:b w:val="0"/>
          <w:lang w:eastAsia="en-PH"/>
        </w:rPr>
        <w:t xml:space="preserve">The researchers gather requirements through interview to understand the needs and expectations of the client for the system. This </w:t>
      </w:r>
      <w:r w:rsidR="00315DBB">
        <w:rPr>
          <w:b w:val="0"/>
          <w:lang w:eastAsia="en-PH"/>
        </w:rPr>
        <w:t xml:space="preserve">will help </w:t>
      </w:r>
      <w:r>
        <w:rPr>
          <w:b w:val="0"/>
          <w:lang w:eastAsia="en-PH"/>
        </w:rPr>
        <w:t xml:space="preserve">to know what </w:t>
      </w:r>
      <w:r w:rsidR="00315DBB">
        <w:rPr>
          <w:b w:val="0"/>
          <w:lang w:eastAsia="en-PH"/>
        </w:rPr>
        <w:t xml:space="preserve">the client’s </w:t>
      </w:r>
      <w:r>
        <w:rPr>
          <w:b w:val="0"/>
          <w:lang w:eastAsia="en-PH"/>
        </w:rPr>
        <w:t xml:space="preserve">want the system to do. This will help </w:t>
      </w:r>
      <w:r w:rsidR="00315DBB">
        <w:rPr>
          <w:b w:val="0"/>
          <w:lang w:eastAsia="en-PH"/>
        </w:rPr>
        <w:t xml:space="preserve">to </w:t>
      </w:r>
      <w:r>
        <w:rPr>
          <w:b w:val="0"/>
          <w:lang w:eastAsia="en-PH"/>
        </w:rPr>
        <w:t>get all the necessary information</w:t>
      </w:r>
      <w:r w:rsidR="00315DBB">
        <w:rPr>
          <w:b w:val="0"/>
          <w:lang w:eastAsia="en-PH"/>
        </w:rPr>
        <w:t xml:space="preserve"> </w:t>
      </w:r>
      <w:r>
        <w:rPr>
          <w:b w:val="0"/>
          <w:lang w:eastAsia="en-PH"/>
        </w:rPr>
        <w:t xml:space="preserve">to create the system according to </w:t>
      </w:r>
      <w:r w:rsidR="00315DBB">
        <w:rPr>
          <w:b w:val="0"/>
          <w:lang w:eastAsia="en-PH"/>
        </w:rPr>
        <w:t xml:space="preserve">the </w:t>
      </w:r>
      <w:proofErr w:type="spellStart"/>
      <w:r w:rsidR="00315DBB">
        <w:rPr>
          <w:b w:val="0"/>
          <w:lang w:eastAsia="en-PH"/>
        </w:rPr>
        <w:t>clien’ts</w:t>
      </w:r>
      <w:proofErr w:type="spellEnd"/>
      <w:r w:rsidR="00315DBB">
        <w:rPr>
          <w:b w:val="0"/>
          <w:lang w:eastAsia="en-PH"/>
        </w:rPr>
        <w:t xml:space="preserve"> </w:t>
      </w:r>
      <w:r>
        <w:rPr>
          <w:b w:val="0"/>
          <w:lang w:eastAsia="en-PH"/>
        </w:rPr>
        <w:t>preferences.</w:t>
      </w:r>
      <w:r>
        <w:rPr>
          <w:b w:val="0"/>
          <w:lang w:eastAsia="en-PH"/>
        </w:rPr>
        <w:tab/>
      </w:r>
    </w:p>
    <w:p w14:paraId="353E02F2" w14:textId="77777777" w:rsidR="002F0D14" w:rsidRPr="00FC574B" w:rsidRDefault="002F0D14" w:rsidP="002F0D14">
      <w:pPr>
        <w:spacing w:after="240" w:line="360" w:lineRule="auto"/>
        <w:ind w:left="720"/>
        <w:jc w:val="both"/>
        <w:rPr>
          <w:lang w:eastAsia="en-PH"/>
        </w:rPr>
      </w:pPr>
      <w:r w:rsidRPr="00FC574B">
        <w:rPr>
          <w:lang w:eastAsia="en-PH"/>
        </w:rPr>
        <w:t>Design the requirement</w:t>
      </w:r>
    </w:p>
    <w:p w14:paraId="2703C0FA" w14:textId="4B40CDE7" w:rsidR="002F0D14" w:rsidRDefault="002F0D14" w:rsidP="002F0D14">
      <w:pPr>
        <w:spacing w:after="240" w:line="360" w:lineRule="auto"/>
        <w:ind w:left="720"/>
        <w:jc w:val="both"/>
        <w:rPr>
          <w:b w:val="0"/>
          <w:lang w:eastAsia="en-PH"/>
        </w:rPr>
      </w:pPr>
      <w:r>
        <w:rPr>
          <w:b w:val="0"/>
          <w:lang w:eastAsia="en-PH"/>
        </w:rPr>
        <w:t>In this phase, once the requirements are gathered</w:t>
      </w:r>
      <w:r w:rsidR="00315DBB">
        <w:rPr>
          <w:b w:val="0"/>
          <w:lang w:eastAsia="en-PH"/>
        </w:rPr>
        <w:t xml:space="preserve">, the next step </w:t>
      </w:r>
      <w:r w:rsidR="009A3360">
        <w:rPr>
          <w:b w:val="0"/>
          <w:lang w:eastAsia="en-PH"/>
        </w:rPr>
        <w:t xml:space="preserve">is to </w:t>
      </w:r>
      <w:r>
        <w:rPr>
          <w:b w:val="0"/>
          <w:lang w:eastAsia="en-PH"/>
        </w:rPr>
        <w:t xml:space="preserve">design the system. These include the inventory management, service request, and other features. Here </w:t>
      </w:r>
      <w:r w:rsidR="009A3360">
        <w:rPr>
          <w:b w:val="0"/>
          <w:lang w:eastAsia="en-PH"/>
        </w:rPr>
        <w:t xml:space="preserve">the researchers </w:t>
      </w:r>
      <w:r>
        <w:rPr>
          <w:b w:val="0"/>
          <w:lang w:eastAsia="en-PH"/>
        </w:rPr>
        <w:t xml:space="preserve">plan out on how </w:t>
      </w:r>
      <w:r w:rsidR="009A3360">
        <w:rPr>
          <w:b w:val="0"/>
          <w:lang w:eastAsia="en-PH"/>
        </w:rPr>
        <w:t xml:space="preserve">to </w:t>
      </w:r>
      <w:r>
        <w:rPr>
          <w:b w:val="0"/>
          <w:lang w:eastAsia="en-PH"/>
        </w:rPr>
        <w:t>will create the user interface for the system. This involve creating a wireframe to visualize what will the system look like.</w:t>
      </w:r>
    </w:p>
    <w:p w14:paraId="560F0019" w14:textId="77777777" w:rsidR="002F0D14" w:rsidRPr="00FC574B" w:rsidRDefault="002F0D14" w:rsidP="002F0D14">
      <w:pPr>
        <w:spacing w:after="240" w:line="360" w:lineRule="auto"/>
        <w:ind w:left="720"/>
        <w:jc w:val="both"/>
        <w:rPr>
          <w:lang w:eastAsia="en-PH"/>
        </w:rPr>
      </w:pPr>
      <w:r w:rsidRPr="00FC574B">
        <w:rPr>
          <w:lang w:eastAsia="en-PH"/>
        </w:rPr>
        <w:t>Develop/Iteration</w:t>
      </w:r>
    </w:p>
    <w:p w14:paraId="1883B1A6" w14:textId="4D3A48DA" w:rsidR="002F0D14" w:rsidRDefault="002F0D14" w:rsidP="002F0D14">
      <w:pPr>
        <w:spacing w:after="240" w:line="360" w:lineRule="auto"/>
        <w:ind w:left="720"/>
        <w:jc w:val="both"/>
        <w:rPr>
          <w:b w:val="0"/>
          <w:lang w:eastAsia="en-PH"/>
        </w:rPr>
      </w:pPr>
      <w:r>
        <w:rPr>
          <w:b w:val="0"/>
          <w:lang w:eastAsia="en-PH"/>
        </w:rPr>
        <w:t xml:space="preserve">With the requirement and design in place, </w:t>
      </w:r>
      <w:r w:rsidR="00455744">
        <w:rPr>
          <w:b w:val="0"/>
          <w:lang w:eastAsia="en-PH"/>
        </w:rPr>
        <w:t xml:space="preserve">the researchers </w:t>
      </w:r>
      <w:r>
        <w:rPr>
          <w:b w:val="0"/>
          <w:lang w:eastAsia="en-PH"/>
        </w:rPr>
        <w:t xml:space="preserve">proceed to development, where </w:t>
      </w:r>
      <w:r w:rsidR="00455744">
        <w:rPr>
          <w:b w:val="0"/>
          <w:lang w:eastAsia="en-PH"/>
        </w:rPr>
        <w:t xml:space="preserve">the researchers </w:t>
      </w:r>
      <w:r>
        <w:rPr>
          <w:b w:val="0"/>
          <w:lang w:eastAsia="en-PH"/>
        </w:rPr>
        <w:t xml:space="preserve">start coding the system for </w:t>
      </w:r>
      <w:r w:rsidR="00455744">
        <w:rPr>
          <w:b w:val="0"/>
          <w:lang w:eastAsia="en-PH"/>
        </w:rPr>
        <w:t xml:space="preserve">the </w:t>
      </w:r>
      <w:r>
        <w:rPr>
          <w:b w:val="0"/>
          <w:lang w:eastAsia="en-PH"/>
        </w:rPr>
        <w:t xml:space="preserve">functionalities, design, database and </w:t>
      </w:r>
      <w:proofErr w:type="gramStart"/>
      <w:r>
        <w:rPr>
          <w:b w:val="0"/>
          <w:lang w:eastAsia="en-PH"/>
        </w:rPr>
        <w:t>etc..</w:t>
      </w:r>
      <w:proofErr w:type="gramEnd"/>
      <w:r>
        <w:rPr>
          <w:b w:val="0"/>
          <w:lang w:eastAsia="en-PH"/>
        </w:rPr>
        <w:t xml:space="preserve"> </w:t>
      </w:r>
      <w:r w:rsidR="00455744">
        <w:rPr>
          <w:b w:val="0"/>
          <w:lang w:eastAsia="en-PH"/>
        </w:rPr>
        <w:t xml:space="preserve">to </w:t>
      </w:r>
      <w:r>
        <w:rPr>
          <w:b w:val="0"/>
          <w:lang w:eastAsia="en-PH"/>
        </w:rPr>
        <w:t xml:space="preserve">work on small part and move to the next, ensuring each part work well. This way </w:t>
      </w:r>
      <w:r w:rsidR="00455744">
        <w:rPr>
          <w:b w:val="0"/>
          <w:lang w:eastAsia="en-PH"/>
        </w:rPr>
        <w:t xml:space="preserve">the researchers </w:t>
      </w:r>
      <w:r>
        <w:rPr>
          <w:b w:val="0"/>
          <w:lang w:eastAsia="en-PH"/>
        </w:rPr>
        <w:t xml:space="preserve">can fix any problem early on and ensure the system works smoothly. </w:t>
      </w:r>
    </w:p>
    <w:p w14:paraId="0F42FCBB" w14:textId="77777777" w:rsidR="002F0D14" w:rsidRPr="00FC574B" w:rsidRDefault="002F0D14" w:rsidP="002F0D14">
      <w:pPr>
        <w:spacing w:after="240" w:line="360" w:lineRule="auto"/>
        <w:ind w:left="720"/>
        <w:jc w:val="both"/>
        <w:rPr>
          <w:lang w:eastAsia="en-PH"/>
        </w:rPr>
      </w:pPr>
      <w:r w:rsidRPr="00FC574B">
        <w:rPr>
          <w:lang w:eastAsia="en-PH"/>
        </w:rPr>
        <w:t>Test</w:t>
      </w:r>
    </w:p>
    <w:p w14:paraId="17E65A18" w14:textId="39BE027D" w:rsidR="002F0D14" w:rsidRDefault="002F0D14" w:rsidP="002F0D14">
      <w:pPr>
        <w:spacing w:after="240" w:line="360" w:lineRule="auto"/>
        <w:ind w:left="720"/>
        <w:jc w:val="both"/>
        <w:rPr>
          <w:b w:val="0"/>
          <w:lang w:eastAsia="en-PH"/>
        </w:rPr>
      </w:pPr>
      <w:r>
        <w:rPr>
          <w:b w:val="0"/>
          <w:lang w:eastAsia="en-PH"/>
        </w:rPr>
        <w:t xml:space="preserve">This phase is crucial in development process as it ensure that the system operates correctly and gather client feedback on the system. Checking </w:t>
      </w:r>
      <w:r w:rsidR="00455744">
        <w:rPr>
          <w:b w:val="0"/>
          <w:lang w:eastAsia="en-PH"/>
        </w:rPr>
        <w:t xml:space="preserve">this </w:t>
      </w:r>
      <w:r>
        <w:rPr>
          <w:b w:val="0"/>
          <w:lang w:eastAsia="en-PH"/>
        </w:rPr>
        <w:t xml:space="preserve">thoroughly to find any bugs or problems. Any bugs or issues </w:t>
      </w:r>
      <w:r w:rsidR="00455744">
        <w:rPr>
          <w:b w:val="0"/>
          <w:lang w:eastAsia="en-PH"/>
        </w:rPr>
        <w:t xml:space="preserve">that the researchers </w:t>
      </w:r>
      <w:r>
        <w:rPr>
          <w:b w:val="0"/>
          <w:lang w:eastAsia="en-PH"/>
        </w:rPr>
        <w:t>find will be fixed before deploy</w:t>
      </w:r>
      <w:r w:rsidR="00455744">
        <w:rPr>
          <w:b w:val="0"/>
          <w:lang w:eastAsia="en-PH"/>
        </w:rPr>
        <w:t>ing</w:t>
      </w:r>
      <w:r>
        <w:rPr>
          <w:b w:val="0"/>
          <w:lang w:eastAsia="en-PH"/>
        </w:rPr>
        <w:t xml:space="preserve"> the system to Ilagan Funeral Home. This way, </w:t>
      </w:r>
      <w:r w:rsidR="00455744">
        <w:rPr>
          <w:b w:val="0"/>
          <w:lang w:eastAsia="en-PH"/>
        </w:rPr>
        <w:t>the researchers can</w:t>
      </w:r>
      <w:r>
        <w:rPr>
          <w:b w:val="0"/>
          <w:lang w:eastAsia="en-PH"/>
        </w:rPr>
        <w:t xml:space="preserve"> ensure that the system works well and does what it</w:t>
      </w:r>
      <w:r w:rsidR="00455744">
        <w:rPr>
          <w:b w:val="0"/>
          <w:lang w:eastAsia="en-PH"/>
        </w:rPr>
        <w:t xml:space="preserve"> is</w:t>
      </w:r>
      <w:r>
        <w:rPr>
          <w:b w:val="0"/>
          <w:lang w:eastAsia="en-PH"/>
        </w:rPr>
        <w:t xml:space="preserve"> supposed to do.</w:t>
      </w:r>
    </w:p>
    <w:p w14:paraId="7B1AFB1F" w14:textId="77777777" w:rsidR="002F0D14" w:rsidRPr="00750B1C" w:rsidRDefault="002F0D14" w:rsidP="002F0D14">
      <w:pPr>
        <w:tabs>
          <w:tab w:val="left" w:pos="2581"/>
        </w:tabs>
        <w:spacing w:after="240" w:line="360" w:lineRule="auto"/>
        <w:ind w:left="720"/>
        <w:jc w:val="both"/>
        <w:rPr>
          <w:lang w:eastAsia="en-PH"/>
        </w:rPr>
      </w:pPr>
      <w:r w:rsidRPr="00FC574B">
        <w:rPr>
          <w:lang w:eastAsia="en-PH"/>
        </w:rPr>
        <w:t>Deployment</w:t>
      </w:r>
      <w:r>
        <w:rPr>
          <w:lang w:eastAsia="en-PH"/>
        </w:rPr>
        <w:tab/>
      </w:r>
    </w:p>
    <w:p w14:paraId="63B816B0" w14:textId="301233CF" w:rsidR="002F0D14" w:rsidRDefault="002F0D14" w:rsidP="002F0D14">
      <w:pPr>
        <w:spacing w:after="240" w:line="360" w:lineRule="auto"/>
        <w:ind w:left="720"/>
        <w:jc w:val="both"/>
        <w:rPr>
          <w:b w:val="0"/>
          <w:lang w:eastAsia="en-PH"/>
        </w:rPr>
      </w:pPr>
      <w:r>
        <w:rPr>
          <w:b w:val="0"/>
          <w:lang w:eastAsia="en-PH"/>
        </w:rPr>
        <w:t xml:space="preserve"> Once testing is complete and </w:t>
      </w:r>
      <w:r w:rsidR="00455744">
        <w:rPr>
          <w:b w:val="0"/>
          <w:lang w:eastAsia="en-PH"/>
        </w:rPr>
        <w:t xml:space="preserve">the researchers </w:t>
      </w:r>
      <w:r>
        <w:rPr>
          <w:b w:val="0"/>
          <w:lang w:eastAsia="en-PH"/>
        </w:rPr>
        <w:t xml:space="preserve">ensured that everything works properly, the system is ready to be deployed. The system will be set up correctly on </w:t>
      </w:r>
      <w:r w:rsidR="00455744">
        <w:rPr>
          <w:b w:val="0"/>
          <w:lang w:eastAsia="en-PH"/>
        </w:rPr>
        <w:lastRenderedPageBreak/>
        <w:t xml:space="preserve">the client’s </w:t>
      </w:r>
      <w:r>
        <w:rPr>
          <w:b w:val="0"/>
          <w:lang w:eastAsia="en-PH"/>
        </w:rPr>
        <w:t>computers, ensuring everything runs smoothly and there is no problem in the system.</w:t>
      </w:r>
    </w:p>
    <w:p w14:paraId="284B4A23" w14:textId="77777777" w:rsidR="002F0D14" w:rsidRPr="00FC574B" w:rsidRDefault="002F0D14" w:rsidP="002F0D14">
      <w:pPr>
        <w:spacing w:after="240" w:line="360" w:lineRule="auto"/>
        <w:ind w:left="720"/>
        <w:jc w:val="both"/>
        <w:rPr>
          <w:lang w:eastAsia="en-PH"/>
        </w:rPr>
      </w:pPr>
      <w:r w:rsidRPr="00FC574B">
        <w:rPr>
          <w:lang w:eastAsia="en-PH"/>
        </w:rPr>
        <w:t>Review/Feedback</w:t>
      </w:r>
    </w:p>
    <w:p w14:paraId="6B67DF47" w14:textId="7C6014E5" w:rsidR="002F0D14" w:rsidRDefault="002F0D14" w:rsidP="002F0D14">
      <w:pPr>
        <w:spacing w:after="240" w:line="360" w:lineRule="auto"/>
        <w:ind w:left="720"/>
        <w:jc w:val="both"/>
        <w:rPr>
          <w:b w:val="0"/>
          <w:lang w:eastAsia="en-PH"/>
        </w:rPr>
      </w:pPr>
      <w:r>
        <w:rPr>
          <w:b w:val="0"/>
          <w:lang w:eastAsia="en-PH"/>
        </w:rPr>
        <w:t xml:space="preserve">In this phase, </w:t>
      </w:r>
      <w:r w:rsidR="00455744">
        <w:rPr>
          <w:b w:val="0"/>
          <w:lang w:eastAsia="en-PH"/>
        </w:rPr>
        <w:t>the researchers</w:t>
      </w:r>
      <w:r>
        <w:rPr>
          <w:b w:val="0"/>
          <w:lang w:eastAsia="en-PH"/>
        </w:rPr>
        <w:t xml:space="preserve"> get the feedback after the system has been deployed. They will tell </w:t>
      </w:r>
      <w:r w:rsidR="00455744">
        <w:rPr>
          <w:b w:val="0"/>
          <w:lang w:eastAsia="en-PH"/>
        </w:rPr>
        <w:t xml:space="preserve">the research </w:t>
      </w:r>
      <w:r>
        <w:rPr>
          <w:b w:val="0"/>
          <w:lang w:eastAsia="en-PH"/>
        </w:rPr>
        <w:t xml:space="preserve">what they like and what they think could be better. This </w:t>
      </w:r>
      <w:r w:rsidR="00455744">
        <w:rPr>
          <w:b w:val="0"/>
          <w:lang w:eastAsia="en-PH"/>
        </w:rPr>
        <w:t xml:space="preserve">could </w:t>
      </w:r>
      <w:r>
        <w:rPr>
          <w:b w:val="0"/>
          <w:lang w:eastAsia="en-PH"/>
        </w:rPr>
        <w:t>help make any necessary changes.</w:t>
      </w:r>
    </w:p>
    <w:p w14:paraId="0AED9A56" w14:textId="77777777" w:rsidR="002F0D14" w:rsidRPr="00FC574B" w:rsidRDefault="002F0D14" w:rsidP="002F0D14">
      <w:pPr>
        <w:tabs>
          <w:tab w:val="left" w:pos="1909"/>
        </w:tabs>
        <w:spacing w:after="240" w:line="360" w:lineRule="auto"/>
        <w:ind w:left="720"/>
        <w:jc w:val="both"/>
        <w:rPr>
          <w:lang w:eastAsia="en-PH"/>
        </w:rPr>
      </w:pPr>
      <w:r w:rsidRPr="00FC574B">
        <w:rPr>
          <w:lang w:eastAsia="en-PH"/>
        </w:rPr>
        <w:t>Launch</w:t>
      </w:r>
      <w:r>
        <w:rPr>
          <w:lang w:eastAsia="en-PH"/>
        </w:rPr>
        <w:tab/>
      </w:r>
    </w:p>
    <w:p w14:paraId="58468C50" w14:textId="688EEDCF" w:rsidR="002F0D14" w:rsidRPr="00C73B63" w:rsidRDefault="002F0D14" w:rsidP="002F0D14">
      <w:pPr>
        <w:spacing w:after="240" w:line="360" w:lineRule="auto"/>
        <w:ind w:left="720"/>
        <w:jc w:val="both"/>
        <w:rPr>
          <w:b w:val="0"/>
          <w:lang w:eastAsia="en-PH"/>
        </w:rPr>
      </w:pPr>
      <w:r>
        <w:rPr>
          <w:b w:val="0"/>
          <w:lang w:eastAsia="en-PH"/>
        </w:rPr>
        <w:t>The last phase is to launch the system to the users. If the client is happy with the system</w:t>
      </w:r>
      <w:r w:rsidR="00455744">
        <w:rPr>
          <w:b w:val="0"/>
          <w:lang w:eastAsia="en-PH"/>
        </w:rPr>
        <w:t>, the system</w:t>
      </w:r>
      <w:r>
        <w:rPr>
          <w:b w:val="0"/>
          <w:lang w:eastAsia="en-PH"/>
        </w:rPr>
        <w:t xml:space="preserve"> will then be launched</w:t>
      </w:r>
      <w:r w:rsidR="00455744">
        <w:rPr>
          <w:b w:val="0"/>
          <w:lang w:eastAsia="en-PH"/>
        </w:rPr>
        <w:t xml:space="preserve"> </w:t>
      </w:r>
      <w:r>
        <w:rPr>
          <w:b w:val="0"/>
          <w:lang w:eastAsia="en-PH"/>
        </w:rPr>
        <w:t>for to use. Support is provided to ensure that the system continues to run smoothly.</w:t>
      </w:r>
    </w:p>
    <w:p w14:paraId="2581C64F" w14:textId="77777777" w:rsidR="002F0D14" w:rsidRDefault="002F0D14" w:rsidP="002F0D14">
      <w:pPr>
        <w:pStyle w:val="Heading2"/>
        <w:rPr>
          <w:lang w:eastAsia="en-PH"/>
        </w:rPr>
      </w:pPr>
      <w:r>
        <w:rPr>
          <w:lang w:eastAsia="en-PH"/>
        </w:rPr>
        <w:t>Requirements Analysis</w:t>
      </w:r>
    </w:p>
    <w:p w14:paraId="7EA19817" w14:textId="77777777" w:rsidR="002F0D14" w:rsidRDefault="002F0D14" w:rsidP="00E55796">
      <w:pPr>
        <w:pStyle w:val="BodyofResearch"/>
        <w:jc w:val="both"/>
      </w:pPr>
      <w:r>
        <w:t xml:space="preserve">The people involve in the process are the admin/owner, inventory staff and service staff. Only these </w:t>
      </w:r>
      <w:proofErr w:type="spellStart"/>
      <w:r>
        <w:t>individualscan</w:t>
      </w:r>
      <w:proofErr w:type="spellEnd"/>
      <w:r>
        <w:t xml:space="preserve"> use the funeral home management system. The service staff is able to add a customer, create service request for the customers, and payments to pay for the service. Service staff is responsible for helping the customer with their preference in service they can also manage the client information update and remove a data. Inventory staffs is able to add </w:t>
      </w:r>
      <w:proofErr w:type="spellStart"/>
      <w:proofErr w:type="gramStart"/>
      <w:r>
        <w:t>a</w:t>
      </w:r>
      <w:proofErr w:type="spellEnd"/>
      <w:proofErr w:type="gramEnd"/>
      <w:r>
        <w:t xml:space="preserve"> equipment, release an equipment to use for the funeral service and return an equipment once the service is over they can also manage equipment and release </w:t>
      </w:r>
      <w:proofErr w:type="spellStart"/>
      <w:r>
        <w:t>equipments</w:t>
      </w:r>
      <w:proofErr w:type="spellEnd"/>
      <w:r>
        <w:t xml:space="preserve"> update, remove a data.</w:t>
      </w:r>
    </w:p>
    <w:p w14:paraId="1854B0EE" w14:textId="77777777" w:rsidR="002F0D14" w:rsidRPr="006023F6" w:rsidRDefault="002F0D14" w:rsidP="00E55796">
      <w:pPr>
        <w:pStyle w:val="BodyofResearch"/>
        <w:jc w:val="both"/>
      </w:pPr>
      <w:r>
        <w:t xml:space="preserve">The system will handle business activity, which include creating a service request, payment transaction, managing inventory </w:t>
      </w:r>
      <w:proofErr w:type="spellStart"/>
      <w:r>
        <w:t>specificallyequipments</w:t>
      </w:r>
      <w:proofErr w:type="spellEnd"/>
      <w:r>
        <w:t xml:space="preserve"> of the funeral </w:t>
      </w:r>
      <w:proofErr w:type="spellStart"/>
      <w:proofErr w:type="gramStart"/>
      <w:r>
        <w:t>home.It</w:t>
      </w:r>
      <w:proofErr w:type="spellEnd"/>
      <w:proofErr w:type="gramEnd"/>
      <w:r>
        <w:t xml:space="preserve"> will be deployed at Ilagan Funeral Home in Tarlac and operate within the </w:t>
      </w:r>
      <w:proofErr w:type="spellStart"/>
      <w:r>
        <w:t>premises.The</w:t>
      </w:r>
      <w:proofErr w:type="spellEnd"/>
      <w:r>
        <w:t xml:space="preserve"> system will feature user-friendly interface, allowing the user to easily navigate through  the system to perform task efficiently. The system will be used during operating hours to perform necessary </w:t>
      </w:r>
      <w:proofErr w:type="spellStart"/>
      <w:proofErr w:type="gramStart"/>
      <w:r>
        <w:t>task,such</w:t>
      </w:r>
      <w:proofErr w:type="spellEnd"/>
      <w:proofErr w:type="gramEnd"/>
      <w:r>
        <w:t xml:space="preserve"> as record client information and transaction, service request processing, handling payment transaction, managing inventory it include release of equipment for the service and return. </w:t>
      </w:r>
      <w:r>
        <w:tab/>
      </w:r>
    </w:p>
    <w:p w14:paraId="041456A2" w14:textId="77777777" w:rsidR="002F0D14" w:rsidRDefault="002F0D14" w:rsidP="002F0D14">
      <w:pPr>
        <w:pStyle w:val="Heading2"/>
        <w:rPr>
          <w:lang w:eastAsia="en-PH"/>
        </w:rPr>
      </w:pPr>
      <w:r>
        <w:rPr>
          <w:lang w:eastAsia="en-PH"/>
        </w:rPr>
        <w:lastRenderedPageBreak/>
        <w:t>Requirements Documentation</w:t>
      </w:r>
    </w:p>
    <w:p w14:paraId="1B4C32DC" w14:textId="77777777" w:rsidR="002F0D14" w:rsidRDefault="002F0D14" w:rsidP="00E55796">
      <w:pPr>
        <w:pStyle w:val="BodyofResearch"/>
        <w:jc w:val="both"/>
      </w:pPr>
      <w:r>
        <w:t xml:space="preserve">The Funeral Home Management system aims to improve the operations of </w:t>
      </w:r>
      <w:proofErr w:type="spellStart"/>
      <w:r>
        <w:t>ilagan</w:t>
      </w:r>
      <w:proofErr w:type="spellEnd"/>
      <w:r>
        <w:t xml:space="preserve"> funeral home in Tarlac by providing a computerized </w:t>
      </w:r>
      <w:proofErr w:type="spellStart"/>
      <w:proofErr w:type="gramStart"/>
      <w:r>
        <w:t>system.The</w:t>
      </w:r>
      <w:proofErr w:type="spellEnd"/>
      <w:proofErr w:type="gramEnd"/>
      <w:r>
        <w:t xml:space="preserve"> system serves both inventory and service. Service module can manage the client information update and add clients, create service request for client and handle payment transactions for the services provided. The inventory module can manage the </w:t>
      </w:r>
      <w:proofErr w:type="spellStart"/>
      <w:r>
        <w:t>equipments</w:t>
      </w:r>
      <w:proofErr w:type="spellEnd"/>
      <w:r>
        <w:t xml:space="preserve"> used in the service. It can add equipment and allows the employees to release equipment for use in a </w:t>
      </w:r>
      <w:proofErr w:type="spellStart"/>
      <w:proofErr w:type="gramStart"/>
      <w:r>
        <w:t>service.Once</w:t>
      </w:r>
      <w:proofErr w:type="spellEnd"/>
      <w:proofErr w:type="gramEnd"/>
      <w:r>
        <w:t xml:space="preserve"> the service is finished, the employee can return the equipment and view the equipment available for release. The admin can manage all aspects of the system, add users to the system and track their login and logout times. Admin can view all the reports form the service user and inventory user.</w:t>
      </w:r>
    </w:p>
    <w:p w14:paraId="5547E9A1" w14:textId="77777777" w:rsidR="002F0D14" w:rsidRDefault="002F0D14" w:rsidP="002F0D14">
      <w:pPr>
        <w:pStyle w:val="Heading2"/>
        <w:rPr>
          <w:lang w:eastAsia="en-PH"/>
        </w:rPr>
      </w:pPr>
      <w:r>
        <w:rPr>
          <w:lang w:eastAsia="en-PH"/>
        </w:rPr>
        <w:t>Design of Software, System, Product, and/or Processes</w:t>
      </w:r>
    </w:p>
    <w:p w14:paraId="42DA98CF" w14:textId="77777777" w:rsidR="002F0D14" w:rsidRDefault="002F0D14" w:rsidP="00E55796">
      <w:pPr>
        <w:pStyle w:val="BodyofResearch"/>
        <w:jc w:val="both"/>
      </w:pPr>
      <w:r>
        <w:t xml:space="preserve">The developed system will be used by the admin/owner, inventory staff, and service staff. Only these individuals can access the system. The computerized system will help the client improve their </w:t>
      </w:r>
      <w:proofErr w:type="spellStart"/>
      <w:r>
        <w:t>operationsby</w:t>
      </w:r>
      <w:proofErr w:type="spellEnd"/>
      <w:r>
        <w:t xml:space="preserve"> allowing them to manage their service request, client information and payment transaction. For inventory manage their equipment, release equipment, return it and generate reports.</w:t>
      </w:r>
    </w:p>
    <w:p w14:paraId="57251670" w14:textId="77777777" w:rsidR="002F0D14" w:rsidRDefault="002F0D14" w:rsidP="00E55796">
      <w:pPr>
        <w:pStyle w:val="BodyofResearch"/>
        <w:jc w:val="both"/>
      </w:pPr>
      <w:r>
        <w:t xml:space="preserve">To access the system, users need to log in. The admin has the authority to create new users. The system has three access levels admin, inventory staff, and service staff. Once a user login, the home will </w:t>
      </w:r>
      <w:proofErr w:type="spellStart"/>
      <w:proofErr w:type="gramStart"/>
      <w:r>
        <w:t>appear.For</w:t>
      </w:r>
      <w:proofErr w:type="spellEnd"/>
      <w:proofErr w:type="gramEnd"/>
      <w:r>
        <w:t xml:space="preserve"> service </w:t>
      </w:r>
      <w:proofErr w:type="spellStart"/>
      <w:r>
        <w:t>staff,client</w:t>
      </w:r>
      <w:proofErr w:type="spellEnd"/>
      <w:r>
        <w:t xml:space="preserve"> information allows the user to  add client to the system and store their information. The system provides functions to add, remove, and update this information. Once the client is added to the system, the user can create a service request, entering details about the deceased such as the deceased name, date/time of burial, cemetery, etc., and package selection. User can customize the selected packaged package to fit the client’s preference. Once a service request is created, user can proceed to payment, where the service will be paid it will include details such as the paid amount, payment option, etc. Reports will be generated to display, purchase history and account receivable. </w:t>
      </w:r>
    </w:p>
    <w:p w14:paraId="44DAAD57" w14:textId="77777777" w:rsidR="002F0D14" w:rsidRDefault="002F0D14" w:rsidP="00E55796">
      <w:pPr>
        <w:pStyle w:val="BodyofResearch"/>
        <w:jc w:val="both"/>
      </w:pPr>
      <w:r>
        <w:lastRenderedPageBreak/>
        <w:t xml:space="preserve">For inventory staff, when the user login with the inventory staff user role, the home module will appear. The user will be able to add equipment to the system, storing necessary information about the equipment. Once the user adds an equipment to the system, the users will be able to release equipment for use in a service, return it, and view the released equipment. The stored information about equipment can be updated and </w:t>
      </w:r>
      <w:proofErr w:type="spellStart"/>
      <w:proofErr w:type="gramStart"/>
      <w:r>
        <w:t>removed.Reports</w:t>
      </w:r>
      <w:proofErr w:type="spellEnd"/>
      <w:proofErr w:type="gramEnd"/>
      <w:r>
        <w:t xml:space="preserve"> will be generated to display, and release equipment and </w:t>
      </w:r>
      <w:proofErr w:type="spellStart"/>
      <w:r>
        <w:t>inventory.For</w:t>
      </w:r>
      <w:proofErr w:type="spellEnd"/>
      <w:r>
        <w:t xml:space="preserve"> admin, when the user login with the admin user role, they will be able to manage all the aspect of the system. This includes the service staff user role, inventory staff user role and a module to add user and track user logs to monitor login and logout times. The home module will simply display a welcome message to the system with a short description of the system. Once the user is </w:t>
      </w:r>
      <w:proofErr w:type="gramStart"/>
      <w:r>
        <w:t>finished</w:t>
      </w:r>
      <w:proofErr w:type="gramEnd"/>
      <w:r>
        <w:t xml:space="preserve"> they log out of the system.</w:t>
      </w:r>
    </w:p>
    <w:p w14:paraId="1438B69A" w14:textId="77777777" w:rsidR="002F0D14" w:rsidRDefault="002F0D14" w:rsidP="00E55796">
      <w:pPr>
        <w:pStyle w:val="BodyofResearch"/>
        <w:jc w:val="both"/>
      </w:pPr>
      <w:r>
        <w:t xml:space="preserve">C# will be used in the creation of Funeral Home Management System for Ilagan Tarlac. It will be used for developing a user friendly </w:t>
      </w:r>
      <w:proofErr w:type="gramStart"/>
      <w:r>
        <w:t>interface  allowing</w:t>
      </w:r>
      <w:proofErr w:type="gramEnd"/>
      <w:r>
        <w:t xml:space="preserve"> easy navigation through different part of the system. Using C# will improve the systems, performance ensuring smooth operation and efficient management of funeral home processes. For the database Microsoft SQL Server Management Studio (SSMS) will be used to efficiently manage and store data, ensuring smooth operation of the Funeral Home Management System for Ilagan Tarlac</w:t>
      </w:r>
    </w:p>
    <w:p w14:paraId="5EC1FD2C" w14:textId="77777777" w:rsidR="002F0D14" w:rsidRDefault="002F0D14" w:rsidP="00B55276">
      <w:pPr>
        <w:pStyle w:val="BodyofResearch"/>
      </w:pPr>
    </w:p>
    <w:p w14:paraId="531A68E9" w14:textId="77777777" w:rsidR="002F0D14" w:rsidRDefault="002F0D14" w:rsidP="00B55276">
      <w:pPr>
        <w:pStyle w:val="BodyofResearch"/>
      </w:pPr>
    </w:p>
    <w:p w14:paraId="282AF63C" w14:textId="37378A03" w:rsidR="00357864" w:rsidRDefault="00357864" w:rsidP="008733E8">
      <w:pPr>
        <w:pStyle w:val="Heading1"/>
      </w:pPr>
      <w:r>
        <w:br w:type="column"/>
      </w:r>
      <w:r>
        <w:lastRenderedPageBreak/>
        <w:t>RESULTS AND DISCUSSION</w:t>
      </w:r>
    </w:p>
    <w:p w14:paraId="14B47749" w14:textId="2DC50BC9" w:rsidR="000418AB" w:rsidRDefault="000418AB" w:rsidP="000418AB">
      <w:pPr>
        <w:pStyle w:val="Heading2"/>
      </w:pPr>
      <w:r>
        <w:t>Testing</w:t>
      </w:r>
    </w:p>
    <w:p w14:paraId="755A4975" w14:textId="7B61F801" w:rsidR="00181A54" w:rsidRDefault="00181A54" w:rsidP="00181A54">
      <w:pPr>
        <w:pStyle w:val="Heading2"/>
      </w:pPr>
      <w:r>
        <w:t xml:space="preserve">Description of Prototype </w:t>
      </w:r>
    </w:p>
    <w:p w14:paraId="3D0FEEEB" w14:textId="7BB22EAA" w:rsidR="00CD5198" w:rsidRPr="00CD5198" w:rsidRDefault="00340D83" w:rsidP="00E55796">
      <w:pPr>
        <w:pStyle w:val="BodyofResearch"/>
        <w:jc w:val="both"/>
      </w:pPr>
      <w:r>
        <w:t>This part includes the system requirements</w:t>
      </w:r>
      <w:r w:rsidR="001A1CE0">
        <w:t>,</w:t>
      </w:r>
      <w:r>
        <w:t xml:space="preserve"> the preliminary design</w:t>
      </w:r>
      <w:r w:rsidR="001A1CE0">
        <w:t>,</w:t>
      </w:r>
      <w:r>
        <w:t xml:space="preserve"> and how the system is being evaluated and tested.</w:t>
      </w:r>
    </w:p>
    <w:p w14:paraId="274D7574" w14:textId="78744455" w:rsidR="000D04AD" w:rsidRDefault="000D04AD" w:rsidP="000D04AD">
      <w:pPr>
        <w:pStyle w:val="Heading2"/>
      </w:pPr>
      <w:r w:rsidRPr="000D04AD">
        <w:t xml:space="preserve">Implementation Plan </w:t>
      </w:r>
    </w:p>
    <w:p w14:paraId="619FB2F0" w14:textId="77777777" w:rsidR="000D04AD" w:rsidRDefault="000D04AD" w:rsidP="00E55796">
      <w:pPr>
        <w:pStyle w:val="BodyofResearch"/>
        <w:jc w:val="both"/>
      </w:pPr>
      <w:r>
        <w:t>The Implementation Plan describes how the information system will be deployed, installed, and transitioned into an operational system. The plan contains an overview of the system, a brief description of the major tasks involved in the implementation, the overall resources needed to support the implementation effort (such as hardware, software, facilities, materials, and personnel), and any site-specific implementation requirements.</w:t>
      </w:r>
    </w:p>
    <w:p w14:paraId="46A08C2F" w14:textId="4FDC2E15" w:rsidR="000D04AD" w:rsidRDefault="000D04AD" w:rsidP="000D04AD">
      <w:pPr>
        <w:pStyle w:val="Heading2"/>
      </w:pPr>
      <w:r w:rsidRPr="000D04AD">
        <w:t xml:space="preserve">Implementation </w:t>
      </w:r>
      <w:r>
        <w:t>Results</w:t>
      </w:r>
      <w:r w:rsidRPr="000D04AD">
        <w:t xml:space="preserve"> </w:t>
      </w:r>
    </w:p>
    <w:p w14:paraId="182ECF9A" w14:textId="5EEDBAD8" w:rsidR="000D04AD" w:rsidRDefault="000D04AD" w:rsidP="00E55796">
      <w:pPr>
        <w:pStyle w:val="BodyofResearch"/>
        <w:jc w:val="both"/>
      </w:pPr>
      <w:r>
        <w:t>This part consists of the outputs during the implementation phase. These may include the generated outcomes as the ground for improving the project/system</w:t>
      </w:r>
      <w:r w:rsidR="00357864">
        <w:t>. This part is optional.</w:t>
      </w:r>
    </w:p>
    <w:p w14:paraId="56DF0955" w14:textId="77777777" w:rsidR="000D04AD" w:rsidRDefault="000D04AD" w:rsidP="00B55276">
      <w:pPr>
        <w:pStyle w:val="BodyofResearch"/>
      </w:pPr>
    </w:p>
    <w:p w14:paraId="4575D92C" w14:textId="77777777" w:rsidR="00E04577" w:rsidRDefault="00E04577" w:rsidP="00B55276">
      <w:pPr>
        <w:pStyle w:val="BodyofResearch"/>
      </w:pPr>
    </w:p>
    <w:p w14:paraId="551937E9" w14:textId="77777777" w:rsidR="00E04577" w:rsidRDefault="00E04577" w:rsidP="00B55276">
      <w:pPr>
        <w:pStyle w:val="BodyofResearch"/>
      </w:pPr>
    </w:p>
    <w:p w14:paraId="4382D80F" w14:textId="77777777" w:rsidR="00E04577" w:rsidRDefault="00E04577" w:rsidP="00B55276">
      <w:pPr>
        <w:pStyle w:val="BodyofResearch"/>
      </w:pPr>
    </w:p>
    <w:p w14:paraId="0DA79F4E" w14:textId="77777777" w:rsidR="00E04577" w:rsidRDefault="00E04577" w:rsidP="00B55276">
      <w:pPr>
        <w:pStyle w:val="BodyofResearch"/>
      </w:pPr>
    </w:p>
    <w:p w14:paraId="72971D5E" w14:textId="77777777" w:rsidR="00E04577" w:rsidRDefault="00E04577" w:rsidP="00B55276">
      <w:pPr>
        <w:pStyle w:val="BodyofResearch"/>
      </w:pPr>
    </w:p>
    <w:p w14:paraId="2B997029" w14:textId="65B964C5" w:rsidR="00E04577" w:rsidRPr="00AF0173" w:rsidRDefault="007E4144" w:rsidP="008733E8">
      <w:pPr>
        <w:pStyle w:val="Heading1"/>
      </w:pPr>
      <w:r>
        <w:br w:type="column"/>
      </w:r>
      <w:r w:rsidR="00E04577" w:rsidRPr="00AF0173">
        <w:lastRenderedPageBreak/>
        <w:t>Conclusion</w:t>
      </w:r>
    </w:p>
    <w:p w14:paraId="552B6EA0" w14:textId="02A10F20" w:rsidR="00E04577" w:rsidRPr="00025C1D" w:rsidRDefault="00025C1D" w:rsidP="005B57A3">
      <w:pPr>
        <w:pStyle w:val="BodyofResearch"/>
        <w:jc w:val="both"/>
        <w:rPr>
          <w:rStyle w:val="BodyofResearchChar"/>
          <w:lang w:val="en-PH"/>
        </w:rPr>
      </w:pPr>
      <w:r w:rsidRPr="00025C1D">
        <w:rPr>
          <w:rStyle w:val="BodyofResearchChar"/>
        </w:rPr>
        <w:t xml:space="preserve">The introduction of a computerized management system in </w:t>
      </w:r>
      <w:proofErr w:type="spellStart"/>
      <w:r w:rsidRPr="00025C1D">
        <w:rPr>
          <w:rStyle w:val="BodyofResearchChar"/>
        </w:rPr>
        <w:t>Iliagan</w:t>
      </w:r>
      <w:proofErr w:type="spellEnd"/>
      <w:r w:rsidRPr="00025C1D">
        <w:rPr>
          <w:rStyle w:val="BodyofResearchChar"/>
        </w:rPr>
        <w:t xml:space="preserve"> Funeral Home in Tarlac is </w:t>
      </w:r>
      <w:r>
        <w:rPr>
          <w:rStyle w:val="BodyofResearchChar"/>
        </w:rPr>
        <w:t>expected</w:t>
      </w:r>
      <w:r w:rsidRPr="00025C1D">
        <w:rPr>
          <w:rStyle w:val="BodyofResearchChar"/>
        </w:rPr>
        <w:t xml:space="preserve"> to improve its operational performance. The </w:t>
      </w:r>
      <w:r>
        <w:rPr>
          <w:rStyle w:val="BodyofResearchChar"/>
        </w:rPr>
        <w:t>current</w:t>
      </w:r>
      <w:r w:rsidRPr="00025C1D">
        <w:rPr>
          <w:rStyle w:val="BodyofResearchChar"/>
        </w:rPr>
        <w:t xml:space="preserve"> system of the funeral home </w:t>
      </w:r>
      <w:r>
        <w:rPr>
          <w:rStyle w:val="BodyofResearchChar"/>
        </w:rPr>
        <w:t>relies heavily on manual processes</w:t>
      </w:r>
      <w:r w:rsidRPr="00025C1D">
        <w:rPr>
          <w:rStyle w:val="BodyofResearchChar"/>
        </w:rPr>
        <w:t xml:space="preserve">. In this way, several essential functions like transactions with clients and providers, payments collecting or the </w:t>
      </w:r>
      <w:r>
        <w:rPr>
          <w:rStyle w:val="BodyofResearchChar"/>
        </w:rPr>
        <w:t>inventory</w:t>
      </w:r>
      <w:r w:rsidRPr="00025C1D">
        <w:rPr>
          <w:rStyle w:val="BodyofResearchChar"/>
        </w:rPr>
        <w:t xml:space="preserve"> of the funeral home can be digitized and these operations can be easily performed and the data be more accurate, organized and available. This technology advancement will change the focus of the business away from the through operations towards helping and taking care of the bereaved families.</w:t>
      </w:r>
    </w:p>
    <w:p w14:paraId="411AFFA5" w14:textId="628C2767" w:rsidR="00025C1D" w:rsidRDefault="00025C1D" w:rsidP="005B57A3">
      <w:pPr>
        <w:pStyle w:val="BodyofResearch"/>
        <w:jc w:val="both"/>
        <w:rPr>
          <w:rStyle w:val="BodyofResearchChar"/>
        </w:rPr>
      </w:pPr>
      <w:r w:rsidRPr="00025C1D">
        <w:rPr>
          <w:rStyle w:val="BodyofResearchChar"/>
        </w:rPr>
        <w:t>Our survey results of this study suggest that this system is likely to assist Ilagan Funeral Home streamline its operations in terms of service delivery. Each of the modules is specifically designed to address the user account management, client information recording, make package transactions, inventory taking and payment. The benefits about the use of the system will minimize the problems of manual data entry and its concurrent errors. Additionally, the system’s reporting capabilities will provide valuable insights into business operations, enabling management to make informed, data-driven decisions.</w:t>
      </w:r>
    </w:p>
    <w:p w14:paraId="7283DAFB" w14:textId="5EB79D9D" w:rsidR="00025C1D" w:rsidRDefault="00B65769" w:rsidP="005B57A3">
      <w:pPr>
        <w:pStyle w:val="BodyofResearch"/>
        <w:jc w:val="both"/>
        <w:rPr>
          <w:rStyle w:val="BodyofResearchChar"/>
        </w:rPr>
      </w:pPr>
      <w:r w:rsidRPr="00B65769">
        <w:rPr>
          <w:rStyle w:val="BodyofResearchChar"/>
        </w:rPr>
        <w:t>In conclusion, the adoption of a computerized management system is essential for Ilagan Funeral Home to enhance both the efficiency and reliability of its operations</w:t>
      </w:r>
      <w:r w:rsidR="00025C1D" w:rsidRPr="00025C1D">
        <w:t xml:space="preserve"> </w:t>
      </w:r>
      <w:r w:rsidR="00025C1D" w:rsidRPr="00025C1D">
        <w:rPr>
          <w:rStyle w:val="BodyofResearchChar"/>
        </w:rPr>
        <w:t xml:space="preserve">Not only will this system enhance the current’s processes, </w:t>
      </w:r>
      <w:r w:rsidR="008520EA" w:rsidRPr="008520EA">
        <w:rPr>
          <w:rStyle w:val="BodyofResearchChar"/>
        </w:rPr>
        <w:t>but also ensure that the funeral home can better meet the evolving needs of its clients while continuing to deliver the high standard of</w:t>
      </w:r>
      <w:r w:rsidR="008520EA">
        <w:rPr>
          <w:rStyle w:val="BodyofResearchChar"/>
        </w:rPr>
        <w:t xml:space="preserve"> </w:t>
      </w:r>
      <w:r w:rsidR="00025C1D" w:rsidRPr="00025C1D">
        <w:rPr>
          <w:rStyle w:val="BodyofResearchChar"/>
        </w:rPr>
        <w:t>care and services for clients.</w:t>
      </w:r>
    </w:p>
    <w:p w14:paraId="73FC8ED1" w14:textId="74776576" w:rsidR="00E04577" w:rsidRPr="00AF0173" w:rsidRDefault="008520EA" w:rsidP="005B57A3">
      <w:pPr>
        <w:pStyle w:val="BodyofResearch"/>
        <w:jc w:val="both"/>
      </w:pPr>
      <w:r w:rsidRPr="008520EA">
        <w:t xml:space="preserve">There are suggestions with regard to the use of future systems that they incorporate additional features including the capability of writing detailed statements of accounts and make provision for more than cash payment systems. On the other hand, the system is designed for local area networks only, so thoughtful consideration should be given for networks that employ internet connectivity for future development in order to access it across multiple sites and to enable the use of the system remotely. </w:t>
      </w:r>
      <w:r w:rsidR="00B65769" w:rsidRPr="00B65769">
        <w:t>Finally, further research into the impact of similar management systems in other funeral homes could provide</w:t>
      </w:r>
      <w:r w:rsidR="005B57A3">
        <w:t xml:space="preserve"> </w:t>
      </w:r>
      <w:r w:rsidR="00B65769" w:rsidRPr="00B65769">
        <w:lastRenderedPageBreak/>
        <w:t>valuable insights into how technology can improve business operations in this sensitive and essential sector.</w:t>
      </w:r>
    </w:p>
    <w:p w14:paraId="054299B5" w14:textId="77777777" w:rsidR="00E04577" w:rsidRPr="00AF0173" w:rsidRDefault="00E04577" w:rsidP="00B55276">
      <w:pPr>
        <w:pStyle w:val="BodyofResearch"/>
      </w:pPr>
    </w:p>
    <w:p w14:paraId="53CE203C" w14:textId="288E01F6" w:rsidR="007843D7" w:rsidRDefault="004A7BC0" w:rsidP="00322B07">
      <w:pPr>
        <w:pStyle w:val="References"/>
      </w:pPr>
      <w:r>
        <w:br w:type="column"/>
      </w:r>
      <w:r w:rsidR="00322B07">
        <w:lastRenderedPageBreak/>
        <w:t>Reference</w:t>
      </w:r>
    </w:p>
    <w:p w14:paraId="12154B41" w14:textId="6B84C1B8" w:rsidR="004F7BFC" w:rsidRDefault="004F7BFC" w:rsidP="00322B07">
      <w:pPr>
        <w:pStyle w:val="References"/>
        <w:rPr>
          <w:bCs/>
          <w:lang w:val="en-PH"/>
        </w:rPr>
      </w:pPr>
      <w:proofErr w:type="spellStart"/>
      <w:r w:rsidRPr="004F7BFC">
        <w:rPr>
          <w:bCs/>
          <w:lang w:val="en-PH"/>
        </w:rPr>
        <w:t>Calimanu</w:t>
      </w:r>
      <w:proofErr w:type="spellEnd"/>
      <w:r w:rsidRPr="004F7BFC">
        <w:rPr>
          <w:bCs/>
          <w:lang w:val="en-PH"/>
        </w:rPr>
        <w:t xml:space="preserve">, S. (2023, August 25). How technology is changing the landscape of economic development. </w:t>
      </w:r>
    </w:p>
    <w:p w14:paraId="483701B2" w14:textId="617448EC" w:rsidR="004F7BFC" w:rsidRPr="004F7BFC" w:rsidRDefault="004F7BFC" w:rsidP="00322B07">
      <w:pPr>
        <w:pStyle w:val="References"/>
        <w:rPr>
          <w:rStyle w:val="ReferencesChar"/>
          <w:bCs/>
          <w:lang w:val="en-PH"/>
        </w:rPr>
      </w:pPr>
      <w:proofErr w:type="spellStart"/>
      <w:r>
        <w:rPr>
          <w:bCs/>
          <w:lang w:val="en-PH"/>
        </w:rPr>
        <w:t>Retrevied</w:t>
      </w:r>
      <w:proofErr w:type="spellEnd"/>
      <w:r>
        <w:rPr>
          <w:bCs/>
          <w:lang w:val="en-PH"/>
        </w:rPr>
        <w:t xml:space="preserve"> from:</w:t>
      </w:r>
      <w:r w:rsidRPr="004F7BFC">
        <w:rPr>
          <w:bCs/>
          <w:lang w:val="en-PH"/>
        </w:rPr>
        <w:t xml:space="preserve"> https://researchfdi.com/resources/articles/how-technology-is-changing-the-landscape-of-economic-development/</w:t>
      </w:r>
    </w:p>
    <w:p w14:paraId="3A812C2C" w14:textId="77777777" w:rsidR="001032B6" w:rsidRDefault="001032B6" w:rsidP="007843D7">
      <w:pPr>
        <w:pStyle w:val="References"/>
        <w:rPr>
          <w:lang w:val="en-PH"/>
        </w:rPr>
      </w:pPr>
      <w:r w:rsidRPr="001032B6">
        <w:rPr>
          <w:lang w:val="en-PH"/>
        </w:rPr>
        <w:t xml:space="preserve">Yasar, K. (2024, May 9). information technology (IT). </w:t>
      </w:r>
    </w:p>
    <w:p w14:paraId="6A8A7736" w14:textId="38EC8EB2" w:rsidR="001032B6" w:rsidRPr="001032B6" w:rsidRDefault="001032B6" w:rsidP="007843D7">
      <w:pPr>
        <w:pStyle w:val="References"/>
        <w:rPr>
          <w:rStyle w:val="ReferencesChar"/>
          <w:lang w:val="en-PH"/>
        </w:rPr>
      </w:pPr>
      <w:r>
        <w:rPr>
          <w:lang w:val="en-PH"/>
        </w:rPr>
        <w:t xml:space="preserve">Retrieved from: </w:t>
      </w:r>
      <w:r w:rsidRPr="001032B6">
        <w:rPr>
          <w:lang w:val="en-PH"/>
        </w:rPr>
        <w:t>https://www.techtarget.com/searchdatacenter/definition/IT</w:t>
      </w:r>
    </w:p>
    <w:p w14:paraId="23FF6051" w14:textId="5F08AAB9" w:rsidR="002F0D14" w:rsidRDefault="002F0D14" w:rsidP="007843D7">
      <w:pPr>
        <w:pStyle w:val="References"/>
        <w:rPr>
          <w:rStyle w:val="ReferencesChar"/>
          <w:rFonts w:eastAsiaTheme="minorHAnsi"/>
        </w:rPr>
      </w:pPr>
      <w:r w:rsidRPr="002F0D14">
        <w:rPr>
          <w:rStyle w:val="ReferencesChar"/>
          <w:rFonts w:eastAsiaTheme="minorHAnsi"/>
        </w:rPr>
        <w:t xml:space="preserve">Anderson, C (2005). How to Build Effective Management Systems, </w:t>
      </w:r>
      <w:proofErr w:type="spellStart"/>
      <w:r w:rsidRPr="002F0D14">
        <w:rPr>
          <w:rStyle w:val="ReferencesChar"/>
          <w:rFonts w:eastAsiaTheme="minorHAnsi"/>
        </w:rPr>
        <w:t>Bizmanualz</w:t>
      </w:r>
      <w:proofErr w:type="spellEnd"/>
      <w:r w:rsidRPr="002F0D14">
        <w:rPr>
          <w:rStyle w:val="ReferencesChar"/>
          <w:rFonts w:eastAsiaTheme="minorHAnsi"/>
        </w:rPr>
        <w:t>, January 26, 2005.</w:t>
      </w:r>
    </w:p>
    <w:p w14:paraId="2C83D8B5" w14:textId="0A623C33" w:rsidR="002F0D14" w:rsidRDefault="002F0D14" w:rsidP="007843D7">
      <w:pPr>
        <w:pStyle w:val="References"/>
        <w:rPr>
          <w:rStyle w:val="ReferencesChar"/>
          <w:rFonts w:eastAsiaTheme="minorHAnsi"/>
        </w:rPr>
      </w:pPr>
      <w:r w:rsidRPr="002F0D14">
        <w:rPr>
          <w:rStyle w:val="ReferencesChar"/>
          <w:rFonts w:eastAsiaTheme="minorHAnsi"/>
        </w:rPr>
        <w:t>Retrieved</w:t>
      </w:r>
      <w:r w:rsidR="004F7BFC">
        <w:rPr>
          <w:rStyle w:val="ReferencesChar"/>
          <w:rFonts w:eastAsiaTheme="minorHAnsi"/>
        </w:rPr>
        <w:t xml:space="preserve"> </w:t>
      </w:r>
      <w:proofErr w:type="gramStart"/>
      <w:r w:rsidRPr="002F0D14">
        <w:rPr>
          <w:rStyle w:val="ReferencesChar"/>
          <w:rFonts w:eastAsiaTheme="minorHAnsi"/>
        </w:rPr>
        <w:t>from:https://www.researchgate.net/publication/276338459_Significance_of_Management_System_for_Effective_Organizational_Management</w:t>
      </w:r>
      <w:proofErr w:type="gramEnd"/>
    </w:p>
    <w:p w14:paraId="53883392" w14:textId="52D56B39" w:rsidR="007843D7" w:rsidRPr="00AF0173" w:rsidRDefault="002F0D14" w:rsidP="007843D7">
      <w:pPr>
        <w:pStyle w:val="References"/>
        <w:rPr>
          <w:rStyle w:val="ReferencesChar"/>
          <w:rFonts w:eastAsiaTheme="minorHAnsi"/>
          <w:b/>
          <w:highlight w:val="lightGray"/>
        </w:rPr>
      </w:pPr>
      <w:r w:rsidRPr="005C4567">
        <w:t>Burrell A., Selman L. E. (2020). </w:t>
      </w:r>
      <w:r w:rsidRPr="005C4567">
        <w:rPr>
          <w:rStyle w:val="ref-title"/>
          <w:color w:val="303030"/>
        </w:rPr>
        <w:t>How do funeral practices impact bereaved relatives’ mental health, grief and bereavements? A mixed methods review with implications for COVID-19</w:t>
      </w:r>
      <w:r>
        <w:rPr>
          <w:rStyle w:val="ref-title"/>
          <w:color w:val="303030"/>
        </w:rPr>
        <w:t>.</w:t>
      </w:r>
      <w:r w:rsidR="007843D7" w:rsidRPr="00AF0173">
        <w:rPr>
          <w:rStyle w:val="ReferencesChar"/>
          <w:rFonts w:eastAsiaTheme="minorHAnsi"/>
          <w:highlight w:val="lightGray"/>
        </w:rPr>
        <w:t xml:space="preserve"> </w:t>
      </w:r>
    </w:p>
    <w:p w14:paraId="4DBE1DCD" w14:textId="77777777" w:rsidR="002F0D14" w:rsidRPr="002F0D14" w:rsidRDefault="002F0D14" w:rsidP="002F0D14">
      <w:pPr>
        <w:pStyle w:val="References"/>
        <w:rPr>
          <w:rStyle w:val="ReferencesChar"/>
          <w:rFonts w:eastAsiaTheme="minorHAnsi"/>
        </w:rPr>
      </w:pPr>
      <w:r w:rsidRPr="002F0D14">
        <w:rPr>
          <w:rStyle w:val="ReferencesChar"/>
          <w:rFonts w:eastAsiaTheme="minorHAnsi"/>
        </w:rPr>
        <w:t xml:space="preserve">Retrieved </w:t>
      </w:r>
      <w:proofErr w:type="spellStart"/>
      <w:proofErr w:type="gramStart"/>
      <w:r w:rsidRPr="002F0D14">
        <w:rPr>
          <w:rStyle w:val="ReferencesChar"/>
          <w:rFonts w:eastAsiaTheme="minorHAnsi"/>
        </w:rPr>
        <w:t>from:https</w:t>
      </w:r>
      <w:proofErr w:type="spellEnd"/>
      <w:r w:rsidRPr="002F0D14">
        <w:rPr>
          <w:rStyle w:val="ReferencesChar"/>
          <w:rFonts w:eastAsiaTheme="minorHAnsi"/>
        </w:rPr>
        <w:t>://pubmed.ncbi.nlm.nih.gov/32640878/</w:t>
      </w:r>
      <w:proofErr w:type="gramEnd"/>
    </w:p>
    <w:p w14:paraId="2B780061" w14:textId="77777777" w:rsidR="002F0D14" w:rsidRDefault="002F0D14" w:rsidP="002F0D14">
      <w:pPr>
        <w:pStyle w:val="References"/>
        <w:rPr>
          <w:rStyle w:val="ReferencesChar"/>
          <w:rFonts w:eastAsiaTheme="minorHAnsi"/>
        </w:rPr>
      </w:pPr>
      <w:r w:rsidRPr="002F0D14">
        <w:rPr>
          <w:rStyle w:val="ReferencesChar"/>
          <w:rFonts w:eastAsiaTheme="minorHAnsi"/>
        </w:rPr>
        <w:t>Biryukova, E. (2023) Information Systems in the Organization of Business Processes of Funeral Companies: Features of Efficiency Assessment</w:t>
      </w:r>
    </w:p>
    <w:p w14:paraId="35B36207" w14:textId="77777777" w:rsidR="002F0D14" w:rsidRDefault="002F0D14" w:rsidP="002F0D14">
      <w:pPr>
        <w:pStyle w:val="References"/>
        <w:jc w:val="left"/>
        <w:rPr>
          <w:rStyle w:val="ReferencesChar"/>
          <w:rFonts w:eastAsiaTheme="minorHAnsi"/>
        </w:rPr>
      </w:pPr>
      <w:r w:rsidRPr="00AF0173">
        <w:rPr>
          <w:rStyle w:val="ReferencesChar"/>
          <w:rFonts w:eastAsiaTheme="minorHAnsi"/>
        </w:rPr>
        <w:t>Retrieved from</w:t>
      </w:r>
      <w:r>
        <w:rPr>
          <w:rStyle w:val="ReferencesChar"/>
          <w:rFonts w:eastAsiaTheme="minorHAnsi"/>
        </w:rPr>
        <w:t xml:space="preserve">: </w:t>
      </w:r>
      <w:r w:rsidRPr="00BC6234">
        <w:rPr>
          <w:rStyle w:val="ReferencesChar"/>
          <w:rFonts w:eastAsiaTheme="minorHAnsi"/>
        </w:rPr>
        <w:t>https://technoeconomics.spbstu.ru/userfiles/files/Issues/6/5-Biryukova.pdf</w:t>
      </w:r>
    </w:p>
    <w:p w14:paraId="7DBB132E" w14:textId="7347FCBF" w:rsidR="007843D7" w:rsidRPr="002F0D14" w:rsidRDefault="002F0D14" w:rsidP="002F0D14">
      <w:pPr>
        <w:pStyle w:val="References"/>
        <w:jc w:val="left"/>
        <w:rPr>
          <w:rStyle w:val="ReferencesChar"/>
        </w:rPr>
      </w:pPr>
      <w:r>
        <w:t>Beard, V. R., &amp; Burger, W. C. (2015). "Change and Innovation in the Funeral Industry: A Typology of Motivations</w:t>
      </w:r>
    </w:p>
    <w:p w14:paraId="1FD6EC9D" w14:textId="77777777" w:rsidR="002F0D14" w:rsidRDefault="002F0D14" w:rsidP="002F0D14">
      <w:pPr>
        <w:pStyle w:val="References"/>
        <w:jc w:val="left"/>
        <w:rPr>
          <w:rStyle w:val="ReferencesChar"/>
          <w:rFonts w:eastAsiaTheme="minorHAnsi"/>
        </w:rPr>
      </w:pPr>
      <w:r w:rsidRPr="00AF0173">
        <w:rPr>
          <w:rStyle w:val="ReferencesChar"/>
          <w:rFonts w:eastAsiaTheme="minorHAnsi"/>
        </w:rPr>
        <w:t>Retrieved from</w:t>
      </w:r>
      <w:r>
        <w:rPr>
          <w:rStyle w:val="ReferencesChar"/>
          <w:rFonts w:eastAsiaTheme="minorHAnsi"/>
        </w:rPr>
        <w:t xml:space="preserve">: </w:t>
      </w:r>
      <w:r w:rsidRPr="00BB57A9">
        <w:rPr>
          <w:rStyle w:val="ReferencesChar"/>
          <w:rFonts w:eastAsiaTheme="minorHAnsi"/>
        </w:rPr>
        <w:t>https://www.researchgate.net/publication/307746086_Change_and_Innovation_in_the_Funeral_Industry_A_Typology_of_Motivations</w:t>
      </w:r>
    </w:p>
    <w:p w14:paraId="133FFAB6" w14:textId="77777777" w:rsidR="002F0D14" w:rsidRDefault="002F0D14" w:rsidP="002F0D14">
      <w:pPr>
        <w:pStyle w:val="References"/>
        <w:jc w:val="left"/>
      </w:pPr>
      <w:r>
        <w:t xml:space="preserve">Boholano, H. B., &amp;Bacus, R. C. (Ed.D., PhD). (2022). Catholic Funeral Traditions </w:t>
      </w:r>
      <w:proofErr w:type="gramStart"/>
      <w:r>
        <w:t>And</w:t>
      </w:r>
      <w:proofErr w:type="gramEnd"/>
      <w:r>
        <w:t xml:space="preserve"> Alterations Due To COVID-19 Pandemic: Implications To Compliance Of Health Protocols</w:t>
      </w:r>
    </w:p>
    <w:p w14:paraId="4F81DED0" w14:textId="77777777" w:rsidR="002F0D14" w:rsidRDefault="002F0D14" w:rsidP="002F0D14">
      <w:pPr>
        <w:pStyle w:val="References"/>
        <w:jc w:val="left"/>
        <w:rPr>
          <w:rStyle w:val="ReferencesChar"/>
          <w:rFonts w:eastAsiaTheme="minorHAnsi"/>
        </w:rPr>
      </w:pPr>
      <w:r w:rsidRPr="00AF0173">
        <w:rPr>
          <w:rStyle w:val="ReferencesChar"/>
          <w:rFonts w:eastAsiaTheme="minorHAnsi"/>
        </w:rPr>
        <w:lastRenderedPageBreak/>
        <w:t xml:space="preserve">Retrieved </w:t>
      </w:r>
      <w:proofErr w:type="gramStart"/>
      <w:r w:rsidRPr="00AF0173">
        <w:rPr>
          <w:rStyle w:val="ReferencesChar"/>
          <w:rFonts w:eastAsiaTheme="minorHAnsi"/>
        </w:rPr>
        <w:t>from</w:t>
      </w:r>
      <w:r>
        <w:rPr>
          <w:rStyle w:val="ReferencesChar"/>
          <w:rFonts w:eastAsiaTheme="minorHAnsi"/>
        </w:rPr>
        <w:t>:</w:t>
      </w:r>
      <w:r w:rsidRPr="00BB57A9">
        <w:rPr>
          <w:rStyle w:val="ReferencesChar"/>
          <w:rFonts w:eastAsiaTheme="minorHAnsi"/>
        </w:rPr>
        <w:t>https://journalppw.com/index.php/jpsp/article/view/9688/6322</w:t>
      </w:r>
      <w:proofErr w:type="gramEnd"/>
    </w:p>
    <w:p w14:paraId="1CB97C4F" w14:textId="77777777" w:rsidR="002F0D14" w:rsidRDefault="002F0D14" w:rsidP="002F0D14">
      <w:pPr>
        <w:pStyle w:val="References"/>
        <w:jc w:val="left"/>
      </w:pPr>
      <w:r>
        <w:t>Costa, D., Rillera, R. E., Lorica, C. J., &amp;</w:t>
      </w:r>
      <w:proofErr w:type="spellStart"/>
      <w:r>
        <w:t>Sorima</w:t>
      </w:r>
      <w:proofErr w:type="spellEnd"/>
      <w:r>
        <w:t xml:space="preserve">, A. G. (2022). "What’s On Your Mind? </w:t>
      </w:r>
      <w:proofErr w:type="spellStart"/>
      <w:r>
        <w:t>Deathscape</w:t>
      </w:r>
      <w:proofErr w:type="spellEnd"/>
      <w:r>
        <w:t xml:space="preserve"> of Filipino Postmortem Remembrance and Mourning Practices on Facebook."</w:t>
      </w:r>
    </w:p>
    <w:p w14:paraId="12E2B3DA" w14:textId="77777777" w:rsidR="002F0D14" w:rsidRPr="00BC6234" w:rsidRDefault="002F0D14" w:rsidP="002F0D14">
      <w:pPr>
        <w:pStyle w:val="References"/>
        <w:jc w:val="left"/>
        <w:rPr>
          <w:rFonts w:eastAsiaTheme="minorHAnsi"/>
        </w:rPr>
      </w:pPr>
      <w:r w:rsidRPr="00AF0173">
        <w:rPr>
          <w:rStyle w:val="ReferencesChar"/>
          <w:rFonts w:eastAsiaTheme="minorHAnsi"/>
        </w:rPr>
        <w:t>Retrieved from</w:t>
      </w:r>
      <w:r>
        <w:rPr>
          <w:rStyle w:val="ReferencesChar"/>
          <w:rFonts w:eastAsiaTheme="minorHAnsi"/>
        </w:rPr>
        <w:t xml:space="preserve">: </w:t>
      </w:r>
      <w:r w:rsidRPr="00AC428D">
        <w:rPr>
          <w:rStyle w:val="ReferencesChar"/>
          <w:rFonts w:eastAsiaTheme="minorHAnsi"/>
        </w:rPr>
        <w:t>https://www.researchgate.net/publication/367475456_What's_On_Your_Mind_Deathscape_of_Filipino_Postmortem_Remembrance_and_Mourning_Practices_on_Facebook</w:t>
      </w:r>
    </w:p>
    <w:p w14:paraId="1E1A5ACF" w14:textId="77777777" w:rsidR="002F0D14" w:rsidRDefault="002F0D14" w:rsidP="002F0D14">
      <w:pPr>
        <w:pStyle w:val="References"/>
        <w:jc w:val="left"/>
        <w:rPr>
          <w:rFonts w:eastAsiaTheme="minorHAnsi"/>
        </w:rPr>
      </w:pPr>
      <w:proofErr w:type="spellStart"/>
      <w:r w:rsidRPr="0058459B">
        <w:rPr>
          <w:lang w:eastAsia="en-PH"/>
        </w:rPr>
        <w:t>Edeki</w:t>
      </w:r>
      <w:proofErr w:type="spellEnd"/>
      <w:r w:rsidRPr="0058459B">
        <w:rPr>
          <w:lang w:eastAsia="en-PH"/>
        </w:rPr>
        <w:t xml:space="preserve">, Charles, </w:t>
      </w:r>
      <w:proofErr w:type="spellStart"/>
      <w:proofErr w:type="gramStart"/>
      <w:r w:rsidRPr="0058459B">
        <w:rPr>
          <w:lang w:eastAsia="en-PH"/>
        </w:rPr>
        <w:t>Ph.D</w:t>
      </w:r>
      <w:proofErr w:type="spellEnd"/>
      <w:proofErr w:type="gramEnd"/>
      <w:r w:rsidRPr="0058459B">
        <w:rPr>
          <w:lang w:eastAsia="en-PH"/>
        </w:rPr>
        <w:t>, (2015)</w:t>
      </w:r>
      <w:r w:rsidRPr="0058459B">
        <w:t xml:space="preserve"> AGILE SOFTWARE DEVELOPMENT METHODOLOGY</w:t>
      </w:r>
    </w:p>
    <w:p w14:paraId="71B33811" w14:textId="77777777" w:rsidR="00322B07" w:rsidRDefault="00322B07" w:rsidP="00322B07">
      <w:pPr>
        <w:pStyle w:val="References"/>
        <w:jc w:val="left"/>
      </w:pPr>
      <w:r w:rsidRPr="00AF0173">
        <w:rPr>
          <w:rStyle w:val="ReferencesChar"/>
          <w:rFonts w:eastAsiaTheme="minorHAnsi"/>
        </w:rPr>
        <w:t xml:space="preserve">Retrieved </w:t>
      </w:r>
      <w:proofErr w:type="gramStart"/>
      <w:r w:rsidRPr="00AF0173">
        <w:rPr>
          <w:rStyle w:val="ReferencesChar"/>
          <w:rFonts w:eastAsiaTheme="minorHAnsi"/>
        </w:rPr>
        <w:t>from</w:t>
      </w:r>
      <w:r>
        <w:rPr>
          <w:rStyle w:val="ReferencesChar"/>
          <w:rFonts w:eastAsiaTheme="minorHAnsi"/>
        </w:rPr>
        <w:t>:</w:t>
      </w:r>
      <w:r w:rsidRPr="002C2E51">
        <w:t>https://www.idpublications.org/wp-content/uploads/2015/05/Agile-Software-Development-Methodology.pdf</w:t>
      </w:r>
      <w:proofErr w:type="gramEnd"/>
    </w:p>
    <w:p w14:paraId="7C6BD2EA" w14:textId="77777777" w:rsidR="00322B07" w:rsidRDefault="00322B07" w:rsidP="00322B07">
      <w:pPr>
        <w:pStyle w:val="References"/>
        <w:jc w:val="left"/>
      </w:pPr>
      <w:proofErr w:type="spellStart"/>
      <w:r>
        <w:t>Erkec</w:t>
      </w:r>
      <w:proofErr w:type="spellEnd"/>
      <w:r>
        <w:t>, E. (2020). Overview of Microsoft SQL Server Management Studio (SSMS)</w:t>
      </w:r>
    </w:p>
    <w:p w14:paraId="4F8745A1" w14:textId="77777777" w:rsidR="00322B07" w:rsidRPr="002C2E51" w:rsidRDefault="00322B07" w:rsidP="00322B07">
      <w:pPr>
        <w:pStyle w:val="References"/>
        <w:jc w:val="left"/>
        <w:rPr>
          <w:rFonts w:eastAsiaTheme="minorHAnsi"/>
        </w:rPr>
      </w:pPr>
      <w:r w:rsidRPr="00AF0173">
        <w:rPr>
          <w:rStyle w:val="ReferencesChar"/>
          <w:rFonts w:eastAsiaTheme="minorHAnsi"/>
        </w:rPr>
        <w:t>Retrieved from</w:t>
      </w:r>
      <w:r>
        <w:rPr>
          <w:rStyle w:val="ReferencesChar"/>
          <w:rFonts w:eastAsiaTheme="minorHAnsi"/>
        </w:rPr>
        <w:t xml:space="preserve">: </w:t>
      </w:r>
      <w:r w:rsidRPr="002C2E51">
        <w:rPr>
          <w:rStyle w:val="ReferencesChar"/>
          <w:rFonts w:eastAsiaTheme="minorHAnsi"/>
        </w:rPr>
        <w:t>https://www.sqlshack.com/overview-of-microsoft-sql-server-management-studio-ssms/</w:t>
      </w:r>
    </w:p>
    <w:p w14:paraId="5FCB7E4F" w14:textId="22975176" w:rsidR="002F0D14" w:rsidRDefault="00322B07" w:rsidP="002F0D14">
      <w:pPr>
        <w:pStyle w:val="References"/>
        <w:jc w:val="left"/>
        <w:rPr>
          <w:rStyle w:val="ReferencesChar"/>
          <w:rFonts w:eastAsiaTheme="minorHAnsi"/>
        </w:rPr>
      </w:pPr>
      <w:r w:rsidRPr="00322B07">
        <w:rPr>
          <w:rStyle w:val="ReferencesChar"/>
          <w:rFonts w:eastAsiaTheme="minorHAnsi"/>
        </w:rPr>
        <w:t xml:space="preserve">Gange, P. </w:t>
      </w:r>
      <w:proofErr w:type="gramStart"/>
      <w:r w:rsidRPr="00322B07">
        <w:rPr>
          <w:rStyle w:val="ReferencesChar"/>
          <w:rFonts w:eastAsiaTheme="minorHAnsi"/>
        </w:rPr>
        <w:t>J. ,</w:t>
      </w:r>
      <w:proofErr w:type="gramEnd"/>
      <w:r w:rsidRPr="00322B07">
        <w:rPr>
          <w:rStyle w:val="ReferencesChar"/>
          <w:rFonts w:eastAsiaTheme="minorHAnsi"/>
        </w:rPr>
        <w:t xml:space="preserve"> Espina, J. A. , </w:t>
      </w:r>
      <w:proofErr w:type="spellStart"/>
      <w:r w:rsidRPr="00322B07">
        <w:rPr>
          <w:rStyle w:val="ReferencesChar"/>
          <w:rFonts w:eastAsiaTheme="minorHAnsi"/>
        </w:rPr>
        <w:t>Lirazan</w:t>
      </w:r>
      <w:proofErr w:type="spellEnd"/>
      <w:r w:rsidRPr="00322B07">
        <w:rPr>
          <w:rStyle w:val="ReferencesChar"/>
          <w:rFonts w:eastAsiaTheme="minorHAnsi"/>
        </w:rPr>
        <w:t xml:space="preserve">, J. H. , Inocencio, K. &amp; Barba, J. M. (2013). </w:t>
      </w:r>
      <w:proofErr w:type="spellStart"/>
      <w:r w:rsidRPr="00322B07">
        <w:rPr>
          <w:rStyle w:val="ReferencesChar"/>
          <w:rFonts w:eastAsiaTheme="minorHAnsi"/>
        </w:rPr>
        <w:t>Crisme</w:t>
      </w:r>
      <w:proofErr w:type="spellEnd"/>
      <w:r w:rsidRPr="00322B07">
        <w:rPr>
          <w:rStyle w:val="ReferencesChar"/>
          <w:rFonts w:eastAsiaTheme="minorHAnsi"/>
        </w:rPr>
        <w:t xml:space="preserve"> Funeral Home web-based reservation system</w:t>
      </w:r>
    </w:p>
    <w:p w14:paraId="1EE0CDE5" w14:textId="77777777" w:rsidR="00322B07" w:rsidRDefault="00322B07" w:rsidP="00322B07">
      <w:pPr>
        <w:pStyle w:val="References"/>
      </w:pPr>
      <w:r w:rsidRPr="00AF0173">
        <w:rPr>
          <w:rStyle w:val="ReferencesChar"/>
          <w:rFonts w:eastAsiaTheme="minorHAnsi"/>
        </w:rPr>
        <w:t xml:space="preserve">Retrieved </w:t>
      </w:r>
      <w:proofErr w:type="spellStart"/>
      <w:proofErr w:type="gramStart"/>
      <w:r w:rsidRPr="00AF0173">
        <w:rPr>
          <w:rStyle w:val="ReferencesChar"/>
          <w:rFonts w:eastAsiaTheme="minorHAnsi"/>
        </w:rPr>
        <w:t>from</w:t>
      </w:r>
      <w:r>
        <w:rPr>
          <w:rStyle w:val="ReferencesChar"/>
          <w:rFonts w:eastAsiaTheme="minorHAnsi"/>
        </w:rPr>
        <w:t>:</w:t>
      </w:r>
      <w:r w:rsidRPr="00037CB9">
        <w:t>https</w:t>
      </w:r>
      <w:proofErr w:type="spellEnd"/>
      <w:r w:rsidRPr="00037CB9">
        <w:t>://repository.cpu.edu.ph/handle/20.500.12852/2253</w:t>
      </w:r>
      <w:proofErr w:type="gramEnd"/>
    </w:p>
    <w:p w14:paraId="31478550" w14:textId="77777777" w:rsidR="00322B07" w:rsidRDefault="00322B07" w:rsidP="00322B07">
      <w:pPr>
        <w:pStyle w:val="References"/>
      </w:pPr>
      <w:r w:rsidRPr="00ED411E">
        <w:t>Jordan T. R., Wotring A. J., McAfee C. A., Polavarapu M., Cegelka D., Wagner-Greene V. R., Hamdan Z. (2021). </w:t>
      </w:r>
      <w:r w:rsidRPr="00ED411E">
        <w:rPr>
          <w:rStyle w:val="ref-title"/>
          <w:color w:val="212121"/>
        </w:rPr>
        <w:t xml:space="preserve">The COVID-19 pandemic has change dying and grief: Will there be a surge of complicated </w:t>
      </w:r>
      <w:proofErr w:type="gramStart"/>
      <w:r w:rsidRPr="00ED411E">
        <w:rPr>
          <w:rStyle w:val="ref-title"/>
          <w:color w:val="212121"/>
        </w:rPr>
        <w:t>grief ?</w:t>
      </w:r>
      <w:proofErr w:type="gramEnd"/>
      <w:r w:rsidRPr="00ED411E">
        <w:rPr>
          <w:rStyle w:val="ref-title"/>
          <w:color w:val="212121"/>
        </w:rPr>
        <w:t> </w:t>
      </w:r>
    </w:p>
    <w:p w14:paraId="1FD20D9B" w14:textId="77777777" w:rsidR="00322B07" w:rsidRDefault="00322B07" w:rsidP="00322B07">
      <w:pPr>
        <w:pStyle w:val="References"/>
      </w:pPr>
      <w:r w:rsidRPr="00AF0173">
        <w:rPr>
          <w:rStyle w:val="ReferencesChar"/>
          <w:rFonts w:eastAsiaTheme="minorHAnsi"/>
        </w:rPr>
        <w:t xml:space="preserve">Retrieved </w:t>
      </w:r>
      <w:proofErr w:type="gramStart"/>
      <w:r w:rsidRPr="00AF0173">
        <w:rPr>
          <w:rStyle w:val="ReferencesChar"/>
          <w:rFonts w:eastAsiaTheme="minorHAnsi"/>
        </w:rPr>
        <w:t>from</w:t>
      </w:r>
      <w:r>
        <w:rPr>
          <w:rStyle w:val="ReferencesChar"/>
          <w:rFonts w:eastAsiaTheme="minorHAnsi"/>
        </w:rPr>
        <w:t>:</w:t>
      </w:r>
      <w:r w:rsidRPr="00037CB9">
        <w:t>https://www.tandfonline.com/doi/full/10.1080/07481187.2021.1929571</w:t>
      </w:r>
      <w:proofErr w:type="gramEnd"/>
    </w:p>
    <w:p w14:paraId="5860A7FB" w14:textId="77777777" w:rsidR="00322B07" w:rsidRDefault="00322B07" w:rsidP="00322B07">
      <w:pPr>
        <w:pStyle w:val="References"/>
      </w:pPr>
      <w:proofErr w:type="spellStart"/>
      <w:r w:rsidRPr="005C4567">
        <w:t>Mitima-Verloop</w:t>
      </w:r>
      <w:proofErr w:type="spellEnd"/>
      <w:r w:rsidRPr="005C4567">
        <w:t xml:space="preserve"> H. B., Mooren T. T. M., </w:t>
      </w:r>
      <w:proofErr w:type="spellStart"/>
      <w:r w:rsidRPr="005C4567">
        <w:t>Boelen</w:t>
      </w:r>
      <w:proofErr w:type="spellEnd"/>
      <w:r w:rsidRPr="005C4567">
        <w:t xml:space="preserve"> P. A. (2019). </w:t>
      </w:r>
      <w:r w:rsidRPr="005C4567">
        <w:rPr>
          <w:rStyle w:val="ref-title"/>
          <w:color w:val="303030"/>
        </w:rPr>
        <w:t>Facilitating grief: An exploration of the function of funerals and rituals in relation to grief reactions</w:t>
      </w:r>
      <w:r w:rsidRPr="005C4567">
        <w:t>. </w:t>
      </w:r>
      <w:r w:rsidRPr="005C4567">
        <w:rPr>
          <w:rStyle w:val="ref-journal"/>
          <w:i/>
          <w:iCs/>
          <w:color w:val="303030"/>
        </w:rPr>
        <w:t>Death Studies</w:t>
      </w:r>
    </w:p>
    <w:p w14:paraId="0F193CA0" w14:textId="77777777" w:rsidR="00322B07" w:rsidRDefault="00322B07" w:rsidP="00322B07">
      <w:pPr>
        <w:pStyle w:val="References"/>
      </w:pPr>
      <w:r w:rsidRPr="00AF0173">
        <w:rPr>
          <w:rStyle w:val="ReferencesChar"/>
          <w:rFonts w:eastAsiaTheme="minorHAnsi"/>
        </w:rPr>
        <w:t xml:space="preserve">Retrieved </w:t>
      </w:r>
      <w:proofErr w:type="spellStart"/>
      <w:proofErr w:type="gramStart"/>
      <w:r w:rsidRPr="00AF0173">
        <w:rPr>
          <w:rStyle w:val="ReferencesChar"/>
          <w:rFonts w:eastAsiaTheme="minorHAnsi"/>
        </w:rPr>
        <w:t>from</w:t>
      </w:r>
      <w:r>
        <w:rPr>
          <w:rStyle w:val="ReferencesChar"/>
          <w:rFonts w:eastAsiaTheme="minorHAnsi"/>
        </w:rPr>
        <w:t>:</w:t>
      </w:r>
      <w:r w:rsidRPr="00BB57A9">
        <w:t>https</w:t>
      </w:r>
      <w:proofErr w:type="spellEnd"/>
      <w:r w:rsidRPr="00BB57A9">
        <w:t>://pubmed.ncbi.nlm.nih.gov/31710282/</w:t>
      </w:r>
      <w:proofErr w:type="gramEnd"/>
    </w:p>
    <w:p w14:paraId="563783F1" w14:textId="77777777" w:rsidR="00322B07" w:rsidRDefault="00322B07" w:rsidP="00322B07">
      <w:pPr>
        <w:pStyle w:val="References"/>
      </w:pPr>
      <w:r>
        <w:t>Muturi, I., Freeman, S., &amp; Banner, D. (2020). Virtual Funerals: A Feasible and Safer Option During the COVID-19 Pandemic</w:t>
      </w:r>
    </w:p>
    <w:p w14:paraId="2ACD88C6" w14:textId="77777777" w:rsidR="00322B07" w:rsidRDefault="00322B07" w:rsidP="00322B07">
      <w:pPr>
        <w:pStyle w:val="References"/>
      </w:pPr>
      <w:r w:rsidRPr="00AF0173">
        <w:rPr>
          <w:rStyle w:val="ReferencesChar"/>
          <w:rFonts w:eastAsiaTheme="minorHAnsi"/>
        </w:rPr>
        <w:t xml:space="preserve">Retrieved </w:t>
      </w:r>
      <w:proofErr w:type="gramStart"/>
      <w:r w:rsidRPr="00AF0173">
        <w:rPr>
          <w:rStyle w:val="ReferencesChar"/>
          <w:rFonts w:eastAsiaTheme="minorHAnsi"/>
        </w:rPr>
        <w:t>from</w:t>
      </w:r>
      <w:r>
        <w:rPr>
          <w:rStyle w:val="ReferencesChar"/>
          <w:rFonts w:eastAsiaTheme="minorHAnsi"/>
        </w:rPr>
        <w:t>:</w:t>
      </w:r>
      <w:r w:rsidRPr="00BB57A9">
        <w:rPr>
          <w:rStyle w:val="ReferencesChar"/>
          <w:rFonts w:eastAsiaTheme="minorHAnsi"/>
        </w:rPr>
        <w:t>https://agsjournals.onlinelibrary.wiley.com/doi/full/10.1111/jgs.17042</w:t>
      </w:r>
      <w:proofErr w:type="gramEnd"/>
    </w:p>
    <w:p w14:paraId="2A04CDB3" w14:textId="77777777" w:rsidR="00322B07" w:rsidRDefault="00322B07" w:rsidP="00322B07">
      <w:pPr>
        <w:pStyle w:val="References"/>
        <w:jc w:val="left"/>
      </w:pPr>
      <w:r>
        <w:lastRenderedPageBreak/>
        <w:t>Microsoft. (2023). Microsoft .NET language strategy</w:t>
      </w:r>
    </w:p>
    <w:p w14:paraId="15542798" w14:textId="77777777" w:rsidR="00322B07" w:rsidRPr="002C2E51" w:rsidRDefault="00322B07" w:rsidP="00322B07">
      <w:pPr>
        <w:pStyle w:val="References"/>
        <w:jc w:val="left"/>
        <w:rPr>
          <w:color w:val="303030"/>
        </w:rPr>
      </w:pPr>
      <w:r w:rsidRPr="00AF0173">
        <w:rPr>
          <w:rStyle w:val="ReferencesChar"/>
          <w:rFonts w:eastAsiaTheme="minorHAnsi"/>
        </w:rPr>
        <w:t>Retrieved from</w:t>
      </w:r>
      <w:r>
        <w:rPr>
          <w:rStyle w:val="ReferencesChar"/>
          <w:rFonts w:eastAsiaTheme="minorHAnsi"/>
        </w:rPr>
        <w:t xml:space="preserve">: </w:t>
      </w:r>
      <w:r w:rsidRPr="002C2E51">
        <w:rPr>
          <w:rStyle w:val="Hyperlink"/>
          <w:color w:val="303030"/>
          <w:u w:val="none"/>
        </w:rPr>
        <w:t>https://learn.microsoft.com/en-us/dotnet/fundamentals/languages</w:t>
      </w:r>
    </w:p>
    <w:p w14:paraId="587FA458" w14:textId="77777777" w:rsidR="00322B07" w:rsidRDefault="00322B07" w:rsidP="00322B07">
      <w:pPr>
        <w:pStyle w:val="References"/>
        <w:jc w:val="left"/>
      </w:pPr>
      <w:proofErr w:type="spellStart"/>
      <w:r w:rsidRPr="00865153">
        <w:t>Nahulira</w:t>
      </w:r>
      <w:proofErr w:type="spellEnd"/>
      <w:r w:rsidRPr="00865153">
        <w:t>, Lucky Catherine, et al.</w:t>
      </w:r>
      <w:r>
        <w:t xml:space="preserve"> (2023)</w:t>
      </w:r>
      <w:r w:rsidRPr="00865153">
        <w:t xml:space="preserve"> "A web-based funeral management system: Case study ABF funeral services</w:t>
      </w:r>
    </w:p>
    <w:p w14:paraId="33D0B1AA" w14:textId="77777777" w:rsidR="00322B07" w:rsidRPr="00CB165D" w:rsidRDefault="00322B07" w:rsidP="00322B07">
      <w:pPr>
        <w:pStyle w:val="References"/>
      </w:pPr>
      <w:r w:rsidRPr="00AF0173">
        <w:rPr>
          <w:rStyle w:val="ReferencesChar"/>
          <w:rFonts w:eastAsiaTheme="minorHAnsi"/>
        </w:rPr>
        <w:t xml:space="preserve">Retrieved </w:t>
      </w:r>
      <w:proofErr w:type="spellStart"/>
      <w:proofErr w:type="gramStart"/>
      <w:r w:rsidRPr="00AF0173">
        <w:rPr>
          <w:rStyle w:val="ReferencesChar"/>
          <w:rFonts w:eastAsiaTheme="minorHAnsi"/>
        </w:rPr>
        <w:t>from</w:t>
      </w:r>
      <w:r>
        <w:rPr>
          <w:rStyle w:val="ReferencesChar"/>
          <w:rFonts w:eastAsiaTheme="minorHAnsi"/>
        </w:rPr>
        <w:t>:</w:t>
      </w:r>
      <w:r w:rsidRPr="00037CB9">
        <w:t>http</w:t>
      </w:r>
      <w:proofErr w:type="spellEnd"/>
      <w:r w:rsidRPr="00037CB9">
        <w:t>://dissertations.mak.ac.ug/handle/20.500.12281/17788</w:t>
      </w:r>
      <w:proofErr w:type="gramEnd"/>
    </w:p>
    <w:p w14:paraId="683C9D99" w14:textId="77777777" w:rsidR="00322B07" w:rsidRDefault="00322B07" w:rsidP="00322B07">
      <w:pPr>
        <w:pStyle w:val="References"/>
        <w:rPr>
          <w:color w:val="000000"/>
        </w:rPr>
      </w:pPr>
      <w:hyperlink r:id="rId18" w:history="1">
        <w:r w:rsidRPr="00CB165D">
          <w:rPr>
            <w:rStyle w:val="Hyperlink"/>
            <w:color w:val="auto"/>
            <w:u w:val="none"/>
          </w:rPr>
          <w:t>Omega (Westport).</w:t>
        </w:r>
      </w:hyperlink>
      <w:r w:rsidRPr="00B20DC5">
        <w:rPr>
          <w:color w:val="212121"/>
        </w:rPr>
        <w:t xml:space="preserve"> (2022) </w:t>
      </w:r>
      <w:r w:rsidRPr="00B20DC5">
        <w:rPr>
          <w:color w:val="000000"/>
        </w:rPr>
        <w:t xml:space="preserve">Impact of the COVID-19 Pandemic on Funerals: Experiences of Participants in the 2020 Dying2Learn Massive Open Online Course. </w:t>
      </w:r>
    </w:p>
    <w:p w14:paraId="7876E46C" w14:textId="77777777" w:rsidR="00322B07" w:rsidRDefault="00322B07" w:rsidP="00322B07">
      <w:pPr>
        <w:pStyle w:val="References"/>
      </w:pPr>
      <w:r w:rsidRPr="00B20DC5">
        <w:rPr>
          <w:rStyle w:val="ReferencesChar"/>
          <w:rFonts w:eastAsiaTheme="minorHAnsi"/>
        </w:rPr>
        <w:t xml:space="preserve">Retrieved </w:t>
      </w:r>
      <w:proofErr w:type="spellStart"/>
      <w:proofErr w:type="gramStart"/>
      <w:r w:rsidRPr="00B20DC5">
        <w:rPr>
          <w:rStyle w:val="ReferencesChar"/>
          <w:rFonts w:eastAsiaTheme="minorHAnsi"/>
        </w:rPr>
        <w:t>from</w:t>
      </w:r>
      <w:r>
        <w:rPr>
          <w:rStyle w:val="ReferencesChar"/>
          <w:rFonts w:eastAsiaTheme="minorHAnsi"/>
        </w:rPr>
        <w:t>:</w:t>
      </w:r>
      <w:r w:rsidRPr="00037CB9">
        <w:t>https</w:t>
      </w:r>
      <w:proofErr w:type="spellEnd"/>
      <w:r w:rsidRPr="00037CB9">
        <w:t>://www.ncbi.nlm.nih.gov/pmc/articles/PMC8891243/</w:t>
      </w:r>
      <w:proofErr w:type="gramEnd"/>
    </w:p>
    <w:p w14:paraId="04260E61" w14:textId="77777777" w:rsidR="00322B07" w:rsidRPr="00EB77D9" w:rsidRDefault="00322B07" w:rsidP="00322B07">
      <w:pPr>
        <w:pStyle w:val="References"/>
        <w:rPr>
          <w:rFonts w:eastAsiaTheme="minorHAnsi"/>
          <w:b/>
        </w:rPr>
      </w:pPr>
      <w:hyperlink r:id="rId19" w:history="1">
        <w:r w:rsidRPr="005C4567">
          <w:rPr>
            <w:rStyle w:val="Hyperlink"/>
            <w:bCs/>
            <w:color w:val="auto"/>
            <w:bdr w:val="none" w:sz="0" w:space="0" w:color="auto" w:frame="1"/>
          </w:rPr>
          <w:t>O.V. Kuznetsova</w:t>
        </w:r>
      </w:hyperlink>
      <w:r w:rsidRPr="005C4567">
        <w:t xml:space="preserve"> (2021). Digitalization of Funeral Services</w:t>
      </w:r>
    </w:p>
    <w:p w14:paraId="43025E8E" w14:textId="77777777" w:rsidR="00322B07" w:rsidRDefault="00322B07" w:rsidP="00322B07">
      <w:pPr>
        <w:pStyle w:val="References"/>
        <w:jc w:val="left"/>
      </w:pPr>
      <w:r w:rsidRPr="00AF0173">
        <w:rPr>
          <w:rStyle w:val="ReferencesChar"/>
          <w:rFonts w:eastAsiaTheme="minorHAnsi"/>
        </w:rPr>
        <w:t xml:space="preserve">Retrieved </w:t>
      </w:r>
      <w:proofErr w:type="gramStart"/>
      <w:r w:rsidRPr="00AF0173">
        <w:rPr>
          <w:rStyle w:val="ReferencesChar"/>
          <w:rFonts w:eastAsiaTheme="minorHAnsi"/>
        </w:rPr>
        <w:t>from</w:t>
      </w:r>
      <w:r>
        <w:rPr>
          <w:rStyle w:val="ReferencesChar"/>
          <w:rFonts w:eastAsiaTheme="minorHAnsi"/>
        </w:rPr>
        <w:t>:</w:t>
      </w:r>
      <w:r w:rsidRPr="00037CB9">
        <w:t>https://www.researchgate.net/publication/351233580_Digitalization_Of_Funeral_Services</w:t>
      </w:r>
      <w:proofErr w:type="gramEnd"/>
    </w:p>
    <w:p w14:paraId="4CF233B8" w14:textId="77777777" w:rsidR="00322B07" w:rsidRDefault="00322B07" w:rsidP="00322B07">
      <w:pPr>
        <w:pStyle w:val="References"/>
        <w:rPr>
          <w:rStyle w:val="ref-title"/>
          <w:color w:val="303030"/>
        </w:rPr>
      </w:pPr>
      <w:r w:rsidRPr="005C4567">
        <w:t>Parks J. A., Howard M. (2021). </w:t>
      </w:r>
      <w:r w:rsidRPr="005C4567">
        <w:rPr>
          <w:rStyle w:val="ref-title"/>
          <w:color w:val="303030"/>
        </w:rPr>
        <w:t>Dying well in nursing homes during COVID-19 and beyond</w:t>
      </w:r>
    </w:p>
    <w:p w14:paraId="02B6F449" w14:textId="77777777" w:rsidR="00322B07" w:rsidRDefault="00322B07" w:rsidP="00322B07">
      <w:pPr>
        <w:pStyle w:val="References"/>
      </w:pPr>
      <w:r w:rsidRPr="00AF0173">
        <w:rPr>
          <w:rStyle w:val="ReferencesChar"/>
          <w:rFonts w:eastAsiaTheme="minorHAnsi"/>
        </w:rPr>
        <w:t xml:space="preserve">Retrieved </w:t>
      </w:r>
      <w:proofErr w:type="spellStart"/>
      <w:proofErr w:type="gramStart"/>
      <w:r w:rsidRPr="00AF0173">
        <w:rPr>
          <w:rStyle w:val="ReferencesChar"/>
          <w:rFonts w:eastAsiaTheme="minorHAnsi"/>
        </w:rPr>
        <w:t>from</w:t>
      </w:r>
      <w:r>
        <w:rPr>
          <w:rStyle w:val="ReferencesChar"/>
          <w:rFonts w:eastAsiaTheme="minorHAnsi"/>
        </w:rPr>
        <w:t>:</w:t>
      </w:r>
      <w:r w:rsidRPr="00037CB9">
        <w:t>https</w:t>
      </w:r>
      <w:proofErr w:type="spellEnd"/>
      <w:r w:rsidRPr="00037CB9">
        <w:t>://pubmed.ncbi.nlm.nih.gov/33950525/</w:t>
      </w:r>
      <w:proofErr w:type="gramEnd"/>
    </w:p>
    <w:p w14:paraId="3FC65136" w14:textId="77777777" w:rsidR="00322B07" w:rsidRDefault="00322B07" w:rsidP="00322B07">
      <w:pPr>
        <w:pStyle w:val="References"/>
      </w:pPr>
      <w:proofErr w:type="spellStart"/>
      <w:r w:rsidRPr="005C4567">
        <w:t>Rohane</w:t>
      </w:r>
      <w:proofErr w:type="spellEnd"/>
      <w:r w:rsidRPr="005C4567">
        <w:t xml:space="preserve"> M. </w:t>
      </w:r>
      <w:proofErr w:type="spellStart"/>
      <w:r w:rsidRPr="005C4567">
        <w:t>Derogongan</w:t>
      </w:r>
      <w:proofErr w:type="spellEnd"/>
      <w:r w:rsidRPr="005C4567">
        <w:t xml:space="preserve">, </w:t>
      </w:r>
      <w:proofErr w:type="spellStart"/>
      <w:r w:rsidRPr="005C4567">
        <w:t>Arnann</w:t>
      </w:r>
      <w:proofErr w:type="spellEnd"/>
      <w:r w:rsidRPr="005C4567">
        <w:t xml:space="preserve"> Jay M. Agosto, Russel M. </w:t>
      </w:r>
      <w:proofErr w:type="spellStart"/>
      <w:r w:rsidRPr="005C4567">
        <w:t>Bariñan</w:t>
      </w:r>
      <w:proofErr w:type="spellEnd"/>
      <w:r w:rsidRPr="005C4567">
        <w:t xml:space="preserve"> (2019) </w:t>
      </w:r>
      <w:r>
        <w:t>“</w:t>
      </w:r>
      <w:proofErr w:type="spellStart"/>
      <w:r w:rsidRPr="005C4567">
        <w:t>Funeraria</w:t>
      </w:r>
      <w:proofErr w:type="spellEnd"/>
      <w:r w:rsidRPr="005C4567">
        <w:t xml:space="preserve"> and Modern Funeral Homes: Change, Modernity and Sustainability</w:t>
      </w:r>
      <w:r>
        <w:t>”</w:t>
      </w:r>
    </w:p>
    <w:p w14:paraId="36266368" w14:textId="77777777" w:rsidR="00322B07" w:rsidRDefault="00322B07" w:rsidP="00322B07">
      <w:pPr>
        <w:pStyle w:val="References"/>
        <w:jc w:val="left"/>
      </w:pPr>
      <w:r w:rsidRPr="00AF0173">
        <w:rPr>
          <w:rStyle w:val="ReferencesChar"/>
          <w:rFonts w:eastAsiaTheme="minorHAnsi"/>
        </w:rPr>
        <w:t xml:space="preserve">Retrieved </w:t>
      </w:r>
      <w:proofErr w:type="gramStart"/>
      <w:r w:rsidRPr="00AF0173">
        <w:rPr>
          <w:rStyle w:val="ReferencesChar"/>
          <w:rFonts w:eastAsiaTheme="minorHAnsi"/>
        </w:rPr>
        <w:t>from</w:t>
      </w:r>
      <w:r>
        <w:rPr>
          <w:rStyle w:val="ReferencesChar"/>
          <w:rFonts w:eastAsiaTheme="minorHAnsi"/>
        </w:rPr>
        <w:t>:</w:t>
      </w:r>
      <w:r w:rsidRPr="00037CB9">
        <w:t>https://www.researchgate.net/publication/337313484_Funeraria_and_Modern_Funeral_Homes_Change_Modernity_and_Sustainability</w:t>
      </w:r>
      <w:proofErr w:type="gramEnd"/>
    </w:p>
    <w:p w14:paraId="79C04EA4" w14:textId="77777777" w:rsidR="00322B07" w:rsidRDefault="00322B07" w:rsidP="00322B07">
      <w:pPr>
        <w:pStyle w:val="References"/>
        <w:jc w:val="left"/>
      </w:pPr>
      <w:r w:rsidRPr="00E123F5">
        <w:t xml:space="preserve">Ruby Jane G. Bondad, Elvie Mae B. </w:t>
      </w:r>
      <w:proofErr w:type="spellStart"/>
      <w:r w:rsidRPr="00E123F5">
        <w:t>Bucana</w:t>
      </w:r>
      <w:proofErr w:type="spellEnd"/>
      <w:r w:rsidRPr="00E123F5">
        <w:t xml:space="preserve">, King Maynard S. Castro, Stacey Nicole Marie G. Monta (2021) </w:t>
      </w:r>
      <w:r>
        <w:t>“</w:t>
      </w:r>
      <w:r w:rsidRPr="00E123F5">
        <w:t>INFORMATION SYSTEMS DEVELOPMENT PLAN FOR STA. TERESA FUNERAL HOMES</w:t>
      </w:r>
      <w:r>
        <w:t>”</w:t>
      </w:r>
    </w:p>
    <w:p w14:paraId="6195DCD1" w14:textId="77777777" w:rsidR="00322B07" w:rsidRDefault="00322B07" w:rsidP="00322B07">
      <w:pPr>
        <w:pStyle w:val="References"/>
        <w:jc w:val="left"/>
        <w:rPr>
          <w:rFonts w:eastAsiaTheme="minorHAnsi"/>
        </w:rPr>
      </w:pPr>
      <w:r w:rsidRPr="00AF0173">
        <w:rPr>
          <w:rStyle w:val="ReferencesChar"/>
          <w:rFonts w:eastAsiaTheme="minorHAnsi"/>
        </w:rPr>
        <w:t xml:space="preserve">Retrieved </w:t>
      </w:r>
      <w:proofErr w:type="gramStart"/>
      <w:r w:rsidRPr="00AF0173">
        <w:rPr>
          <w:rStyle w:val="ReferencesChar"/>
          <w:rFonts w:eastAsiaTheme="minorHAnsi"/>
        </w:rPr>
        <w:t>from</w:t>
      </w:r>
      <w:r>
        <w:rPr>
          <w:rStyle w:val="ReferencesChar"/>
          <w:rFonts w:eastAsiaTheme="minorHAnsi"/>
        </w:rPr>
        <w:t>:</w:t>
      </w:r>
      <w:r w:rsidRPr="002C2E51">
        <w:rPr>
          <w:rFonts w:eastAsiaTheme="minorHAnsi"/>
        </w:rPr>
        <w:t>https://www.neliti.com/publications/429250/information-systems-development-plan-for-sta-teresa-funeral-homes</w:t>
      </w:r>
      <w:proofErr w:type="gramEnd"/>
    </w:p>
    <w:p w14:paraId="4D4525DA" w14:textId="77777777" w:rsidR="00322B07" w:rsidRPr="002C2E51" w:rsidRDefault="00322B07" w:rsidP="00322B07">
      <w:pPr>
        <w:pStyle w:val="References"/>
        <w:rPr>
          <w:rStyle w:val="Emphasis"/>
        </w:rPr>
      </w:pPr>
      <w:r w:rsidRPr="002C2E51">
        <w:t xml:space="preserve">Tech Innovations Transforming the Funeral Industry: A Guide to Leveraging Technology in Funeral Planning. </w:t>
      </w:r>
      <w:r w:rsidRPr="002C2E51">
        <w:rPr>
          <w:rStyle w:val="Emphasis"/>
        </w:rPr>
        <w:t>Whitney &amp; Murphy Funeral Home Blog</w:t>
      </w:r>
      <w:r>
        <w:rPr>
          <w:rStyle w:val="Emphasis"/>
        </w:rPr>
        <w:t xml:space="preserve"> (2023)</w:t>
      </w:r>
    </w:p>
    <w:p w14:paraId="70C9F38F" w14:textId="77777777" w:rsidR="00322B07" w:rsidRPr="00B31932" w:rsidRDefault="00322B07" w:rsidP="00322B07">
      <w:pPr>
        <w:pStyle w:val="References"/>
        <w:jc w:val="left"/>
        <w:rPr>
          <w:rFonts w:eastAsiaTheme="minorHAnsi"/>
        </w:rPr>
      </w:pPr>
      <w:r w:rsidRPr="002C2E51">
        <w:lastRenderedPageBreak/>
        <w:t>Retrieved from</w:t>
      </w:r>
      <w:r>
        <w:rPr>
          <w:color w:val="303030"/>
        </w:rPr>
        <w:t xml:space="preserve">: </w:t>
      </w:r>
      <w:r w:rsidRPr="002C2E51">
        <w:t>https://www.whitneymurphyfuneralhome.com/tech-innovations-transforming-the-funeral-industry-a-guide-to-leveraging-technology-in-funeral-planning</w:t>
      </w:r>
    </w:p>
    <w:p w14:paraId="0E91AD36" w14:textId="77777777" w:rsidR="00322B07" w:rsidRDefault="00322B07" w:rsidP="00322B07">
      <w:pPr>
        <w:pStyle w:val="References"/>
        <w:rPr>
          <w:rStyle w:val="ref-journal"/>
          <w:iCs/>
          <w:color w:val="212121"/>
        </w:rPr>
      </w:pPr>
      <w:r w:rsidRPr="00B20DC5">
        <w:t>Woodthorpe K. (2017). </w:t>
      </w:r>
      <w:r w:rsidRPr="00B20DC5">
        <w:rPr>
          <w:rStyle w:val="ref-title"/>
          <w:color w:val="212121"/>
        </w:rPr>
        <w:t>Family and funerals: Taking a relational perspective</w:t>
      </w:r>
      <w:r w:rsidRPr="00B20DC5">
        <w:t>. </w:t>
      </w:r>
      <w:r w:rsidRPr="00B20DC5">
        <w:rPr>
          <w:rStyle w:val="ref-journal"/>
          <w:iCs/>
          <w:color w:val="212121"/>
        </w:rPr>
        <w:t>Death Studies.</w:t>
      </w:r>
    </w:p>
    <w:p w14:paraId="05AEB8A1" w14:textId="77777777" w:rsidR="00322B07" w:rsidRDefault="00322B07" w:rsidP="00322B07">
      <w:pPr>
        <w:pStyle w:val="References"/>
      </w:pPr>
      <w:r>
        <w:rPr>
          <w:rStyle w:val="ReferencesChar"/>
          <w:rFonts w:eastAsiaTheme="minorHAnsi"/>
        </w:rPr>
        <w:t xml:space="preserve">Retrieved </w:t>
      </w:r>
      <w:proofErr w:type="gramStart"/>
      <w:r w:rsidRPr="00B20DC5">
        <w:rPr>
          <w:rStyle w:val="ReferencesChar"/>
          <w:rFonts w:eastAsiaTheme="minorHAnsi"/>
        </w:rPr>
        <w:t>from</w:t>
      </w:r>
      <w:r>
        <w:rPr>
          <w:rStyle w:val="ReferencesChar"/>
          <w:rFonts w:eastAsiaTheme="minorHAnsi"/>
        </w:rPr>
        <w:t>:</w:t>
      </w:r>
      <w:r w:rsidRPr="00037CB9">
        <w:t>https://www.tandfonline.com/doi/abs/10.1080/07481187.2017.1325419</w:t>
      </w:r>
      <w:proofErr w:type="gramEnd"/>
    </w:p>
    <w:p w14:paraId="1AED9AF5" w14:textId="77777777" w:rsidR="00322B07" w:rsidRDefault="00322B07" w:rsidP="00322B07">
      <w:pPr>
        <w:pStyle w:val="References"/>
        <w:rPr>
          <w:rStyle w:val="ref-title"/>
          <w:color w:val="303030"/>
        </w:rPr>
      </w:pPr>
      <w:r w:rsidRPr="005C4567">
        <w:t>Walter T., Bailey T. (2020). </w:t>
      </w:r>
      <w:r w:rsidRPr="005C4567">
        <w:rPr>
          <w:rStyle w:val="ref-title"/>
          <w:color w:val="303030"/>
        </w:rPr>
        <w:t>How funerals accomplish family: Findings from a mass-observation study</w:t>
      </w:r>
    </w:p>
    <w:p w14:paraId="285E71C3" w14:textId="77777777" w:rsidR="00322B07" w:rsidRDefault="00322B07" w:rsidP="00322B07">
      <w:pPr>
        <w:pStyle w:val="References"/>
      </w:pPr>
      <w:r w:rsidRPr="00AF0173">
        <w:rPr>
          <w:rStyle w:val="ReferencesChar"/>
          <w:rFonts w:eastAsiaTheme="minorHAnsi"/>
        </w:rPr>
        <w:t xml:space="preserve">Retrieved </w:t>
      </w:r>
      <w:proofErr w:type="spellStart"/>
      <w:proofErr w:type="gramStart"/>
      <w:r w:rsidRPr="00AF0173">
        <w:rPr>
          <w:rStyle w:val="ReferencesChar"/>
          <w:rFonts w:eastAsiaTheme="minorHAnsi"/>
        </w:rPr>
        <w:t>from</w:t>
      </w:r>
      <w:r>
        <w:rPr>
          <w:rStyle w:val="ReferencesChar"/>
          <w:rFonts w:eastAsiaTheme="minorHAnsi"/>
        </w:rPr>
        <w:t>:</w:t>
      </w:r>
      <w:r w:rsidRPr="00037CB9">
        <w:t>https</w:t>
      </w:r>
      <w:proofErr w:type="spellEnd"/>
      <w:r w:rsidRPr="00037CB9">
        <w:t>://pubmed.ncbi.nlm.nih.gov/30293480/</w:t>
      </w:r>
      <w:proofErr w:type="gramEnd"/>
    </w:p>
    <w:p w14:paraId="648F7309" w14:textId="77777777" w:rsidR="007843D7" w:rsidRPr="009029F6" w:rsidRDefault="007843D7" w:rsidP="007843D7">
      <w:pPr>
        <w:pStyle w:val="References"/>
      </w:pPr>
    </w:p>
    <w:p w14:paraId="6E3D0DAA" w14:textId="77777777" w:rsidR="007843D7" w:rsidRPr="00016E1F" w:rsidRDefault="007843D7" w:rsidP="007843D7">
      <w:pPr>
        <w:pStyle w:val="References"/>
      </w:pPr>
    </w:p>
    <w:p w14:paraId="37421417" w14:textId="77777777" w:rsidR="007843D7" w:rsidRDefault="007843D7" w:rsidP="00345573">
      <w:pPr>
        <w:rPr>
          <w:b w:val="0"/>
          <w:bCs/>
          <w:sz w:val="18"/>
          <w:szCs w:val="24"/>
        </w:rPr>
      </w:pPr>
    </w:p>
    <w:p w14:paraId="7D098E65" w14:textId="77777777" w:rsidR="007843D7" w:rsidRDefault="007843D7" w:rsidP="00345573">
      <w:pPr>
        <w:rPr>
          <w:b w:val="0"/>
          <w:bCs/>
          <w:sz w:val="18"/>
          <w:szCs w:val="24"/>
        </w:rPr>
      </w:pPr>
    </w:p>
    <w:p w14:paraId="72A8A2F0" w14:textId="77777777" w:rsidR="007843D7" w:rsidRDefault="007843D7" w:rsidP="00345573">
      <w:pPr>
        <w:rPr>
          <w:b w:val="0"/>
          <w:bCs/>
          <w:sz w:val="18"/>
          <w:szCs w:val="24"/>
        </w:rPr>
      </w:pPr>
    </w:p>
    <w:p w14:paraId="4A7FC0E8" w14:textId="77777777" w:rsidR="007843D7" w:rsidRDefault="007843D7" w:rsidP="00345573">
      <w:pPr>
        <w:rPr>
          <w:b w:val="0"/>
          <w:bCs/>
          <w:sz w:val="18"/>
          <w:szCs w:val="24"/>
        </w:rPr>
      </w:pPr>
    </w:p>
    <w:p w14:paraId="22185787" w14:textId="77777777" w:rsidR="007843D7" w:rsidRDefault="007843D7" w:rsidP="00345573">
      <w:pPr>
        <w:rPr>
          <w:b w:val="0"/>
          <w:bCs/>
          <w:sz w:val="18"/>
          <w:szCs w:val="24"/>
        </w:rPr>
      </w:pPr>
    </w:p>
    <w:p w14:paraId="1AE2A851" w14:textId="77777777" w:rsidR="007843D7" w:rsidRDefault="007843D7" w:rsidP="00345573">
      <w:pPr>
        <w:rPr>
          <w:b w:val="0"/>
          <w:bCs/>
          <w:sz w:val="18"/>
          <w:szCs w:val="24"/>
        </w:rPr>
      </w:pPr>
    </w:p>
    <w:p w14:paraId="045FEFD7" w14:textId="77777777" w:rsidR="007843D7" w:rsidRDefault="007843D7" w:rsidP="00345573">
      <w:pPr>
        <w:rPr>
          <w:b w:val="0"/>
          <w:bCs/>
          <w:sz w:val="18"/>
          <w:szCs w:val="24"/>
        </w:rPr>
      </w:pPr>
    </w:p>
    <w:p w14:paraId="6F80B85C" w14:textId="77777777" w:rsidR="004A7BC0" w:rsidRDefault="00A46546" w:rsidP="00B55276">
      <w:pPr>
        <w:pStyle w:val="Appendix"/>
      </w:pPr>
      <w:r>
        <w:br w:type="column"/>
      </w:r>
    </w:p>
    <w:p w14:paraId="382D9689" w14:textId="77777777" w:rsidR="004A7BC0" w:rsidRPr="009777A6" w:rsidRDefault="004A7BC0" w:rsidP="00B55276">
      <w:pPr>
        <w:pStyle w:val="Appendix"/>
        <w:sectPr w:rsidR="004A7BC0" w:rsidRPr="009777A6" w:rsidSect="00F479B9">
          <w:footerReference w:type="default" r:id="rId20"/>
          <w:pgSz w:w="12240" w:h="15840"/>
          <w:pgMar w:top="1440" w:right="1440" w:bottom="1440" w:left="2160" w:header="720" w:footer="720" w:gutter="0"/>
          <w:cols w:space="720"/>
          <w:titlePg/>
          <w:docGrid w:linePitch="360"/>
        </w:sectPr>
      </w:pPr>
      <w:r w:rsidRPr="00AF0173">
        <w:t>Appendice</w:t>
      </w:r>
      <w:r>
        <w:t>s</w:t>
      </w:r>
    </w:p>
    <w:p w14:paraId="47F4DC03" w14:textId="77777777" w:rsidR="00B035E3" w:rsidRPr="00AF0173" w:rsidRDefault="00B035E3" w:rsidP="00B55276">
      <w:pPr>
        <w:pStyle w:val="Appendix"/>
      </w:pPr>
    </w:p>
    <w:p w14:paraId="17A93B8E" w14:textId="77777777" w:rsidR="00B035E3" w:rsidRDefault="00B035E3" w:rsidP="00B55276">
      <w:pPr>
        <w:pStyle w:val="Appendix"/>
      </w:pPr>
      <w:r w:rsidRPr="00AF0173">
        <w:t xml:space="preserve">Appendix </w:t>
      </w:r>
      <w:r w:rsidR="004A7BC0">
        <w:t>A</w:t>
      </w:r>
      <w:r w:rsidRPr="00AF0173">
        <w:t xml:space="preserve">. </w:t>
      </w:r>
      <w:r>
        <w:t>reSOURCE PERSONS</w:t>
      </w:r>
      <w:r>
        <w:br w:type="page"/>
      </w:r>
    </w:p>
    <w:p w14:paraId="525E6F9B" w14:textId="77777777" w:rsidR="00B035E3" w:rsidRPr="00AF0173" w:rsidRDefault="00B035E3" w:rsidP="00B55276">
      <w:pPr>
        <w:pStyle w:val="Appendix"/>
      </w:pPr>
    </w:p>
    <w:p w14:paraId="0BEC6FEB" w14:textId="77777777" w:rsidR="00B035E3" w:rsidRDefault="00B035E3" w:rsidP="00B55276">
      <w:pPr>
        <w:pStyle w:val="Appendix"/>
      </w:pPr>
      <w:r w:rsidRPr="00AF0173">
        <w:t xml:space="preserve">Appendix </w:t>
      </w:r>
      <w:r w:rsidR="008A76F1">
        <w:t>B</w:t>
      </w:r>
      <w:r w:rsidRPr="00AF0173">
        <w:t xml:space="preserve">. </w:t>
      </w:r>
      <w:r>
        <w:t>relevant source code</w:t>
      </w:r>
      <w:r>
        <w:br w:type="page"/>
      </w:r>
    </w:p>
    <w:p w14:paraId="088E3F59" w14:textId="77777777" w:rsidR="00B035E3" w:rsidRPr="00AF0173" w:rsidRDefault="00B035E3" w:rsidP="00B55276">
      <w:pPr>
        <w:pStyle w:val="Appendix"/>
      </w:pPr>
    </w:p>
    <w:p w14:paraId="5420FCEB" w14:textId="77777777" w:rsidR="00A46546" w:rsidRDefault="00B035E3" w:rsidP="00B035E3">
      <w:pPr>
        <w:rPr>
          <w:b w:val="0"/>
          <w:bCs/>
          <w:sz w:val="18"/>
          <w:szCs w:val="24"/>
        </w:rPr>
      </w:pPr>
      <w:r w:rsidRPr="00AF0173">
        <w:t xml:space="preserve">APPENDIX </w:t>
      </w:r>
      <w:r w:rsidR="0042743E">
        <w:t>C</w:t>
      </w:r>
      <w:r w:rsidRPr="00AF0173">
        <w:t xml:space="preserve">. </w:t>
      </w:r>
      <w:r w:rsidR="00B26683">
        <w:t>EVALUATION TOOL/TEST DOCUMENTS</w:t>
      </w:r>
      <w:r>
        <w:br w:type="page"/>
      </w:r>
    </w:p>
    <w:p w14:paraId="10939712" w14:textId="77777777" w:rsidR="007E102F" w:rsidRPr="00AF0173" w:rsidRDefault="007E102F" w:rsidP="00B55276">
      <w:pPr>
        <w:pStyle w:val="Appendix"/>
      </w:pPr>
    </w:p>
    <w:p w14:paraId="09173CE6" w14:textId="77777777" w:rsidR="00A46546" w:rsidRDefault="007E102F" w:rsidP="007E102F">
      <w:pPr>
        <w:tabs>
          <w:tab w:val="left" w:pos="4830"/>
        </w:tabs>
        <w:rPr>
          <w:b w:val="0"/>
          <w:bCs/>
          <w:sz w:val="18"/>
          <w:szCs w:val="24"/>
        </w:rPr>
      </w:pPr>
      <w:r>
        <w:t xml:space="preserve">APPENDIX </w:t>
      </w:r>
      <w:r w:rsidR="00FD47ED">
        <w:t>D</w:t>
      </w:r>
      <w:r>
        <w:t>. SAMPLE INPUT/OUTPUT/REPORTS</w:t>
      </w:r>
      <w:r>
        <w:br w:type="page"/>
      </w:r>
    </w:p>
    <w:p w14:paraId="5B87EF3D" w14:textId="77777777" w:rsidR="007E102F" w:rsidRPr="00AF0173" w:rsidRDefault="007E102F" w:rsidP="00B55276">
      <w:pPr>
        <w:pStyle w:val="Appendix"/>
      </w:pPr>
      <w:r>
        <w:lastRenderedPageBreak/>
        <w:tab/>
      </w:r>
      <w:r>
        <w:tab/>
      </w:r>
    </w:p>
    <w:p w14:paraId="08F1CD08" w14:textId="77777777" w:rsidR="007E102F" w:rsidRDefault="007E102F" w:rsidP="007E102F">
      <w:pPr>
        <w:tabs>
          <w:tab w:val="left" w:pos="4830"/>
        </w:tabs>
        <w:rPr>
          <w:b w:val="0"/>
          <w:bCs/>
          <w:sz w:val="18"/>
          <w:szCs w:val="24"/>
        </w:rPr>
      </w:pPr>
      <w:r>
        <w:t xml:space="preserve">APPENDIX </w:t>
      </w:r>
      <w:r w:rsidR="00C4275F">
        <w:t>E</w:t>
      </w:r>
      <w:r>
        <w:t>. USER’S GUIDE</w:t>
      </w:r>
      <w:r>
        <w:br w:type="page"/>
      </w:r>
    </w:p>
    <w:p w14:paraId="3F536587" w14:textId="77777777" w:rsidR="007E102F" w:rsidRPr="00AF0173" w:rsidRDefault="007E102F" w:rsidP="00B55276">
      <w:pPr>
        <w:pStyle w:val="Appendix"/>
      </w:pPr>
      <w:r>
        <w:lastRenderedPageBreak/>
        <w:tab/>
      </w:r>
      <w:r>
        <w:tab/>
      </w:r>
      <w:r>
        <w:tab/>
      </w:r>
    </w:p>
    <w:p w14:paraId="7D6AB9AA" w14:textId="77777777" w:rsidR="00E15068" w:rsidRPr="00E15068" w:rsidRDefault="007E102F" w:rsidP="00E15068">
      <w:pPr>
        <w:tabs>
          <w:tab w:val="left" w:pos="4830"/>
        </w:tabs>
        <w:rPr>
          <w:b w:val="0"/>
          <w:bCs/>
          <w:sz w:val="18"/>
          <w:szCs w:val="24"/>
        </w:rPr>
      </w:pPr>
      <w:r>
        <w:t xml:space="preserve">APPENDIX </w:t>
      </w:r>
      <w:r w:rsidR="00FF1FD9">
        <w:t>F</w:t>
      </w:r>
      <w:r>
        <w:t>. PERSONAL TECHNICAL VITAE</w:t>
      </w:r>
      <w:r w:rsidR="00E15068">
        <w:rPr>
          <w:sz w:val="18"/>
          <w:szCs w:val="24"/>
        </w:rPr>
        <w:tab/>
      </w:r>
    </w:p>
    <w:p w14:paraId="0261B5DC" w14:textId="3D6DFE09" w:rsidR="00345573" w:rsidRPr="00140492" w:rsidRDefault="00A46546" w:rsidP="008B3E7E">
      <w:pPr>
        <w:jc w:val="both"/>
        <w:rPr>
          <w:b w:val="0"/>
          <w:bCs/>
          <w:sz w:val="18"/>
          <w:szCs w:val="24"/>
        </w:rPr>
      </w:pPr>
      <w:r w:rsidRPr="00E15068">
        <w:rPr>
          <w:sz w:val="18"/>
          <w:szCs w:val="24"/>
        </w:rPr>
        <w:br w:type="column"/>
      </w:r>
      <w:r w:rsidR="00345573" w:rsidRPr="00140492">
        <w:rPr>
          <w:b w:val="0"/>
          <w:bCs/>
          <w:sz w:val="18"/>
          <w:szCs w:val="24"/>
        </w:rPr>
        <w:lastRenderedPageBreak/>
        <w:t xml:space="preserve"> </w:t>
      </w:r>
    </w:p>
    <w:p w14:paraId="4887C26B" w14:textId="77777777" w:rsidR="00322B07" w:rsidRDefault="00322B07" w:rsidP="00322B07">
      <w:pPr>
        <w:rPr>
          <w:b w:val="0"/>
          <w:bCs/>
          <w:sz w:val="18"/>
          <w:szCs w:val="24"/>
        </w:rPr>
      </w:pPr>
      <w:r w:rsidRPr="00140492">
        <w:rPr>
          <w:b w:val="0"/>
          <w:bCs/>
          <w:sz w:val="18"/>
          <w:szCs w:val="24"/>
        </w:rPr>
        <w:t xml:space="preserve">Curriculum Vitae of </w:t>
      </w:r>
    </w:p>
    <w:p w14:paraId="1B3A6B8C" w14:textId="77777777" w:rsidR="00322B07" w:rsidRPr="00140492" w:rsidRDefault="00322B07" w:rsidP="00322B07">
      <w:pPr>
        <w:rPr>
          <w:b w:val="0"/>
          <w:bCs/>
          <w:sz w:val="18"/>
          <w:szCs w:val="24"/>
        </w:rPr>
      </w:pPr>
      <w:r>
        <w:rPr>
          <w:b w:val="0"/>
          <w:bCs/>
          <w:noProof/>
          <w:sz w:val="18"/>
          <w:szCs w:val="24"/>
          <w:lang w:val="en-US"/>
        </w:rPr>
        <w:drawing>
          <wp:inline distT="0" distB="0" distL="0" distR="0" wp14:anchorId="15FA61C5" wp14:editId="4185719F">
            <wp:extent cx="1942865" cy="1800000"/>
            <wp:effectExtent l="0" t="0" r="0" b="0"/>
            <wp:docPr id="3" name="Picture 1" descr="C:\Users\John\Downloads\IMG_20240610_205905_241-Photo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hn\Downloads\IMG_20240610_205905_241-Photoroom.png"/>
                    <pic:cNvPicPr>
                      <a:picLocks noChangeAspect="1" noChangeArrowheads="1"/>
                    </pic:cNvPicPr>
                  </pic:nvPicPr>
                  <pic:blipFill rotWithShape="1">
                    <a:blip r:embed="rId21" cstate="print"/>
                    <a:srcRect l="1012" t="8434" r="9057" b="8248"/>
                    <a:stretch/>
                  </pic:blipFill>
                  <pic:spPr bwMode="auto">
                    <a:xfrm>
                      <a:off x="0" y="0"/>
                      <a:ext cx="1942865"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2B3CAA2F" w14:textId="77777777" w:rsidR="00322B07" w:rsidRPr="00345573" w:rsidRDefault="00322B07" w:rsidP="00322B07">
      <w:pPr>
        <w:rPr>
          <w:b w:val="0"/>
          <w:sz w:val="32"/>
        </w:rPr>
      </w:pPr>
      <w:r>
        <w:rPr>
          <w:b w:val="0"/>
          <w:sz w:val="32"/>
        </w:rPr>
        <w:t>John Kenneth O. Agustin</w:t>
      </w:r>
    </w:p>
    <w:p w14:paraId="51599C1F" w14:textId="77777777" w:rsidR="00322B07" w:rsidRPr="00140492" w:rsidRDefault="00322B07" w:rsidP="00322B07">
      <w:pPr>
        <w:widowControl w:val="0"/>
        <w:overflowPunct w:val="0"/>
        <w:autoSpaceDE w:val="0"/>
        <w:autoSpaceDN w:val="0"/>
        <w:adjustRightInd w:val="0"/>
        <w:rPr>
          <w:sz w:val="22"/>
        </w:rPr>
      </w:pPr>
      <w:proofErr w:type="spellStart"/>
      <w:r>
        <w:rPr>
          <w:sz w:val="22"/>
        </w:rPr>
        <w:t>Brg</w:t>
      </w:r>
      <w:proofErr w:type="spellEnd"/>
      <w:r>
        <w:rPr>
          <w:sz w:val="22"/>
        </w:rPr>
        <w:t xml:space="preserve">. </w:t>
      </w:r>
      <w:proofErr w:type="spellStart"/>
      <w:r>
        <w:rPr>
          <w:sz w:val="22"/>
        </w:rPr>
        <w:t>Balite</w:t>
      </w:r>
      <w:proofErr w:type="spellEnd"/>
      <w:r>
        <w:rPr>
          <w:sz w:val="22"/>
        </w:rPr>
        <w:t>, Pura, Tarlac</w:t>
      </w:r>
    </w:p>
    <w:p w14:paraId="75C7434D" w14:textId="77777777" w:rsidR="00322B07" w:rsidRPr="00140492" w:rsidRDefault="00322B07" w:rsidP="00322B07">
      <w:pPr>
        <w:widowControl w:val="0"/>
        <w:overflowPunct w:val="0"/>
        <w:autoSpaceDE w:val="0"/>
        <w:autoSpaceDN w:val="0"/>
        <w:adjustRightInd w:val="0"/>
        <w:rPr>
          <w:sz w:val="22"/>
        </w:rPr>
      </w:pPr>
      <w:r>
        <w:rPr>
          <w:sz w:val="22"/>
        </w:rPr>
        <w:t>johnkennth19@gmail.com</w:t>
      </w:r>
    </w:p>
    <w:p w14:paraId="786DCC57" w14:textId="77777777" w:rsidR="00322B07" w:rsidRPr="00140492" w:rsidRDefault="00322B07" w:rsidP="00322B07">
      <w:pPr>
        <w:widowControl w:val="0"/>
        <w:overflowPunct w:val="0"/>
        <w:autoSpaceDE w:val="0"/>
        <w:autoSpaceDN w:val="0"/>
        <w:adjustRightInd w:val="0"/>
        <w:rPr>
          <w:sz w:val="22"/>
        </w:rPr>
      </w:pPr>
      <w:r>
        <w:rPr>
          <w:sz w:val="22"/>
        </w:rPr>
        <w:t>09278047067</w:t>
      </w:r>
    </w:p>
    <w:p w14:paraId="2745310D" w14:textId="77777777" w:rsidR="00322B07" w:rsidRPr="00140492" w:rsidRDefault="00322B07" w:rsidP="00322B07">
      <w:pPr>
        <w:widowControl w:val="0"/>
        <w:overflowPunct w:val="0"/>
        <w:autoSpaceDE w:val="0"/>
        <w:autoSpaceDN w:val="0"/>
        <w:adjustRightInd w:val="0"/>
        <w:rPr>
          <w:sz w:val="22"/>
        </w:rPr>
      </w:pPr>
    </w:p>
    <w:p w14:paraId="2477748D" w14:textId="77777777" w:rsidR="00322B07" w:rsidRPr="00140492" w:rsidRDefault="00322B07" w:rsidP="00322B07">
      <w:pPr>
        <w:widowControl w:val="0"/>
        <w:overflowPunct w:val="0"/>
        <w:autoSpaceDE w:val="0"/>
        <w:autoSpaceDN w:val="0"/>
        <w:adjustRightInd w:val="0"/>
        <w:rPr>
          <w:sz w:val="22"/>
        </w:rPr>
      </w:pPr>
    </w:p>
    <w:p w14:paraId="15BEFAE0" w14:textId="77777777" w:rsidR="00322B07" w:rsidRPr="00140492" w:rsidRDefault="00322B07" w:rsidP="00322B07">
      <w:pPr>
        <w:widowControl w:val="0"/>
        <w:overflowPunct w:val="0"/>
        <w:autoSpaceDE w:val="0"/>
        <w:autoSpaceDN w:val="0"/>
        <w:adjustRightInd w:val="0"/>
        <w:rPr>
          <w:b w:val="0"/>
          <w:sz w:val="22"/>
        </w:rPr>
      </w:pPr>
      <w:r w:rsidRPr="00140492">
        <w:rPr>
          <w:b w:val="0"/>
          <w:sz w:val="22"/>
        </w:rPr>
        <w:t>EDUCATIONAL BACKGROUND</w:t>
      </w:r>
    </w:p>
    <w:tbl>
      <w:tblPr>
        <w:tblW w:w="0" w:type="auto"/>
        <w:tblLook w:val="04A0" w:firstRow="1" w:lastRow="0" w:firstColumn="1" w:lastColumn="0" w:noHBand="0" w:noVBand="1"/>
      </w:tblPr>
      <w:tblGrid>
        <w:gridCol w:w="2394"/>
        <w:gridCol w:w="1972"/>
        <w:gridCol w:w="3943"/>
      </w:tblGrid>
      <w:tr w:rsidR="00322B07" w:rsidRPr="00140492" w14:paraId="2F65C39D" w14:textId="77777777" w:rsidTr="00957D59">
        <w:tc>
          <w:tcPr>
            <w:tcW w:w="2394" w:type="dxa"/>
            <w:shd w:val="clear" w:color="auto" w:fill="auto"/>
          </w:tcPr>
          <w:p w14:paraId="5AAB18F3" w14:textId="77777777" w:rsidR="00322B07" w:rsidRPr="00140492" w:rsidRDefault="00322B07" w:rsidP="00957D59">
            <w:pPr>
              <w:widowControl w:val="0"/>
              <w:overflowPunct w:val="0"/>
              <w:autoSpaceDE w:val="0"/>
              <w:autoSpaceDN w:val="0"/>
              <w:adjustRightInd w:val="0"/>
              <w:rPr>
                <w:b w:val="0"/>
              </w:rPr>
            </w:pPr>
            <w:r w:rsidRPr="00140492">
              <w:rPr>
                <w:b w:val="0"/>
                <w:sz w:val="22"/>
              </w:rPr>
              <w:t>Level</w:t>
            </w:r>
          </w:p>
        </w:tc>
        <w:tc>
          <w:tcPr>
            <w:tcW w:w="1972" w:type="dxa"/>
            <w:shd w:val="clear" w:color="auto" w:fill="auto"/>
          </w:tcPr>
          <w:p w14:paraId="70E8F73E" w14:textId="77777777" w:rsidR="00322B07" w:rsidRPr="00140492" w:rsidRDefault="00322B07" w:rsidP="00957D59">
            <w:pPr>
              <w:widowControl w:val="0"/>
              <w:overflowPunct w:val="0"/>
              <w:autoSpaceDE w:val="0"/>
              <w:autoSpaceDN w:val="0"/>
              <w:adjustRightInd w:val="0"/>
              <w:rPr>
                <w:b w:val="0"/>
              </w:rPr>
            </w:pPr>
            <w:r w:rsidRPr="00140492">
              <w:rPr>
                <w:b w:val="0"/>
                <w:sz w:val="22"/>
              </w:rPr>
              <w:t>Inclusive Dates</w:t>
            </w:r>
          </w:p>
        </w:tc>
        <w:tc>
          <w:tcPr>
            <w:tcW w:w="3943" w:type="dxa"/>
            <w:shd w:val="clear" w:color="auto" w:fill="auto"/>
          </w:tcPr>
          <w:p w14:paraId="346204FA" w14:textId="77777777" w:rsidR="00322B07" w:rsidRPr="00140492" w:rsidRDefault="00322B07" w:rsidP="00957D59">
            <w:pPr>
              <w:widowControl w:val="0"/>
              <w:overflowPunct w:val="0"/>
              <w:autoSpaceDE w:val="0"/>
              <w:autoSpaceDN w:val="0"/>
              <w:adjustRightInd w:val="0"/>
              <w:rPr>
                <w:b w:val="0"/>
              </w:rPr>
            </w:pPr>
            <w:r w:rsidRPr="00140492">
              <w:rPr>
                <w:b w:val="0"/>
                <w:sz w:val="22"/>
              </w:rPr>
              <w:t>Name of school/ Institution</w:t>
            </w:r>
          </w:p>
        </w:tc>
      </w:tr>
      <w:tr w:rsidR="00322B07" w:rsidRPr="00140492" w14:paraId="2960F460" w14:textId="77777777" w:rsidTr="00957D59">
        <w:tc>
          <w:tcPr>
            <w:tcW w:w="2394" w:type="dxa"/>
            <w:shd w:val="clear" w:color="auto" w:fill="auto"/>
          </w:tcPr>
          <w:p w14:paraId="6E0E1AE0" w14:textId="77777777" w:rsidR="00322B07" w:rsidRPr="00140492" w:rsidRDefault="00322B07" w:rsidP="00957D59">
            <w:pPr>
              <w:widowControl w:val="0"/>
              <w:tabs>
                <w:tab w:val="center" w:pos="1089"/>
                <w:tab w:val="right" w:pos="2178"/>
              </w:tabs>
              <w:overflowPunct w:val="0"/>
              <w:autoSpaceDE w:val="0"/>
              <w:autoSpaceDN w:val="0"/>
              <w:adjustRightInd w:val="0"/>
              <w:jc w:val="left"/>
              <w:rPr>
                <w:b w:val="0"/>
              </w:rPr>
            </w:pPr>
            <w:r>
              <w:rPr>
                <w:b w:val="0"/>
                <w:sz w:val="22"/>
              </w:rPr>
              <w:tab/>
            </w:r>
            <w:r w:rsidRPr="00140492">
              <w:rPr>
                <w:b w:val="0"/>
                <w:sz w:val="22"/>
              </w:rPr>
              <w:t>Tertiary</w:t>
            </w:r>
            <w:r>
              <w:rPr>
                <w:b w:val="0"/>
                <w:sz w:val="22"/>
              </w:rPr>
              <w:tab/>
            </w:r>
          </w:p>
        </w:tc>
        <w:tc>
          <w:tcPr>
            <w:tcW w:w="1972" w:type="dxa"/>
            <w:shd w:val="clear" w:color="auto" w:fill="auto"/>
          </w:tcPr>
          <w:p w14:paraId="2E29F019" w14:textId="77777777" w:rsidR="00322B07" w:rsidRPr="00140492" w:rsidRDefault="00322B07" w:rsidP="00957D59">
            <w:pPr>
              <w:widowControl w:val="0"/>
              <w:overflowPunct w:val="0"/>
              <w:autoSpaceDE w:val="0"/>
              <w:autoSpaceDN w:val="0"/>
              <w:adjustRightInd w:val="0"/>
              <w:rPr>
                <w:b w:val="0"/>
              </w:rPr>
            </w:pPr>
            <w:r>
              <w:rPr>
                <w:b w:val="0"/>
              </w:rPr>
              <w:t>2021 - Present</w:t>
            </w:r>
          </w:p>
        </w:tc>
        <w:tc>
          <w:tcPr>
            <w:tcW w:w="3943" w:type="dxa"/>
            <w:shd w:val="clear" w:color="auto" w:fill="auto"/>
          </w:tcPr>
          <w:p w14:paraId="19ECB824" w14:textId="77777777" w:rsidR="00322B07" w:rsidRPr="00140492" w:rsidRDefault="00322B07" w:rsidP="00957D59">
            <w:pPr>
              <w:widowControl w:val="0"/>
              <w:overflowPunct w:val="0"/>
              <w:autoSpaceDE w:val="0"/>
              <w:autoSpaceDN w:val="0"/>
              <w:adjustRightInd w:val="0"/>
              <w:rPr>
                <w:b w:val="0"/>
              </w:rPr>
            </w:pPr>
            <w:r>
              <w:rPr>
                <w:b w:val="0"/>
              </w:rPr>
              <w:t>STI College Tarlac</w:t>
            </w:r>
          </w:p>
        </w:tc>
      </w:tr>
      <w:tr w:rsidR="00322B07" w:rsidRPr="00140492" w14:paraId="640CBC72" w14:textId="77777777" w:rsidTr="00957D59">
        <w:tc>
          <w:tcPr>
            <w:tcW w:w="2394" w:type="dxa"/>
            <w:shd w:val="clear" w:color="auto" w:fill="auto"/>
          </w:tcPr>
          <w:p w14:paraId="078BE2AA" w14:textId="77777777" w:rsidR="00322B07" w:rsidRPr="00140492" w:rsidRDefault="00322B07" w:rsidP="00957D59">
            <w:pPr>
              <w:widowControl w:val="0"/>
              <w:overflowPunct w:val="0"/>
              <w:autoSpaceDE w:val="0"/>
              <w:autoSpaceDN w:val="0"/>
              <w:adjustRightInd w:val="0"/>
              <w:rPr>
                <w:b w:val="0"/>
              </w:rPr>
            </w:pPr>
            <w:r w:rsidRPr="00140492">
              <w:rPr>
                <w:b w:val="0"/>
                <w:sz w:val="22"/>
              </w:rPr>
              <w:t>High School</w:t>
            </w:r>
          </w:p>
        </w:tc>
        <w:tc>
          <w:tcPr>
            <w:tcW w:w="1972" w:type="dxa"/>
            <w:shd w:val="clear" w:color="auto" w:fill="auto"/>
          </w:tcPr>
          <w:p w14:paraId="1C835ACB" w14:textId="77777777" w:rsidR="00322B07" w:rsidRPr="00140492" w:rsidRDefault="00322B07" w:rsidP="00957D59">
            <w:pPr>
              <w:widowControl w:val="0"/>
              <w:overflowPunct w:val="0"/>
              <w:autoSpaceDE w:val="0"/>
              <w:autoSpaceDN w:val="0"/>
              <w:adjustRightInd w:val="0"/>
              <w:rPr>
                <w:b w:val="0"/>
              </w:rPr>
            </w:pPr>
            <w:r>
              <w:rPr>
                <w:b w:val="0"/>
              </w:rPr>
              <w:t>2019 - 2021</w:t>
            </w:r>
          </w:p>
        </w:tc>
        <w:tc>
          <w:tcPr>
            <w:tcW w:w="3943" w:type="dxa"/>
            <w:shd w:val="clear" w:color="auto" w:fill="auto"/>
          </w:tcPr>
          <w:p w14:paraId="763ED8B6" w14:textId="77777777" w:rsidR="00322B07" w:rsidRPr="00140492" w:rsidRDefault="00322B07" w:rsidP="00957D59">
            <w:pPr>
              <w:widowControl w:val="0"/>
              <w:overflowPunct w:val="0"/>
              <w:autoSpaceDE w:val="0"/>
              <w:autoSpaceDN w:val="0"/>
              <w:adjustRightInd w:val="0"/>
              <w:rPr>
                <w:b w:val="0"/>
              </w:rPr>
            </w:pPr>
            <w:r>
              <w:rPr>
                <w:b w:val="0"/>
              </w:rPr>
              <w:t>St Rose Catholic School</w:t>
            </w:r>
          </w:p>
        </w:tc>
      </w:tr>
      <w:tr w:rsidR="00322B07" w:rsidRPr="00140492" w14:paraId="737245D2" w14:textId="77777777" w:rsidTr="00957D59">
        <w:tc>
          <w:tcPr>
            <w:tcW w:w="2394" w:type="dxa"/>
            <w:shd w:val="clear" w:color="auto" w:fill="auto"/>
          </w:tcPr>
          <w:p w14:paraId="57A644D8" w14:textId="77777777" w:rsidR="00322B07" w:rsidRPr="00140492" w:rsidRDefault="00322B07" w:rsidP="00957D59">
            <w:pPr>
              <w:widowControl w:val="0"/>
              <w:overflowPunct w:val="0"/>
              <w:autoSpaceDE w:val="0"/>
              <w:autoSpaceDN w:val="0"/>
              <w:adjustRightInd w:val="0"/>
              <w:rPr>
                <w:b w:val="0"/>
              </w:rPr>
            </w:pPr>
          </w:p>
        </w:tc>
        <w:tc>
          <w:tcPr>
            <w:tcW w:w="1972" w:type="dxa"/>
            <w:shd w:val="clear" w:color="auto" w:fill="auto"/>
          </w:tcPr>
          <w:p w14:paraId="20ABEDBC" w14:textId="77777777" w:rsidR="00322B07" w:rsidRPr="00140492" w:rsidRDefault="00322B07" w:rsidP="00957D59">
            <w:pPr>
              <w:widowControl w:val="0"/>
              <w:overflowPunct w:val="0"/>
              <w:autoSpaceDE w:val="0"/>
              <w:autoSpaceDN w:val="0"/>
              <w:adjustRightInd w:val="0"/>
              <w:rPr>
                <w:b w:val="0"/>
              </w:rPr>
            </w:pPr>
            <w:r>
              <w:rPr>
                <w:b w:val="0"/>
                <w:sz w:val="22"/>
              </w:rPr>
              <w:t>2015 - 2019</w:t>
            </w:r>
          </w:p>
        </w:tc>
        <w:tc>
          <w:tcPr>
            <w:tcW w:w="3943" w:type="dxa"/>
            <w:shd w:val="clear" w:color="auto" w:fill="auto"/>
          </w:tcPr>
          <w:p w14:paraId="7ECC01E9" w14:textId="77777777" w:rsidR="00322B07" w:rsidRPr="00140492" w:rsidRDefault="00322B07" w:rsidP="00957D59">
            <w:pPr>
              <w:widowControl w:val="0"/>
              <w:overflowPunct w:val="0"/>
              <w:autoSpaceDE w:val="0"/>
              <w:autoSpaceDN w:val="0"/>
              <w:adjustRightInd w:val="0"/>
              <w:rPr>
                <w:b w:val="0"/>
              </w:rPr>
            </w:pPr>
            <w:proofErr w:type="spellStart"/>
            <w:r>
              <w:rPr>
                <w:b w:val="0"/>
              </w:rPr>
              <w:t>Paniqui</w:t>
            </w:r>
            <w:proofErr w:type="spellEnd"/>
            <w:r>
              <w:rPr>
                <w:b w:val="0"/>
              </w:rPr>
              <w:t xml:space="preserve"> Christian School. Inc</w:t>
            </w:r>
          </w:p>
        </w:tc>
      </w:tr>
      <w:tr w:rsidR="00322B07" w:rsidRPr="00140492" w14:paraId="56790FCA" w14:textId="77777777" w:rsidTr="00957D59">
        <w:tc>
          <w:tcPr>
            <w:tcW w:w="2394" w:type="dxa"/>
            <w:shd w:val="clear" w:color="auto" w:fill="auto"/>
          </w:tcPr>
          <w:p w14:paraId="01ED8500" w14:textId="77777777" w:rsidR="00322B07" w:rsidRPr="00140492" w:rsidRDefault="00322B07" w:rsidP="00957D59">
            <w:pPr>
              <w:widowControl w:val="0"/>
              <w:overflowPunct w:val="0"/>
              <w:autoSpaceDE w:val="0"/>
              <w:autoSpaceDN w:val="0"/>
              <w:adjustRightInd w:val="0"/>
              <w:rPr>
                <w:b w:val="0"/>
              </w:rPr>
            </w:pPr>
            <w:r w:rsidRPr="00140492">
              <w:rPr>
                <w:b w:val="0"/>
                <w:sz w:val="22"/>
              </w:rPr>
              <w:t>Elementary</w:t>
            </w:r>
          </w:p>
        </w:tc>
        <w:tc>
          <w:tcPr>
            <w:tcW w:w="1972" w:type="dxa"/>
            <w:shd w:val="clear" w:color="auto" w:fill="auto"/>
          </w:tcPr>
          <w:p w14:paraId="10140048" w14:textId="77777777" w:rsidR="00322B07" w:rsidRPr="00140492" w:rsidRDefault="00322B07" w:rsidP="00957D59">
            <w:pPr>
              <w:widowControl w:val="0"/>
              <w:overflowPunct w:val="0"/>
              <w:autoSpaceDE w:val="0"/>
              <w:autoSpaceDN w:val="0"/>
              <w:adjustRightInd w:val="0"/>
              <w:rPr>
                <w:b w:val="0"/>
              </w:rPr>
            </w:pPr>
            <w:r>
              <w:rPr>
                <w:b w:val="0"/>
                <w:sz w:val="22"/>
              </w:rPr>
              <w:t>2012 - 2015</w:t>
            </w:r>
          </w:p>
        </w:tc>
        <w:tc>
          <w:tcPr>
            <w:tcW w:w="3943" w:type="dxa"/>
            <w:shd w:val="clear" w:color="auto" w:fill="auto"/>
          </w:tcPr>
          <w:p w14:paraId="6A5B953C" w14:textId="77777777" w:rsidR="00322B07" w:rsidRPr="00140492" w:rsidRDefault="00322B07" w:rsidP="00957D59">
            <w:pPr>
              <w:widowControl w:val="0"/>
              <w:overflowPunct w:val="0"/>
              <w:autoSpaceDE w:val="0"/>
              <w:autoSpaceDN w:val="0"/>
              <w:adjustRightInd w:val="0"/>
              <w:rPr>
                <w:b w:val="0"/>
              </w:rPr>
            </w:pPr>
            <w:r>
              <w:rPr>
                <w:b w:val="0"/>
              </w:rPr>
              <w:t>Amazing Grace Christian Academy,</w:t>
            </w:r>
          </w:p>
        </w:tc>
      </w:tr>
      <w:tr w:rsidR="00322B07" w:rsidRPr="00140492" w14:paraId="132A9589" w14:textId="77777777" w:rsidTr="00957D59">
        <w:tc>
          <w:tcPr>
            <w:tcW w:w="2394" w:type="dxa"/>
            <w:shd w:val="clear" w:color="auto" w:fill="auto"/>
          </w:tcPr>
          <w:p w14:paraId="7D5F8EEC" w14:textId="77777777" w:rsidR="00322B07" w:rsidRPr="00140492" w:rsidRDefault="00322B07" w:rsidP="00957D59">
            <w:pPr>
              <w:widowControl w:val="0"/>
              <w:overflowPunct w:val="0"/>
              <w:autoSpaceDE w:val="0"/>
              <w:autoSpaceDN w:val="0"/>
              <w:adjustRightInd w:val="0"/>
              <w:rPr>
                <w:b w:val="0"/>
              </w:rPr>
            </w:pPr>
          </w:p>
        </w:tc>
        <w:tc>
          <w:tcPr>
            <w:tcW w:w="1972" w:type="dxa"/>
            <w:shd w:val="clear" w:color="auto" w:fill="auto"/>
          </w:tcPr>
          <w:p w14:paraId="55FAEC11" w14:textId="77777777" w:rsidR="00322B07" w:rsidRDefault="00322B07" w:rsidP="00957D59">
            <w:pPr>
              <w:widowControl w:val="0"/>
              <w:overflowPunct w:val="0"/>
              <w:autoSpaceDE w:val="0"/>
              <w:autoSpaceDN w:val="0"/>
              <w:adjustRightInd w:val="0"/>
              <w:rPr>
                <w:b w:val="0"/>
              </w:rPr>
            </w:pPr>
            <w:r>
              <w:rPr>
                <w:b w:val="0"/>
                <w:sz w:val="22"/>
              </w:rPr>
              <w:t>2009 - 2012</w:t>
            </w:r>
          </w:p>
        </w:tc>
        <w:tc>
          <w:tcPr>
            <w:tcW w:w="3943" w:type="dxa"/>
            <w:shd w:val="clear" w:color="auto" w:fill="auto"/>
          </w:tcPr>
          <w:p w14:paraId="163F3D97" w14:textId="77777777" w:rsidR="00322B07" w:rsidRDefault="00322B07" w:rsidP="00957D59">
            <w:pPr>
              <w:widowControl w:val="0"/>
              <w:overflowPunct w:val="0"/>
              <w:autoSpaceDE w:val="0"/>
              <w:autoSpaceDN w:val="0"/>
              <w:adjustRightInd w:val="0"/>
              <w:rPr>
                <w:b w:val="0"/>
              </w:rPr>
            </w:pPr>
            <w:proofErr w:type="spellStart"/>
            <w:r>
              <w:rPr>
                <w:b w:val="0"/>
              </w:rPr>
              <w:t>Guiteb</w:t>
            </w:r>
            <w:proofErr w:type="spellEnd"/>
            <w:r>
              <w:rPr>
                <w:b w:val="0"/>
              </w:rPr>
              <w:t xml:space="preserve"> Elementary School</w:t>
            </w:r>
          </w:p>
        </w:tc>
      </w:tr>
    </w:tbl>
    <w:p w14:paraId="63B76DC7" w14:textId="77777777" w:rsidR="00322B07" w:rsidRPr="00140492" w:rsidRDefault="00322B07" w:rsidP="00322B07">
      <w:pPr>
        <w:widowControl w:val="0"/>
        <w:overflowPunct w:val="0"/>
        <w:autoSpaceDE w:val="0"/>
        <w:autoSpaceDN w:val="0"/>
        <w:adjustRightInd w:val="0"/>
        <w:ind w:right="20"/>
        <w:jc w:val="both"/>
        <w:rPr>
          <w:b w:val="0"/>
          <w:sz w:val="22"/>
        </w:rPr>
      </w:pPr>
    </w:p>
    <w:p w14:paraId="0EFB504D" w14:textId="77777777" w:rsidR="00322B07" w:rsidRDefault="00322B07" w:rsidP="00322B07">
      <w:pPr>
        <w:tabs>
          <w:tab w:val="left" w:pos="195"/>
          <w:tab w:val="center" w:pos="4320"/>
        </w:tabs>
        <w:jc w:val="left"/>
        <w:rPr>
          <w:lang w:eastAsia="en-PH"/>
        </w:rPr>
      </w:pPr>
    </w:p>
    <w:p w14:paraId="5A4447C1" w14:textId="77777777" w:rsidR="00322B07" w:rsidRDefault="00322B07" w:rsidP="00322B07">
      <w:pPr>
        <w:tabs>
          <w:tab w:val="left" w:pos="195"/>
          <w:tab w:val="center" w:pos="4320"/>
        </w:tabs>
        <w:jc w:val="left"/>
        <w:rPr>
          <w:lang w:eastAsia="en-PH"/>
        </w:rPr>
      </w:pPr>
    </w:p>
    <w:p w14:paraId="08819048" w14:textId="77777777" w:rsidR="00322B07" w:rsidRDefault="00322B07" w:rsidP="00322B07">
      <w:pPr>
        <w:tabs>
          <w:tab w:val="left" w:pos="195"/>
          <w:tab w:val="center" w:pos="4320"/>
        </w:tabs>
        <w:jc w:val="left"/>
        <w:rPr>
          <w:lang w:eastAsia="en-PH"/>
        </w:rPr>
      </w:pPr>
    </w:p>
    <w:p w14:paraId="6D88D379" w14:textId="77777777" w:rsidR="00322B07" w:rsidRDefault="00322B07" w:rsidP="00322B07">
      <w:pPr>
        <w:tabs>
          <w:tab w:val="left" w:pos="195"/>
          <w:tab w:val="center" w:pos="4320"/>
        </w:tabs>
        <w:jc w:val="left"/>
        <w:rPr>
          <w:lang w:eastAsia="en-PH"/>
        </w:rPr>
      </w:pPr>
    </w:p>
    <w:p w14:paraId="3525C770" w14:textId="77777777" w:rsidR="00322B07" w:rsidRDefault="00322B07" w:rsidP="00322B07">
      <w:pPr>
        <w:tabs>
          <w:tab w:val="left" w:pos="195"/>
          <w:tab w:val="center" w:pos="4320"/>
        </w:tabs>
        <w:jc w:val="left"/>
        <w:rPr>
          <w:lang w:eastAsia="en-PH"/>
        </w:rPr>
      </w:pPr>
    </w:p>
    <w:p w14:paraId="0560DE8B" w14:textId="77777777" w:rsidR="00322B07" w:rsidRDefault="00322B07" w:rsidP="00322B07">
      <w:pPr>
        <w:tabs>
          <w:tab w:val="left" w:pos="195"/>
          <w:tab w:val="center" w:pos="4320"/>
        </w:tabs>
        <w:jc w:val="left"/>
        <w:rPr>
          <w:lang w:eastAsia="en-PH"/>
        </w:rPr>
      </w:pPr>
    </w:p>
    <w:p w14:paraId="70463F94" w14:textId="77777777" w:rsidR="00322B07" w:rsidRDefault="00322B07" w:rsidP="00322B07">
      <w:pPr>
        <w:tabs>
          <w:tab w:val="left" w:pos="195"/>
          <w:tab w:val="center" w:pos="4320"/>
        </w:tabs>
        <w:jc w:val="left"/>
        <w:rPr>
          <w:lang w:eastAsia="en-PH"/>
        </w:rPr>
      </w:pPr>
    </w:p>
    <w:p w14:paraId="5201FCBD" w14:textId="77777777" w:rsidR="00322B07" w:rsidRDefault="00322B07" w:rsidP="00322B07">
      <w:pPr>
        <w:tabs>
          <w:tab w:val="left" w:pos="195"/>
          <w:tab w:val="center" w:pos="4320"/>
        </w:tabs>
        <w:jc w:val="left"/>
        <w:rPr>
          <w:lang w:eastAsia="en-PH"/>
        </w:rPr>
      </w:pPr>
    </w:p>
    <w:p w14:paraId="3149AEC2" w14:textId="77777777" w:rsidR="00322B07" w:rsidRDefault="00322B07" w:rsidP="00322B07">
      <w:pPr>
        <w:tabs>
          <w:tab w:val="left" w:pos="195"/>
          <w:tab w:val="center" w:pos="4320"/>
        </w:tabs>
        <w:jc w:val="left"/>
        <w:rPr>
          <w:lang w:eastAsia="en-PH"/>
        </w:rPr>
      </w:pPr>
    </w:p>
    <w:p w14:paraId="72C228FB" w14:textId="77777777" w:rsidR="00322B07" w:rsidRDefault="00322B07" w:rsidP="00322B07">
      <w:pPr>
        <w:tabs>
          <w:tab w:val="left" w:pos="195"/>
          <w:tab w:val="center" w:pos="4320"/>
        </w:tabs>
        <w:jc w:val="left"/>
        <w:rPr>
          <w:lang w:eastAsia="en-PH"/>
        </w:rPr>
      </w:pPr>
    </w:p>
    <w:p w14:paraId="1DAB2397" w14:textId="77777777" w:rsidR="00322B07" w:rsidRDefault="00322B07" w:rsidP="00322B07">
      <w:pPr>
        <w:tabs>
          <w:tab w:val="left" w:pos="195"/>
          <w:tab w:val="center" w:pos="4320"/>
        </w:tabs>
        <w:jc w:val="left"/>
        <w:rPr>
          <w:lang w:eastAsia="en-PH"/>
        </w:rPr>
      </w:pPr>
    </w:p>
    <w:p w14:paraId="49811BD1" w14:textId="77777777" w:rsidR="00322B07" w:rsidRDefault="00322B07" w:rsidP="00322B07">
      <w:pPr>
        <w:tabs>
          <w:tab w:val="left" w:pos="195"/>
          <w:tab w:val="center" w:pos="4320"/>
        </w:tabs>
        <w:jc w:val="left"/>
        <w:rPr>
          <w:lang w:eastAsia="en-PH"/>
        </w:rPr>
      </w:pPr>
    </w:p>
    <w:p w14:paraId="7914F119" w14:textId="77777777" w:rsidR="00322B07" w:rsidRDefault="00322B07" w:rsidP="00322B07">
      <w:pPr>
        <w:tabs>
          <w:tab w:val="left" w:pos="195"/>
          <w:tab w:val="center" w:pos="4320"/>
        </w:tabs>
        <w:jc w:val="left"/>
        <w:rPr>
          <w:lang w:eastAsia="en-PH"/>
        </w:rPr>
      </w:pPr>
    </w:p>
    <w:p w14:paraId="3372338F" w14:textId="77777777" w:rsidR="00322B07" w:rsidRDefault="00322B07" w:rsidP="00322B07">
      <w:pPr>
        <w:tabs>
          <w:tab w:val="left" w:pos="195"/>
          <w:tab w:val="center" w:pos="4320"/>
        </w:tabs>
        <w:jc w:val="left"/>
        <w:rPr>
          <w:lang w:eastAsia="en-PH"/>
        </w:rPr>
      </w:pPr>
    </w:p>
    <w:p w14:paraId="3F30C8F2" w14:textId="77777777" w:rsidR="00322B07" w:rsidRDefault="00322B07" w:rsidP="00322B07">
      <w:pPr>
        <w:tabs>
          <w:tab w:val="left" w:pos="195"/>
          <w:tab w:val="center" w:pos="4320"/>
        </w:tabs>
        <w:jc w:val="left"/>
        <w:rPr>
          <w:lang w:eastAsia="en-PH"/>
        </w:rPr>
      </w:pPr>
    </w:p>
    <w:p w14:paraId="4D99B724" w14:textId="77777777" w:rsidR="00322B07" w:rsidRDefault="00322B07" w:rsidP="00322B07">
      <w:pPr>
        <w:tabs>
          <w:tab w:val="left" w:pos="195"/>
          <w:tab w:val="center" w:pos="4320"/>
        </w:tabs>
        <w:jc w:val="left"/>
        <w:rPr>
          <w:lang w:eastAsia="en-PH"/>
        </w:rPr>
      </w:pPr>
    </w:p>
    <w:p w14:paraId="1D13C802" w14:textId="77777777" w:rsidR="00322B07" w:rsidRDefault="00322B07" w:rsidP="00322B07">
      <w:pPr>
        <w:tabs>
          <w:tab w:val="left" w:pos="195"/>
          <w:tab w:val="center" w:pos="4320"/>
        </w:tabs>
        <w:jc w:val="left"/>
        <w:rPr>
          <w:lang w:eastAsia="en-PH"/>
        </w:rPr>
      </w:pPr>
    </w:p>
    <w:p w14:paraId="1AECA5BB" w14:textId="77777777" w:rsidR="00322B07" w:rsidRDefault="00322B07" w:rsidP="00322B07">
      <w:pPr>
        <w:tabs>
          <w:tab w:val="left" w:pos="195"/>
          <w:tab w:val="center" w:pos="4320"/>
        </w:tabs>
        <w:jc w:val="left"/>
        <w:rPr>
          <w:lang w:eastAsia="en-PH"/>
        </w:rPr>
      </w:pPr>
    </w:p>
    <w:p w14:paraId="039EC8D6" w14:textId="77777777" w:rsidR="00322B07" w:rsidRDefault="00322B07" w:rsidP="00322B07">
      <w:pPr>
        <w:tabs>
          <w:tab w:val="left" w:pos="195"/>
          <w:tab w:val="center" w:pos="4320"/>
        </w:tabs>
        <w:jc w:val="left"/>
        <w:rPr>
          <w:lang w:eastAsia="en-PH"/>
        </w:rPr>
      </w:pPr>
    </w:p>
    <w:p w14:paraId="7D8B5B4E" w14:textId="77777777" w:rsidR="00322B07" w:rsidRDefault="00322B07" w:rsidP="00322B07">
      <w:pPr>
        <w:tabs>
          <w:tab w:val="left" w:pos="195"/>
          <w:tab w:val="center" w:pos="4320"/>
        </w:tabs>
        <w:jc w:val="left"/>
        <w:rPr>
          <w:lang w:eastAsia="en-PH"/>
        </w:rPr>
      </w:pPr>
    </w:p>
    <w:p w14:paraId="78FACA0C" w14:textId="77777777" w:rsidR="00322B07" w:rsidRDefault="00322B07" w:rsidP="00322B07">
      <w:pPr>
        <w:tabs>
          <w:tab w:val="left" w:pos="195"/>
          <w:tab w:val="center" w:pos="4320"/>
        </w:tabs>
        <w:jc w:val="left"/>
        <w:rPr>
          <w:lang w:eastAsia="en-PH"/>
        </w:rPr>
      </w:pPr>
    </w:p>
    <w:p w14:paraId="48261D1A" w14:textId="77777777" w:rsidR="00322B07" w:rsidRDefault="00322B07" w:rsidP="00322B07">
      <w:pPr>
        <w:tabs>
          <w:tab w:val="left" w:pos="195"/>
          <w:tab w:val="center" w:pos="4320"/>
        </w:tabs>
        <w:jc w:val="left"/>
        <w:rPr>
          <w:lang w:eastAsia="en-PH"/>
        </w:rPr>
      </w:pPr>
    </w:p>
    <w:p w14:paraId="79375A44" w14:textId="77777777" w:rsidR="00322B07" w:rsidRDefault="00322B07" w:rsidP="00322B07">
      <w:pPr>
        <w:tabs>
          <w:tab w:val="left" w:pos="195"/>
          <w:tab w:val="center" w:pos="4320"/>
        </w:tabs>
        <w:jc w:val="left"/>
        <w:rPr>
          <w:lang w:eastAsia="en-PH"/>
        </w:rPr>
      </w:pPr>
    </w:p>
    <w:p w14:paraId="5B8ECB27" w14:textId="77777777" w:rsidR="00322B07" w:rsidRDefault="00322B07" w:rsidP="00322B07">
      <w:pPr>
        <w:rPr>
          <w:b w:val="0"/>
          <w:bCs/>
          <w:sz w:val="18"/>
          <w:szCs w:val="24"/>
        </w:rPr>
      </w:pPr>
      <w:r w:rsidRPr="00140492">
        <w:rPr>
          <w:b w:val="0"/>
          <w:bCs/>
          <w:sz w:val="18"/>
          <w:szCs w:val="24"/>
        </w:rPr>
        <w:t xml:space="preserve">Curriculum Vitae of </w:t>
      </w:r>
    </w:p>
    <w:p w14:paraId="1014791A" w14:textId="77777777" w:rsidR="00322B07" w:rsidRPr="00140492" w:rsidRDefault="00322B07" w:rsidP="00322B07">
      <w:pPr>
        <w:rPr>
          <w:b w:val="0"/>
          <w:bCs/>
          <w:sz w:val="18"/>
          <w:szCs w:val="24"/>
        </w:rPr>
      </w:pPr>
      <w:r>
        <w:rPr>
          <w:b w:val="0"/>
          <w:bCs/>
          <w:noProof/>
          <w:sz w:val="18"/>
          <w:szCs w:val="24"/>
          <w:lang w:val="en-US"/>
        </w:rPr>
        <w:drawing>
          <wp:inline distT="0" distB="0" distL="0" distR="0" wp14:anchorId="3764BD4D" wp14:editId="2EBEF2F6">
            <wp:extent cx="1396844" cy="16212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2" cstate="print">
                      <a:extLst>
                        <a:ext uri="{28A0092B-C50C-407E-A947-70E740481C1C}">
                          <a14:useLocalDpi xmlns:a14="http://schemas.microsoft.com/office/drawing/2010/main" val="0"/>
                        </a:ext>
                      </a:extLst>
                    </a:blip>
                    <a:srcRect l="1" r="5748" b="18239"/>
                    <a:stretch/>
                  </pic:blipFill>
                  <pic:spPr bwMode="auto">
                    <a:xfrm>
                      <a:off x="0" y="0"/>
                      <a:ext cx="1397945" cy="1622515"/>
                    </a:xfrm>
                    <a:prstGeom prst="rect">
                      <a:avLst/>
                    </a:prstGeom>
                    <a:ln>
                      <a:noFill/>
                    </a:ln>
                    <a:extLst>
                      <a:ext uri="{53640926-AAD7-44D8-BBD7-CCE9431645EC}">
                        <a14:shadowObscured xmlns:a14="http://schemas.microsoft.com/office/drawing/2010/main"/>
                      </a:ext>
                    </a:extLst>
                  </pic:spPr>
                </pic:pic>
              </a:graphicData>
            </a:graphic>
          </wp:inline>
        </w:drawing>
      </w:r>
    </w:p>
    <w:p w14:paraId="7C769D6E" w14:textId="77777777" w:rsidR="00322B07" w:rsidRPr="00345573" w:rsidRDefault="00322B07" w:rsidP="00322B07">
      <w:pPr>
        <w:rPr>
          <w:b w:val="0"/>
          <w:sz w:val="32"/>
        </w:rPr>
      </w:pPr>
      <w:r>
        <w:rPr>
          <w:b w:val="0"/>
          <w:sz w:val="32"/>
        </w:rPr>
        <w:t>Verneil D. Villegas</w:t>
      </w:r>
    </w:p>
    <w:p w14:paraId="6D826DA2" w14:textId="77777777" w:rsidR="00322B07" w:rsidRDefault="00322B07" w:rsidP="00322B07">
      <w:pPr>
        <w:widowControl w:val="0"/>
        <w:overflowPunct w:val="0"/>
        <w:autoSpaceDE w:val="0"/>
        <w:autoSpaceDN w:val="0"/>
        <w:adjustRightInd w:val="0"/>
        <w:rPr>
          <w:sz w:val="22"/>
        </w:rPr>
      </w:pPr>
      <w:r>
        <w:rPr>
          <w:sz w:val="22"/>
        </w:rPr>
        <w:t xml:space="preserve">Don </w:t>
      </w:r>
      <w:proofErr w:type="spellStart"/>
      <w:r>
        <w:rPr>
          <w:sz w:val="22"/>
        </w:rPr>
        <w:t>Bocobo</w:t>
      </w:r>
      <w:proofErr w:type="spellEnd"/>
      <w:r>
        <w:rPr>
          <w:sz w:val="22"/>
        </w:rPr>
        <w:t xml:space="preserve"> Street Población 1, Gerona Tarlac</w:t>
      </w:r>
    </w:p>
    <w:p w14:paraId="3FB4D69D" w14:textId="77777777" w:rsidR="00322B07" w:rsidRDefault="00322B07" w:rsidP="00322B07">
      <w:pPr>
        <w:widowControl w:val="0"/>
        <w:overflowPunct w:val="0"/>
        <w:autoSpaceDE w:val="0"/>
        <w:autoSpaceDN w:val="0"/>
        <w:adjustRightInd w:val="0"/>
        <w:rPr>
          <w:sz w:val="22"/>
        </w:rPr>
      </w:pPr>
      <w:r>
        <w:rPr>
          <w:sz w:val="22"/>
        </w:rPr>
        <w:t>Verneilvillegas14@gmail.com</w:t>
      </w:r>
    </w:p>
    <w:p w14:paraId="179A1B21" w14:textId="77777777" w:rsidR="00322B07" w:rsidRPr="00140492" w:rsidRDefault="00322B07" w:rsidP="00322B07">
      <w:pPr>
        <w:widowControl w:val="0"/>
        <w:overflowPunct w:val="0"/>
        <w:autoSpaceDE w:val="0"/>
        <w:autoSpaceDN w:val="0"/>
        <w:adjustRightInd w:val="0"/>
        <w:rPr>
          <w:sz w:val="22"/>
        </w:rPr>
      </w:pPr>
      <w:r>
        <w:rPr>
          <w:sz w:val="22"/>
        </w:rPr>
        <w:t>09212797491</w:t>
      </w:r>
    </w:p>
    <w:p w14:paraId="0E0F8F84" w14:textId="77777777" w:rsidR="00322B07" w:rsidRPr="00140492" w:rsidRDefault="00322B07" w:rsidP="00322B07">
      <w:pPr>
        <w:widowControl w:val="0"/>
        <w:overflowPunct w:val="0"/>
        <w:autoSpaceDE w:val="0"/>
        <w:autoSpaceDN w:val="0"/>
        <w:adjustRightInd w:val="0"/>
        <w:rPr>
          <w:sz w:val="22"/>
        </w:rPr>
      </w:pPr>
    </w:p>
    <w:p w14:paraId="06017C38" w14:textId="77777777" w:rsidR="00322B07" w:rsidRPr="00140492" w:rsidRDefault="00322B07" w:rsidP="00322B07">
      <w:pPr>
        <w:widowControl w:val="0"/>
        <w:overflowPunct w:val="0"/>
        <w:autoSpaceDE w:val="0"/>
        <w:autoSpaceDN w:val="0"/>
        <w:adjustRightInd w:val="0"/>
        <w:rPr>
          <w:sz w:val="22"/>
        </w:rPr>
      </w:pPr>
    </w:p>
    <w:p w14:paraId="02072BD7" w14:textId="77777777" w:rsidR="00322B07" w:rsidRPr="00140492" w:rsidRDefault="00322B07" w:rsidP="00322B07">
      <w:pPr>
        <w:widowControl w:val="0"/>
        <w:overflowPunct w:val="0"/>
        <w:autoSpaceDE w:val="0"/>
        <w:autoSpaceDN w:val="0"/>
        <w:adjustRightInd w:val="0"/>
        <w:rPr>
          <w:b w:val="0"/>
          <w:sz w:val="22"/>
        </w:rPr>
      </w:pPr>
      <w:r w:rsidRPr="00140492">
        <w:rPr>
          <w:b w:val="0"/>
          <w:sz w:val="22"/>
        </w:rPr>
        <w:t>EDUCATIONAL BACKGROUND</w:t>
      </w:r>
    </w:p>
    <w:tbl>
      <w:tblPr>
        <w:tblW w:w="0" w:type="auto"/>
        <w:tblLook w:val="04A0" w:firstRow="1" w:lastRow="0" w:firstColumn="1" w:lastColumn="0" w:noHBand="0" w:noVBand="1"/>
      </w:tblPr>
      <w:tblGrid>
        <w:gridCol w:w="2394"/>
        <w:gridCol w:w="1972"/>
        <w:gridCol w:w="3943"/>
      </w:tblGrid>
      <w:tr w:rsidR="00322B07" w:rsidRPr="00140492" w14:paraId="037E87ED" w14:textId="77777777" w:rsidTr="00957D59">
        <w:tc>
          <w:tcPr>
            <w:tcW w:w="2394" w:type="dxa"/>
            <w:shd w:val="clear" w:color="auto" w:fill="auto"/>
          </w:tcPr>
          <w:p w14:paraId="6829931F" w14:textId="77777777" w:rsidR="00322B07" w:rsidRPr="00140492" w:rsidRDefault="00322B07" w:rsidP="00957D59">
            <w:pPr>
              <w:widowControl w:val="0"/>
              <w:overflowPunct w:val="0"/>
              <w:autoSpaceDE w:val="0"/>
              <w:autoSpaceDN w:val="0"/>
              <w:adjustRightInd w:val="0"/>
              <w:rPr>
                <w:b w:val="0"/>
              </w:rPr>
            </w:pPr>
            <w:r w:rsidRPr="00140492">
              <w:rPr>
                <w:b w:val="0"/>
                <w:sz w:val="22"/>
              </w:rPr>
              <w:t>Level</w:t>
            </w:r>
          </w:p>
        </w:tc>
        <w:tc>
          <w:tcPr>
            <w:tcW w:w="1972" w:type="dxa"/>
            <w:shd w:val="clear" w:color="auto" w:fill="auto"/>
          </w:tcPr>
          <w:p w14:paraId="1DFDF910" w14:textId="77777777" w:rsidR="00322B07" w:rsidRPr="00140492" w:rsidRDefault="00322B07" w:rsidP="00957D59">
            <w:pPr>
              <w:widowControl w:val="0"/>
              <w:overflowPunct w:val="0"/>
              <w:autoSpaceDE w:val="0"/>
              <w:autoSpaceDN w:val="0"/>
              <w:adjustRightInd w:val="0"/>
              <w:rPr>
                <w:b w:val="0"/>
              </w:rPr>
            </w:pPr>
            <w:r w:rsidRPr="00140492">
              <w:rPr>
                <w:b w:val="0"/>
                <w:sz w:val="22"/>
              </w:rPr>
              <w:t>Inclusive Dates</w:t>
            </w:r>
          </w:p>
        </w:tc>
        <w:tc>
          <w:tcPr>
            <w:tcW w:w="3943" w:type="dxa"/>
            <w:shd w:val="clear" w:color="auto" w:fill="auto"/>
          </w:tcPr>
          <w:p w14:paraId="33489B67" w14:textId="77777777" w:rsidR="00322B07" w:rsidRPr="00140492" w:rsidRDefault="00322B07" w:rsidP="00957D59">
            <w:pPr>
              <w:widowControl w:val="0"/>
              <w:overflowPunct w:val="0"/>
              <w:autoSpaceDE w:val="0"/>
              <w:autoSpaceDN w:val="0"/>
              <w:adjustRightInd w:val="0"/>
              <w:rPr>
                <w:b w:val="0"/>
              </w:rPr>
            </w:pPr>
            <w:r w:rsidRPr="00140492">
              <w:rPr>
                <w:b w:val="0"/>
                <w:sz w:val="22"/>
              </w:rPr>
              <w:t>Name of school/ Institution</w:t>
            </w:r>
          </w:p>
        </w:tc>
      </w:tr>
      <w:tr w:rsidR="00322B07" w:rsidRPr="00140492" w14:paraId="1E39C424" w14:textId="77777777" w:rsidTr="00957D59">
        <w:tc>
          <w:tcPr>
            <w:tcW w:w="2394" w:type="dxa"/>
            <w:shd w:val="clear" w:color="auto" w:fill="auto"/>
          </w:tcPr>
          <w:p w14:paraId="283149D8" w14:textId="77777777" w:rsidR="00322B07" w:rsidRPr="00140492" w:rsidRDefault="00322B07" w:rsidP="00957D59">
            <w:pPr>
              <w:widowControl w:val="0"/>
              <w:overflowPunct w:val="0"/>
              <w:autoSpaceDE w:val="0"/>
              <w:autoSpaceDN w:val="0"/>
              <w:adjustRightInd w:val="0"/>
              <w:rPr>
                <w:b w:val="0"/>
              </w:rPr>
            </w:pPr>
            <w:r w:rsidRPr="00140492">
              <w:rPr>
                <w:b w:val="0"/>
                <w:sz w:val="22"/>
              </w:rPr>
              <w:t>Tertiary</w:t>
            </w:r>
          </w:p>
        </w:tc>
        <w:tc>
          <w:tcPr>
            <w:tcW w:w="1972" w:type="dxa"/>
            <w:shd w:val="clear" w:color="auto" w:fill="auto"/>
          </w:tcPr>
          <w:p w14:paraId="05EAA689" w14:textId="77777777" w:rsidR="00322B07" w:rsidRPr="00140492" w:rsidRDefault="00322B07" w:rsidP="00957D59">
            <w:pPr>
              <w:widowControl w:val="0"/>
              <w:overflowPunct w:val="0"/>
              <w:autoSpaceDE w:val="0"/>
              <w:autoSpaceDN w:val="0"/>
              <w:adjustRightInd w:val="0"/>
              <w:rPr>
                <w:b w:val="0"/>
              </w:rPr>
            </w:pPr>
            <w:r>
              <w:rPr>
                <w:b w:val="0"/>
              </w:rPr>
              <w:t>2021- Present</w:t>
            </w:r>
          </w:p>
        </w:tc>
        <w:tc>
          <w:tcPr>
            <w:tcW w:w="3943" w:type="dxa"/>
            <w:shd w:val="clear" w:color="auto" w:fill="auto"/>
          </w:tcPr>
          <w:p w14:paraId="160378B0" w14:textId="77777777" w:rsidR="00322B07" w:rsidRPr="00140492" w:rsidRDefault="00322B07" w:rsidP="00957D59">
            <w:pPr>
              <w:widowControl w:val="0"/>
              <w:overflowPunct w:val="0"/>
              <w:autoSpaceDE w:val="0"/>
              <w:autoSpaceDN w:val="0"/>
              <w:adjustRightInd w:val="0"/>
              <w:rPr>
                <w:b w:val="0"/>
              </w:rPr>
            </w:pPr>
            <w:r>
              <w:rPr>
                <w:b w:val="0"/>
              </w:rPr>
              <w:t>STI Tarlac</w:t>
            </w:r>
          </w:p>
        </w:tc>
      </w:tr>
      <w:tr w:rsidR="00322B07" w:rsidRPr="00140492" w14:paraId="1EF68602" w14:textId="77777777" w:rsidTr="00957D59">
        <w:tc>
          <w:tcPr>
            <w:tcW w:w="2394" w:type="dxa"/>
            <w:shd w:val="clear" w:color="auto" w:fill="auto"/>
          </w:tcPr>
          <w:p w14:paraId="29266881" w14:textId="77777777" w:rsidR="00322B07" w:rsidRPr="00140492" w:rsidRDefault="00322B07" w:rsidP="00957D59">
            <w:pPr>
              <w:widowControl w:val="0"/>
              <w:overflowPunct w:val="0"/>
              <w:autoSpaceDE w:val="0"/>
              <w:autoSpaceDN w:val="0"/>
              <w:adjustRightInd w:val="0"/>
              <w:rPr>
                <w:b w:val="0"/>
              </w:rPr>
            </w:pPr>
            <w:r w:rsidRPr="00140492">
              <w:rPr>
                <w:b w:val="0"/>
                <w:sz w:val="22"/>
              </w:rPr>
              <w:t>High School</w:t>
            </w:r>
          </w:p>
        </w:tc>
        <w:tc>
          <w:tcPr>
            <w:tcW w:w="1972" w:type="dxa"/>
            <w:shd w:val="clear" w:color="auto" w:fill="auto"/>
          </w:tcPr>
          <w:p w14:paraId="4183E505" w14:textId="77777777" w:rsidR="00322B07" w:rsidRPr="00140492" w:rsidRDefault="00322B07" w:rsidP="00957D59">
            <w:pPr>
              <w:widowControl w:val="0"/>
              <w:overflowPunct w:val="0"/>
              <w:autoSpaceDE w:val="0"/>
              <w:autoSpaceDN w:val="0"/>
              <w:adjustRightInd w:val="0"/>
              <w:rPr>
                <w:b w:val="0"/>
              </w:rPr>
            </w:pPr>
            <w:r>
              <w:rPr>
                <w:b w:val="0"/>
                <w:sz w:val="22"/>
              </w:rPr>
              <w:t>2019-2021</w:t>
            </w:r>
          </w:p>
        </w:tc>
        <w:tc>
          <w:tcPr>
            <w:tcW w:w="3943" w:type="dxa"/>
            <w:shd w:val="clear" w:color="auto" w:fill="auto"/>
          </w:tcPr>
          <w:p w14:paraId="7BF5C794" w14:textId="77777777" w:rsidR="00322B07" w:rsidRPr="00140492" w:rsidRDefault="00322B07" w:rsidP="00957D59">
            <w:pPr>
              <w:widowControl w:val="0"/>
              <w:overflowPunct w:val="0"/>
              <w:autoSpaceDE w:val="0"/>
              <w:autoSpaceDN w:val="0"/>
              <w:adjustRightInd w:val="0"/>
              <w:rPr>
                <w:b w:val="0"/>
              </w:rPr>
            </w:pPr>
            <w:r>
              <w:rPr>
                <w:b w:val="0"/>
              </w:rPr>
              <w:t>Angeles City National Trade School</w:t>
            </w:r>
          </w:p>
        </w:tc>
      </w:tr>
      <w:tr w:rsidR="00322B07" w:rsidRPr="00140492" w14:paraId="71D78B92" w14:textId="77777777" w:rsidTr="00957D59">
        <w:tc>
          <w:tcPr>
            <w:tcW w:w="2394" w:type="dxa"/>
            <w:shd w:val="clear" w:color="auto" w:fill="auto"/>
          </w:tcPr>
          <w:p w14:paraId="727FBD56" w14:textId="77777777" w:rsidR="00322B07" w:rsidRPr="00140492" w:rsidRDefault="00322B07" w:rsidP="00957D59">
            <w:pPr>
              <w:widowControl w:val="0"/>
              <w:overflowPunct w:val="0"/>
              <w:autoSpaceDE w:val="0"/>
              <w:autoSpaceDN w:val="0"/>
              <w:adjustRightInd w:val="0"/>
              <w:rPr>
                <w:b w:val="0"/>
              </w:rPr>
            </w:pPr>
          </w:p>
        </w:tc>
        <w:tc>
          <w:tcPr>
            <w:tcW w:w="1972" w:type="dxa"/>
            <w:shd w:val="clear" w:color="auto" w:fill="auto"/>
          </w:tcPr>
          <w:p w14:paraId="298F7871" w14:textId="77777777" w:rsidR="00322B07" w:rsidRPr="00140492" w:rsidRDefault="00322B07" w:rsidP="00957D59">
            <w:pPr>
              <w:widowControl w:val="0"/>
              <w:overflowPunct w:val="0"/>
              <w:autoSpaceDE w:val="0"/>
              <w:autoSpaceDN w:val="0"/>
              <w:adjustRightInd w:val="0"/>
              <w:rPr>
                <w:b w:val="0"/>
              </w:rPr>
            </w:pPr>
            <w:r>
              <w:rPr>
                <w:b w:val="0"/>
              </w:rPr>
              <w:t>2013-2019</w:t>
            </w:r>
          </w:p>
        </w:tc>
        <w:tc>
          <w:tcPr>
            <w:tcW w:w="3943" w:type="dxa"/>
            <w:shd w:val="clear" w:color="auto" w:fill="auto"/>
          </w:tcPr>
          <w:p w14:paraId="000C459F" w14:textId="77777777" w:rsidR="00322B07" w:rsidRPr="00140492" w:rsidRDefault="00322B07" w:rsidP="00957D59">
            <w:pPr>
              <w:widowControl w:val="0"/>
              <w:overflowPunct w:val="0"/>
              <w:autoSpaceDE w:val="0"/>
              <w:autoSpaceDN w:val="0"/>
              <w:adjustRightInd w:val="0"/>
              <w:rPr>
                <w:b w:val="0"/>
              </w:rPr>
            </w:pPr>
            <w:r>
              <w:rPr>
                <w:b w:val="0"/>
              </w:rPr>
              <w:t>Gerona Junior College</w:t>
            </w:r>
          </w:p>
        </w:tc>
      </w:tr>
      <w:tr w:rsidR="00322B07" w:rsidRPr="00140492" w14:paraId="21E28801" w14:textId="77777777" w:rsidTr="00957D59">
        <w:tc>
          <w:tcPr>
            <w:tcW w:w="2394" w:type="dxa"/>
            <w:shd w:val="clear" w:color="auto" w:fill="auto"/>
          </w:tcPr>
          <w:p w14:paraId="751263B0" w14:textId="77777777" w:rsidR="00322B07" w:rsidRPr="00140492" w:rsidRDefault="00322B07" w:rsidP="00957D59">
            <w:pPr>
              <w:widowControl w:val="0"/>
              <w:overflowPunct w:val="0"/>
              <w:autoSpaceDE w:val="0"/>
              <w:autoSpaceDN w:val="0"/>
              <w:adjustRightInd w:val="0"/>
              <w:rPr>
                <w:b w:val="0"/>
              </w:rPr>
            </w:pPr>
            <w:r w:rsidRPr="00140492">
              <w:rPr>
                <w:b w:val="0"/>
                <w:sz w:val="22"/>
              </w:rPr>
              <w:t>Elementary</w:t>
            </w:r>
          </w:p>
        </w:tc>
        <w:tc>
          <w:tcPr>
            <w:tcW w:w="1972" w:type="dxa"/>
            <w:shd w:val="clear" w:color="auto" w:fill="auto"/>
          </w:tcPr>
          <w:p w14:paraId="5D8743F5" w14:textId="77777777" w:rsidR="00322B07" w:rsidRPr="00140492" w:rsidRDefault="00322B07" w:rsidP="00957D59">
            <w:pPr>
              <w:widowControl w:val="0"/>
              <w:overflowPunct w:val="0"/>
              <w:autoSpaceDE w:val="0"/>
              <w:autoSpaceDN w:val="0"/>
              <w:adjustRightInd w:val="0"/>
              <w:rPr>
                <w:b w:val="0"/>
              </w:rPr>
            </w:pPr>
            <w:r>
              <w:rPr>
                <w:b w:val="0"/>
                <w:sz w:val="22"/>
              </w:rPr>
              <w:t>2008-2013</w:t>
            </w:r>
          </w:p>
        </w:tc>
        <w:tc>
          <w:tcPr>
            <w:tcW w:w="3943" w:type="dxa"/>
            <w:shd w:val="clear" w:color="auto" w:fill="auto"/>
          </w:tcPr>
          <w:p w14:paraId="2946F2EF" w14:textId="77777777" w:rsidR="00322B07" w:rsidRPr="00140492" w:rsidRDefault="00322B07" w:rsidP="00957D59">
            <w:pPr>
              <w:widowControl w:val="0"/>
              <w:overflowPunct w:val="0"/>
              <w:autoSpaceDE w:val="0"/>
              <w:autoSpaceDN w:val="0"/>
              <w:adjustRightInd w:val="0"/>
              <w:rPr>
                <w:b w:val="0"/>
              </w:rPr>
            </w:pPr>
            <w:r>
              <w:rPr>
                <w:b w:val="0"/>
              </w:rPr>
              <w:t>Gerona North Elementary School</w:t>
            </w:r>
          </w:p>
        </w:tc>
      </w:tr>
    </w:tbl>
    <w:p w14:paraId="0A88454A" w14:textId="77777777" w:rsidR="00322B07" w:rsidRPr="00140492" w:rsidRDefault="00322B07" w:rsidP="00322B07">
      <w:pPr>
        <w:widowControl w:val="0"/>
        <w:overflowPunct w:val="0"/>
        <w:autoSpaceDE w:val="0"/>
        <w:autoSpaceDN w:val="0"/>
        <w:adjustRightInd w:val="0"/>
        <w:ind w:right="20"/>
        <w:jc w:val="both"/>
        <w:rPr>
          <w:b w:val="0"/>
          <w:sz w:val="22"/>
        </w:rPr>
      </w:pPr>
    </w:p>
    <w:p w14:paraId="28D6E0D4" w14:textId="77777777" w:rsidR="00322B07" w:rsidRPr="00140492" w:rsidRDefault="00322B07" w:rsidP="00322B07">
      <w:pPr>
        <w:widowControl w:val="0"/>
        <w:overflowPunct w:val="0"/>
        <w:autoSpaceDE w:val="0"/>
        <w:autoSpaceDN w:val="0"/>
        <w:adjustRightInd w:val="0"/>
        <w:ind w:right="20"/>
        <w:jc w:val="both"/>
        <w:rPr>
          <w:b w:val="0"/>
          <w:sz w:val="22"/>
        </w:rPr>
      </w:pPr>
    </w:p>
    <w:p w14:paraId="05C05F73" w14:textId="77777777" w:rsidR="00322B07" w:rsidRPr="00140492" w:rsidRDefault="00322B07" w:rsidP="00322B07">
      <w:pPr>
        <w:widowControl w:val="0"/>
        <w:overflowPunct w:val="0"/>
        <w:autoSpaceDE w:val="0"/>
        <w:autoSpaceDN w:val="0"/>
        <w:adjustRightInd w:val="0"/>
        <w:ind w:right="20"/>
        <w:jc w:val="both"/>
        <w:rPr>
          <w:b w:val="0"/>
          <w:sz w:val="16"/>
        </w:rPr>
      </w:pPr>
    </w:p>
    <w:p w14:paraId="401A6358" w14:textId="77777777" w:rsidR="00322B07" w:rsidRDefault="00322B07" w:rsidP="00322B07">
      <w:pPr>
        <w:tabs>
          <w:tab w:val="left" w:pos="195"/>
          <w:tab w:val="center" w:pos="4320"/>
        </w:tabs>
        <w:jc w:val="left"/>
        <w:rPr>
          <w:lang w:eastAsia="en-PH"/>
        </w:rPr>
      </w:pPr>
    </w:p>
    <w:p w14:paraId="4F61F305" w14:textId="77777777" w:rsidR="00322B07" w:rsidRDefault="00322B07" w:rsidP="00322B07">
      <w:pPr>
        <w:tabs>
          <w:tab w:val="left" w:pos="195"/>
          <w:tab w:val="center" w:pos="4320"/>
        </w:tabs>
        <w:jc w:val="left"/>
        <w:rPr>
          <w:lang w:eastAsia="en-PH"/>
        </w:rPr>
      </w:pPr>
    </w:p>
    <w:p w14:paraId="7BB4EEAA" w14:textId="77777777" w:rsidR="00322B07" w:rsidRDefault="00322B07" w:rsidP="00322B07">
      <w:pPr>
        <w:tabs>
          <w:tab w:val="left" w:pos="195"/>
          <w:tab w:val="center" w:pos="4320"/>
        </w:tabs>
        <w:jc w:val="left"/>
        <w:rPr>
          <w:lang w:eastAsia="en-PH"/>
        </w:rPr>
      </w:pPr>
    </w:p>
    <w:p w14:paraId="6734E684" w14:textId="77777777" w:rsidR="00322B07" w:rsidRDefault="00322B07" w:rsidP="00322B07">
      <w:pPr>
        <w:tabs>
          <w:tab w:val="left" w:pos="195"/>
          <w:tab w:val="center" w:pos="4320"/>
        </w:tabs>
        <w:jc w:val="left"/>
        <w:rPr>
          <w:lang w:eastAsia="en-PH"/>
        </w:rPr>
      </w:pPr>
    </w:p>
    <w:p w14:paraId="737C5268" w14:textId="77777777" w:rsidR="00322B07" w:rsidRDefault="00322B07" w:rsidP="00322B07">
      <w:pPr>
        <w:tabs>
          <w:tab w:val="left" w:pos="195"/>
          <w:tab w:val="center" w:pos="4320"/>
        </w:tabs>
        <w:jc w:val="left"/>
        <w:rPr>
          <w:lang w:eastAsia="en-PH"/>
        </w:rPr>
      </w:pPr>
    </w:p>
    <w:p w14:paraId="037254AC" w14:textId="77777777" w:rsidR="00322B07" w:rsidRDefault="00322B07" w:rsidP="00322B07">
      <w:pPr>
        <w:tabs>
          <w:tab w:val="left" w:pos="195"/>
          <w:tab w:val="center" w:pos="4320"/>
        </w:tabs>
        <w:jc w:val="left"/>
        <w:rPr>
          <w:lang w:eastAsia="en-PH"/>
        </w:rPr>
      </w:pPr>
    </w:p>
    <w:p w14:paraId="54270BBF" w14:textId="77777777" w:rsidR="00322B07" w:rsidRDefault="00322B07" w:rsidP="00322B07">
      <w:pPr>
        <w:tabs>
          <w:tab w:val="left" w:pos="195"/>
          <w:tab w:val="center" w:pos="4320"/>
        </w:tabs>
        <w:jc w:val="left"/>
        <w:rPr>
          <w:lang w:eastAsia="en-PH"/>
        </w:rPr>
      </w:pPr>
    </w:p>
    <w:p w14:paraId="78FA803D" w14:textId="77777777" w:rsidR="00322B07" w:rsidRDefault="00322B07" w:rsidP="00322B07">
      <w:pPr>
        <w:tabs>
          <w:tab w:val="left" w:pos="195"/>
          <w:tab w:val="center" w:pos="4320"/>
        </w:tabs>
        <w:jc w:val="left"/>
        <w:rPr>
          <w:lang w:eastAsia="en-PH"/>
        </w:rPr>
      </w:pPr>
    </w:p>
    <w:p w14:paraId="3D16ACE8" w14:textId="77777777" w:rsidR="00322B07" w:rsidRDefault="00322B07" w:rsidP="00322B07">
      <w:pPr>
        <w:tabs>
          <w:tab w:val="left" w:pos="195"/>
          <w:tab w:val="center" w:pos="4320"/>
        </w:tabs>
        <w:jc w:val="left"/>
        <w:rPr>
          <w:lang w:eastAsia="en-PH"/>
        </w:rPr>
      </w:pPr>
    </w:p>
    <w:p w14:paraId="29F406CA" w14:textId="77777777" w:rsidR="00322B07" w:rsidRDefault="00322B07" w:rsidP="00322B07">
      <w:pPr>
        <w:tabs>
          <w:tab w:val="left" w:pos="195"/>
          <w:tab w:val="center" w:pos="4320"/>
        </w:tabs>
        <w:jc w:val="left"/>
        <w:rPr>
          <w:lang w:eastAsia="en-PH"/>
        </w:rPr>
      </w:pPr>
    </w:p>
    <w:p w14:paraId="11B54A4E" w14:textId="77777777" w:rsidR="00322B07" w:rsidRDefault="00322B07" w:rsidP="00322B07">
      <w:pPr>
        <w:tabs>
          <w:tab w:val="left" w:pos="195"/>
          <w:tab w:val="center" w:pos="4320"/>
        </w:tabs>
        <w:jc w:val="left"/>
        <w:rPr>
          <w:lang w:eastAsia="en-PH"/>
        </w:rPr>
      </w:pPr>
    </w:p>
    <w:p w14:paraId="72F03A6B" w14:textId="77777777" w:rsidR="00322B07" w:rsidRDefault="00322B07" w:rsidP="00322B07">
      <w:pPr>
        <w:tabs>
          <w:tab w:val="left" w:pos="195"/>
          <w:tab w:val="center" w:pos="4320"/>
        </w:tabs>
        <w:jc w:val="left"/>
        <w:rPr>
          <w:lang w:eastAsia="en-PH"/>
        </w:rPr>
      </w:pPr>
    </w:p>
    <w:p w14:paraId="04FE21E5" w14:textId="77777777" w:rsidR="00322B07" w:rsidRDefault="00322B07" w:rsidP="00322B07">
      <w:pPr>
        <w:tabs>
          <w:tab w:val="left" w:pos="195"/>
          <w:tab w:val="center" w:pos="4320"/>
        </w:tabs>
        <w:jc w:val="left"/>
        <w:rPr>
          <w:lang w:eastAsia="en-PH"/>
        </w:rPr>
      </w:pPr>
    </w:p>
    <w:p w14:paraId="63D354ED" w14:textId="77777777" w:rsidR="008B3E7E" w:rsidRDefault="008B3E7E" w:rsidP="00322B07">
      <w:pPr>
        <w:tabs>
          <w:tab w:val="left" w:pos="195"/>
          <w:tab w:val="center" w:pos="4320"/>
        </w:tabs>
        <w:jc w:val="left"/>
        <w:rPr>
          <w:lang w:eastAsia="en-PH"/>
        </w:rPr>
      </w:pPr>
    </w:p>
    <w:p w14:paraId="24670DF5" w14:textId="77777777" w:rsidR="00322B07" w:rsidRDefault="00322B07" w:rsidP="00322B07">
      <w:pPr>
        <w:tabs>
          <w:tab w:val="left" w:pos="195"/>
          <w:tab w:val="center" w:pos="4320"/>
        </w:tabs>
        <w:jc w:val="left"/>
        <w:rPr>
          <w:lang w:eastAsia="en-PH"/>
        </w:rPr>
      </w:pPr>
    </w:p>
    <w:p w14:paraId="603E772B" w14:textId="77777777" w:rsidR="008B3E7E" w:rsidRDefault="008B3E7E" w:rsidP="00322B07">
      <w:pPr>
        <w:tabs>
          <w:tab w:val="left" w:pos="195"/>
          <w:tab w:val="center" w:pos="4320"/>
        </w:tabs>
        <w:jc w:val="left"/>
        <w:rPr>
          <w:lang w:eastAsia="en-PH"/>
        </w:rPr>
      </w:pPr>
    </w:p>
    <w:p w14:paraId="497088C7" w14:textId="77777777" w:rsidR="008B3E7E" w:rsidRDefault="008B3E7E" w:rsidP="00322B07">
      <w:pPr>
        <w:tabs>
          <w:tab w:val="left" w:pos="195"/>
          <w:tab w:val="center" w:pos="4320"/>
        </w:tabs>
        <w:jc w:val="left"/>
        <w:rPr>
          <w:lang w:eastAsia="en-PH"/>
        </w:rPr>
      </w:pPr>
    </w:p>
    <w:p w14:paraId="02AF871E" w14:textId="77777777" w:rsidR="008B3E7E" w:rsidRDefault="008B3E7E" w:rsidP="00322B07">
      <w:pPr>
        <w:tabs>
          <w:tab w:val="left" w:pos="195"/>
          <w:tab w:val="center" w:pos="4320"/>
        </w:tabs>
        <w:jc w:val="left"/>
        <w:rPr>
          <w:lang w:eastAsia="en-PH"/>
        </w:rPr>
      </w:pPr>
    </w:p>
    <w:p w14:paraId="684568ED" w14:textId="77777777" w:rsidR="008B3E7E" w:rsidRDefault="008B3E7E" w:rsidP="00322B07">
      <w:pPr>
        <w:tabs>
          <w:tab w:val="left" w:pos="195"/>
          <w:tab w:val="center" w:pos="4320"/>
        </w:tabs>
        <w:jc w:val="left"/>
        <w:rPr>
          <w:lang w:eastAsia="en-PH"/>
        </w:rPr>
      </w:pPr>
    </w:p>
    <w:p w14:paraId="208F3996" w14:textId="77777777" w:rsidR="00322B07" w:rsidRDefault="00322B07" w:rsidP="00322B07">
      <w:pPr>
        <w:tabs>
          <w:tab w:val="left" w:pos="195"/>
          <w:tab w:val="center" w:pos="4320"/>
        </w:tabs>
        <w:jc w:val="left"/>
        <w:rPr>
          <w:lang w:eastAsia="en-PH"/>
        </w:rPr>
      </w:pPr>
    </w:p>
    <w:p w14:paraId="31A0F135" w14:textId="77777777" w:rsidR="00322B07" w:rsidRDefault="00322B07" w:rsidP="00322B07">
      <w:pPr>
        <w:rPr>
          <w:b w:val="0"/>
          <w:bCs/>
          <w:sz w:val="18"/>
          <w:szCs w:val="24"/>
        </w:rPr>
      </w:pPr>
      <w:r w:rsidRPr="00140492">
        <w:rPr>
          <w:b w:val="0"/>
          <w:bCs/>
          <w:sz w:val="18"/>
          <w:szCs w:val="24"/>
        </w:rPr>
        <w:lastRenderedPageBreak/>
        <w:t xml:space="preserve">Curriculum Vitae of </w:t>
      </w:r>
    </w:p>
    <w:p w14:paraId="06523D33" w14:textId="77777777" w:rsidR="00322B07" w:rsidRPr="00140492" w:rsidRDefault="00322B07" w:rsidP="00322B07">
      <w:pPr>
        <w:rPr>
          <w:b w:val="0"/>
          <w:bCs/>
          <w:sz w:val="18"/>
          <w:szCs w:val="24"/>
        </w:rPr>
      </w:pPr>
      <w:r w:rsidRPr="00393EBE">
        <w:rPr>
          <w:b w:val="0"/>
          <w:bCs/>
          <w:noProof/>
          <w:sz w:val="18"/>
          <w:szCs w:val="24"/>
          <w:lang w:val="en-US"/>
        </w:rPr>
        <w:drawing>
          <wp:inline distT="0" distB="0" distL="114300" distR="114300" wp14:anchorId="6E7BA5D9" wp14:editId="189677E9">
            <wp:extent cx="1508400" cy="1587600"/>
            <wp:effectExtent l="0" t="0" r="0" b="0"/>
            <wp:docPr id="102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a:blip r:embed="rId23" cstate="print"/>
                    <a:srcRect t="6338" b="4773"/>
                    <a:stretch/>
                  </pic:blipFill>
                  <pic:spPr>
                    <a:xfrm>
                      <a:off x="0" y="0"/>
                      <a:ext cx="1508400" cy="1587600"/>
                    </a:xfrm>
                    <a:prstGeom prst="rect">
                      <a:avLst/>
                    </a:prstGeom>
                  </pic:spPr>
                </pic:pic>
              </a:graphicData>
            </a:graphic>
          </wp:inline>
        </w:drawing>
      </w:r>
    </w:p>
    <w:p w14:paraId="1C0270D2" w14:textId="77777777" w:rsidR="00322B07" w:rsidRDefault="00322B07" w:rsidP="00322B07">
      <w:pPr>
        <w:rPr>
          <w:b w:val="0"/>
          <w:sz w:val="32"/>
        </w:rPr>
      </w:pPr>
      <w:r>
        <w:rPr>
          <w:b w:val="0"/>
          <w:sz w:val="32"/>
          <w:lang w:val="en-US"/>
        </w:rPr>
        <w:t xml:space="preserve">Ericson M. </w:t>
      </w:r>
      <w:proofErr w:type="spellStart"/>
      <w:r>
        <w:rPr>
          <w:b w:val="0"/>
          <w:sz w:val="32"/>
          <w:lang w:val="en-US"/>
        </w:rPr>
        <w:t>Diamzon</w:t>
      </w:r>
      <w:proofErr w:type="spellEnd"/>
    </w:p>
    <w:p w14:paraId="24AEF0F9" w14:textId="77777777" w:rsidR="00322B07" w:rsidRDefault="00322B07" w:rsidP="00322B07">
      <w:pPr>
        <w:widowControl w:val="0"/>
        <w:overflowPunct w:val="0"/>
        <w:autoSpaceDE w:val="0"/>
        <w:autoSpaceDN w:val="0"/>
        <w:adjustRightInd w:val="0"/>
        <w:rPr>
          <w:sz w:val="22"/>
        </w:rPr>
      </w:pPr>
      <w:r>
        <w:rPr>
          <w:sz w:val="22"/>
          <w:lang w:val="en-US"/>
        </w:rPr>
        <w:t xml:space="preserve">316, </w:t>
      </w:r>
      <w:proofErr w:type="spellStart"/>
      <w:r>
        <w:rPr>
          <w:sz w:val="22"/>
          <w:lang w:val="en-US"/>
        </w:rPr>
        <w:t>Kayumanggi</w:t>
      </w:r>
      <w:proofErr w:type="spellEnd"/>
      <w:r>
        <w:rPr>
          <w:sz w:val="22"/>
          <w:lang w:val="en-US"/>
        </w:rPr>
        <w:t xml:space="preserve"> St. </w:t>
      </w:r>
      <w:proofErr w:type="spellStart"/>
      <w:r>
        <w:rPr>
          <w:sz w:val="22"/>
          <w:lang w:val="en-US"/>
        </w:rPr>
        <w:t>Tinang</w:t>
      </w:r>
      <w:proofErr w:type="spellEnd"/>
      <w:r>
        <w:rPr>
          <w:sz w:val="22"/>
          <w:lang w:val="en-US"/>
        </w:rPr>
        <w:t xml:space="preserve">, Concepcion, </w:t>
      </w:r>
      <w:r>
        <w:rPr>
          <w:sz w:val="22"/>
        </w:rPr>
        <w:t>Tarlac</w:t>
      </w:r>
    </w:p>
    <w:p w14:paraId="665F3B46" w14:textId="77777777" w:rsidR="00322B07" w:rsidRDefault="00322B07" w:rsidP="00322B07">
      <w:pPr>
        <w:widowControl w:val="0"/>
        <w:overflowPunct w:val="0"/>
        <w:autoSpaceDE w:val="0"/>
        <w:autoSpaceDN w:val="0"/>
        <w:adjustRightInd w:val="0"/>
        <w:rPr>
          <w:sz w:val="22"/>
        </w:rPr>
      </w:pPr>
      <w:r>
        <w:rPr>
          <w:sz w:val="22"/>
          <w:lang w:val="en-US"/>
        </w:rPr>
        <w:t>ercsndmzn21</w:t>
      </w:r>
      <w:r>
        <w:rPr>
          <w:sz w:val="22"/>
        </w:rPr>
        <w:t>@gmail.com</w:t>
      </w:r>
    </w:p>
    <w:p w14:paraId="6E71DCD2" w14:textId="77777777" w:rsidR="00322B07" w:rsidRPr="00140492" w:rsidRDefault="00322B07" w:rsidP="00322B07">
      <w:pPr>
        <w:widowControl w:val="0"/>
        <w:overflowPunct w:val="0"/>
        <w:autoSpaceDE w:val="0"/>
        <w:autoSpaceDN w:val="0"/>
        <w:adjustRightInd w:val="0"/>
        <w:rPr>
          <w:sz w:val="22"/>
        </w:rPr>
      </w:pPr>
      <w:r>
        <w:rPr>
          <w:sz w:val="22"/>
          <w:lang w:val="en-US"/>
        </w:rPr>
        <w:t>09858795893</w:t>
      </w:r>
    </w:p>
    <w:p w14:paraId="21314FD0" w14:textId="77777777" w:rsidR="00322B07" w:rsidRPr="00140492" w:rsidRDefault="00322B07" w:rsidP="00322B07">
      <w:pPr>
        <w:widowControl w:val="0"/>
        <w:overflowPunct w:val="0"/>
        <w:autoSpaceDE w:val="0"/>
        <w:autoSpaceDN w:val="0"/>
        <w:adjustRightInd w:val="0"/>
        <w:rPr>
          <w:sz w:val="22"/>
        </w:rPr>
      </w:pPr>
    </w:p>
    <w:p w14:paraId="7BCFAB36" w14:textId="77777777" w:rsidR="00322B07" w:rsidRPr="00140492" w:rsidRDefault="00322B07" w:rsidP="00322B07">
      <w:pPr>
        <w:widowControl w:val="0"/>
        <w:overflowPunct w:val="0"/>
        <w:autoSpaceDE w:val="0"/>
        <w:autoSpaceDN w:val="0"/>
        <w:adjustRightInd w:val="0"/>
        <w:rPr>
          <w:b w:val="0"/>
          <w:sz w:val="22"/>
        </w:rPr>
      </w:pPr>
      <w:r w:rsidRPr="00140492">
        <w:rPr>
          <w:b w:val="0"/>
          <w:sz w:val="22"/>
        </w:rPr>
        <w:t>EDUCATIONAL BACKGROUND</w:t>
      </w:r>
    </w:p>
    <w:tbl>
      <w:tblPr>
        <w:tblW w:w="0" w:type="auto"/>
        <w:tblLook w:val="04A0" w:firstRow="1" w:lastRow="0" w:firstColumn="1" w:lastColumn="0" w:noHBand="0" w:noVBand="1"/>
      </w:tblPr>
      <w:tblGrid>
        <w:gridCol w:w="2394"/>
        <w:gridCol w:w="1972"/>
        <w:gridCol w:w="3943"/>
      </w:tblGrid>
      <w:tr w:rsidR="00322B07" w:rsidRPr="00140492" w14:paraId="7E740E9F" w14:textId="77777777" w:rsidTr="00957D59">
        <w:tc>
          <w:tcPr>
            <w:tcW w:w="2394" w:type="dxa"/>
            <w:shd w:val="clear" w:color="auto" w:fill="auto"/>
          </w:tcPr>
          <w:p w14:paraId="68E82FD9" w14:textId="77777777" w:rsidR="00322B07" w:rsidRPr="00140492" w:rsidRDefault="00322B07" w:rsidP="00957D59">
            <w:pPr>
              <w:widowControl w:val="0"/>
              <w:overflowPunct w:val="0"/>
              <w:autoSpaceDE w:val="0"/>
              <w:autoSpaceDN w:val="0"/>
              <w:adjustRightInd w:val="0"/>
              <w:rPr>
                <w:b w:val="0"/>
              </w:rPr>
            </w:pPr>
            <w:r w:rsidRPr="00140492">
              <w:rPr>
                <w:b w:val="0"/>
                <w:sz w:val="22"/>
              </w:rPr>
              <w:t>Level</w:t>
            </w:r>
          </w:p>
        </w:tc>
        <w:tc>
          <w:tcPr>
            <w:tcW w:w="1972" w:type="dxa"/>
            <w:shd w:val="clear" w:color="auto" w:fill="auto"/>
          </w:tcPr>
          <w:p w14:paraId="2E809424" w14:textId="77777777" w:rsidR="00322B07" w:rsidRPr="00140492" w:rsidRDefault="00322B07" w:rsidP="00957D59">
            <w:pPr>
              <w:widowControl w:val="0"/>
              <w:overflowPunct w:val="0"/>
              <w:autoSpaceDE w:val="0"/>
              <w:autoSpaceDN w:val="0"/>
              <w:adjustRightInd w:val="0"/>
              <w:rPr>
                <w:b w:val="0"/>
              </w:rPr>
            </w:pPr>
            <w:r w:rsidRPr="00140492">
              <w:rPr>
                <w:b w:val="0"/>
                <w:sz w:val="22"/>
              </w:rPr>
              <w:t>Inclusive Dates</w:t>
            </w:r>
          </w:p>
        </w:tc>
        <w:tc>
          <w:tcPr>
            <w:tcW w:w="3943" w:type="dxa"/>
            <w:shd w:val="clear" w:color="auto" w:fill="auto"/>
          </w:tcPr>
          <w:p w14:paraId="15BFE9AB" w14:textId="77777777" w:rsidR="00322B07" w:rsidRPr="00140492" w:rsidRDefault="00322B07" w:rsidP="00957D59">
            <w:pPr>
              <w:widowControl w:val="0"/>
              <w:overflowPunct w:val="0"/>
              <w:autoSpaceDE w:val="0"/>
              <w:autoSpaceDN w:val="0"/>
              <w:adjustRightInd w:val="0"/>
              <w:rPr>
                <w:b w:val="0"/>
              </w:rPr>
            </w:pPr>
            <w:r w:rsidRPr="00140492">
              <w:rPr>
                <w:b w:val="0"/>
                <w:sz w:val="22"/>
              </w:rPr>
              <w:t>Name of school/ Institution</w:t>
            </w:r>
          </w:p>
        </w:tc>
      </w:tr>
      <w:tr w:rsidR="00322B07" w:rsidRPr="00140492" w14:paraId="5A5F2917" w14:textId="77777777" w:rsidTr="00957D59">
        <w:tc>
          <w:tcPr>
            <w:tcW w:w="2394" w:type="dxa"/>
            <w:shd w:val="clear" w:color="auto" w:fill="auto"/>
          </w:tcPr>
          <w:p w14:paraId="4561F13B" w14:textId="77777777" w:rsidR="00322B07" w:rsidRPr="00140492" w:rsidRDefault="00322B07" w:rsidP="00957D59">
            <w:pPr>
              <w:widowControl w:val="0"/>
              <w:overflowPunct w:val="0"/>
              <w:autoSpaceDE w:val="0"/>
              <w:autoSpaceDN w:val="0"/>
              <w:adjustRightInd w:val="0"/>
              <w:rPr>
                <w:b w:val="0"/>
              </w:rPr>
            </w:pPr>
            <w:r w:rsidRPr="00140492">
              <w:rPr>
                <w:b w:val="0"/>
                <w:sz w:val="22"/>
              </w:rPr>
              <w:t>Tertiary</w:t>
            </w:r>
          </w:p>
        </w:tc>
        <w:tc>
          <w:tcPr>
            <w:tcW w:w="1972" w:type="dxa"/>
            <w:shd w:val="clear" w:color="auto" w:fill="auto"/>
          </w:tcPr>
          <w:p w14:paraId="59704DDB" w14:textId="77777777" w:rsidR="00322B07" w:rsidRPr="00140492" w:rsidRDefault="00322B07" w:rsidP="00957D59">
            <w:pPr>
              <w:widowControl w:val="0"/>
              <w:overflowPunct w:val="0"/>
              <w:autoSpaceDE w:val="0"/>
              <w:autoSpaceDN w:val="0"/>
              <w:adjustRightInd w:val="0"/>
              <w:rPr>
                <w:b w:val="0"/>
              </w:rPr>
            </w:pPr>
            <w:r>
              <w:rPr>
                <w:b w:val="0"/>
              </w:rPr>
              <w:t>2021- Present</w:t>
            </w:r>
          </w:p>
        </w:tc>
        <w:tc>
          <w:tcPr>
            <w:tcW w:w="3943" w:type="dxa"/>
            <w:shd w:val="clear" w:color="auto" w:fill="auto"/>
          </w:tcPr>
          <w:p w14:paraId="4467BA34" w14:textId="77777777" w:rsidR="00322B07" w:rsidRPr="00140492" w:rsidRDefault="00322B07" w:rsidP="00957D59">
            <w:pPr>
              <w:widowControl w:val="0"/>
              <w:overflowPunct w:val="0"/>
              <w:autoSpaceDE w:val="0"/>
              <w:autoSpaceDN w:val="0"/>
              <w:adjustRightInd w:val="0"/>
              <w:rPr>
                <w:b w:val="0"/>
              </w:rPr>
            </w:pPr>
            <w:r>
              <w:rPr>
                <w:b w:val="0"/>
              </w:rPr>
              <w:t xml:space="preserve">STI </w:t>
            </w:r>
            <w:r>
              <w:rPr>
                <w:b w:val="0"/>
                <w:lang w:val="en-US"/>
              </w:rPr>
              <w:t>College T</w:t>
            </w:r>
            <w:proofErr w:type="spellStart"/>
            <w:r>
              <w:rPr>
                <w:b w:val="0"/>
              </w:rPr>
              <w:t>arlac</w:t>
            </w:r>
            <w:proofErr w:type="spellEnd"/>
          </w:p>
        </w:tc>
      </w:tr>
      <w:tr w:rsidR="00322B07" w:rsidRPr="00140492" w14:paraId="3D9C1D36" w14:textId="77777777" w:rsidTr="00957D59">
        <w:tc>
          <w:tcPr>
            <w:tcW w:w="2394" w:type="dxa"/>
            <w:shd w:val="clear" w:color="auto" w:fill="auto"/>
          </w:tcPr>
          <w:p w14:paraId="0FB84D25" w14:textId="77777777" w:rsidR="00322B07" w:rsidRPr="00140492" w:rsidRDefault="00322B07" w:rsidP="00957D59">
            <w:pPr>
              <w:widowControl w:val="0"/>
              <w:overflowPunct w:val="0"/>
              <w:autoSpaceDE w:val="0"/>
              <w:autoSpaceDN w:val="0"/>
              <w:adjustRightInd w:val="0"/>
              <w:rPr>
                <w:b w:val="0"/>
              </w:rPr>
            </w:pPr>
            <w:r w:rsidRPr="00140492">
              <w:rPr>
                <w:b w:val="0"/>
                <w:sz w:val="22"/>
              </w:rPr>
              <w:t>High School</w:t>
            </w:r>
          </w:p>
        </w:tc>
        <w:tc>
          <w:tcPr>
            <w:tcW w:w="1972" w:type="dxa"/>
            <w:shd w:val="clear" w:color="auto" w:fill="auto"/>
          </w:tcPr>
          <w:p w14:paraId="2C744C99" w14:textId="77777777" w:rsidR="00322B07" w:rsidRPr="00140492" w:rsidRDefault="00322B07" w:rsidP="00957D59">
            <w:pPr>
              <w:widowControl w:val="0"/>
              <w:overflowPunct w:val="0"/>
              <w:autoSpaceDE w:val="0"/>
              <w:autoSpaceDN w:val="0"/>
              <w:adjustRightInd w:val="0"/>
              <w:rPr>
                <w:b w:val="0"/>
              </w:rPr>
            </w:pPr>
            <w:r>
              <w:rPr>
                <w:b w:val="0"/>
              </w:rPr>
              <w:t>201</w:t>
            </w:r>
            <w:r>
              <w:rPr>
                <w:b w:val="0"/>
                <w:lang w:val="en-US"/>
              </w:rPr>
              <w:t>5</w:t>
            </w:r>
            <w:r>
              <w:rPr>
                <w:b w:val="0"/>
              </w:rPr>
              <w:t>-20</w:t>
            </w:r>
            <w:r>
              <w:rPr>
                <w:b w:val="0"/>
                <w:lang w:val="en-US"/>
              </w:rPr>
              <w:t>21</w:t>
            </w:r>
          </w:p>
        </w:tc>
        <w:tc>
          <w:tcPr>
            <w:tcW w:w="3943" w:type="dxa"/>
            <w:shd w:val="clear" w:color="auto" w:fill="auto"/>
          </w:tcPr>
          <w:p w14:paraId="04AB605A" w14:textId="77777777" w:rsidR="00322B07" w:rsidRPr="00140492" w:rsidRDefault="00322B07" w:rsidP="00957D59">
            <w:pPr>
              <w:widowControl w:val="0"/>
              <w:overflowPunct w:val="0"/>
              <w:autoSpaceDE w:val="0"/>
              <w:autoSpaceDN w:val="0"/>
              <w:adjustRightInd w:val="0"/>
              <w:rPr>
                <w:b w:val="0"/>
              </w:rPr>
            </w:pPr>
            <w:r>
              <w:rPr>
                <w:b w:val="0"/>
                <w:lang w:val="en-US"/>
              </w:rPr>
              <w:t>Concepcion Catholic School</w:t>
            </w:r>
          </w:p>
        </w:tc>
      </w:tr>
      <w:tr w:rsidR="00322B07" w:rsidRPr="00140492" w14:paraId="741198D2" w14:textId="77777777" w:rsidTr="00957D59">
        <w:tc>
          <w:tcPr>
            <w:tcW w:w="2394" w:type="dxa"/>
            <w:shd w:val="clear" w:color="auto" w:fill="auto"/>
          </w:tcPr>
          <w:p w14:paraId="29196328" w14:textId="77777777" w:rsidR="00322B07" w:rsidRPr="00140492" w:rsidRDefault="00322B07" w:rsidP="00957D59">
            <w:pPr>
              <w:widowControl w:val="0"/>
              <w:overflowPunct w:val="0"/>
              <w:autoSpaceDE w:val="0"/>
              <w:autoSpaceDN w:val="0"/>
              <w:adjustRightInd w:val="0"/>
              <w:rPr>
                <w:b w:val="0"/>
              </w:rPr>
            </w:pPr>
            <w:r w:rsidRPr="00140492">
              <w:rPr>
                <w:b w:val="0"/>
                <w:sz w:val="22"/>
              </w:rPr>
              <w:t>Elementary</w:t>
            </w:r>
          </w:p>
        </w:tc>
        <w:tc>
          <w:tcPr>
            <w:tcW w:w="1972" w:type="dxa"/>
            <w:shd w:val="clear" w:color="auto" w:fill="auto"/>
          </w:tcPr>
          <w:p w14:paraId="4DFDB465" w14:textId="77777777" w:rsidR="00322B07" w:rsidRPr="00140492" w:rsidRDefault="00322B07" w:rsidP="00957D59">
            <w:pPr>
              <w:widowControl w:val="0"/>
              <w:overflowPunct w:val="0"/>
              <w:autoSpaceDE w:val="0"/>
              <w:autoSpaceDN w:val="0"/>
              <w:adjustRightInd w:val="0"/>
              <w:rPr>
                <w:b w:val="0"/>
              </w:rPr>
            </w:pPr>
            <w:r>
              <w:rPr>
                <w:b w:val="0"/>
                <w:sz w:val="22"/>
              </w:rPr>
              <w:t>2008-201</w:t>
            </w:r>
            <w:r>
              <w:rPr>
                <w:b w:val="0"/>
                <w:sz w:val="22"/>
                <w:lang w:val="en-US"/>
              </w:rPr>
              <w:t>5</w:t>
            </w:r>
          </w:p>
        </w:tc>
        <w:tc>
          <w:tcPr>
            <w:tcW w:w="3943" w:type="dxa"/>
            <w:shd w:val="clear" w:color="auto" w:fill="auto"/>
          </w:tcPr>
          <w:p w14:paraId="18FE6FBE" w14:textId="77777777" w:rsidR="00322B07" w:rsidRPr="00140492" w:rsidRDefault="00322B07" w:rsidP="00957D59">
            <w:pPr>
              <w:widowControl w:val="0"/>
              <w:overflowPunct w:val="0"/>
              <w:autoSpaceDE w:val="0"/>
              <w:autoSpaceDN w:val="0"/>
              <w:adjustRightInd w:val="0"/>
              <w:rPr>
                <w:b w:val="0"/>
              </w:rPr>
            </w:pPr>
            <w:proofErr w:type="spellStart"/>
            <w:r>
              <w:rPr>
                <w:b w:val="0"/>
                <w:lang w:val="en-US"/>
              </w:rPr>
              <w:t>Tinang</w:t>
            </w:r>
            <w:proofErr w:type="spellEnd"/>
            <w:r>
              <w:rPr>
                <w:b w:val="0"/>
              </w:rPr>
              <w:t xml:space="preserve"> Elementary School</w:t>
            </w:r>
          </w:p>
        </w:tc>
      </w:tr>
    </w:tbl>
    <w:p w14:paraId="6220B775" w14:textId="77777777" w:rsidR="00322B07" w:rsidRDefault="00322B07" w:rsidP="00322B07">
      <w:pPr>
        <w:tabs>
          <w:tab w:val="left" w:pos="195"/>
          <w:tab w:val="center" w:pos="4320"/>
        </w:tabs>
        <w:jc w:val="left"/>
        <w:rPr>
          <w:lang w:eastAsia="en-PH"/>
        </w:rPr>
      </w:pPr>
    </w:p>
    <w:p w14:paraId="1C2AF76C" w14:textId="77777777" w:rsidR="00322B07" w:rsidRDefault="00322B07" w:rsidP="00322B07">
      <w:pPr>
        <w:tabs>
          <w:tab w:val="left" w:pos="195"/>
          <w:tab w:val="center" w:pos="4320"/>
        </w:tabs>
        <w:jc w:val="left"/>
        <w:rPr>
          <w:lang w:eastAsia="en-PH"/>
        </w:rPr>
      </w:pPr>
    </w:p>
    <w:p w14:paraId="37629DA3" w14:textId="77777777" w:rsidR="00322B07" w:rsidRDefault="00322B07" w:rsidP="00322B07">
      <w:pPr>
        <w:tabs>
          <w:tab w:val="left" w:pos="195"/>
          <w:tab w:val="center" w:pos="4320"/>
        </w:tabs>
        <w:jc w:val="left"/>
        <w:rPr>
          <w:lang w:eastAsia="en-PH"/>
        </w:rPr>
      </w:pPr>
    </w:p>
    <w:p w14:paraId="5D4640EB" w14:textId="77777777" w:rsidR="00322B07" w:rsidRDefault="00322B07" w:rsidP="00322B07">
      <w:pPr>
        <w:tabs>
          <w:tab w:val="left" w:pos="195"/>
          <w:tab w:val="center" w:pos="4320"/>
        </w:tabs>
        <w:jc w:val="left"/>
        <w:rPr>
          <w:lang w:eastAsia="en-PH"/>
        </w:rPr>
      </w:pPr>
    </w:p>
    <w:p w14:paraId="6B3554E1" w14:textId="77777777" w:rsidR="00322B07" w:rsidRDefault="00322B07" w:rsidP="00322B07">
      <w:pPr>
        <w:tabs>
          <w:tab w:val="left" w:pos="195"/>
          <w:tab w:val="center" w:pos="4320"/>
        </w:tabs>
        <w:jc w:val="left"/>
        <w:rPr>
          <w:lang w:eastAsia="en-PH"/>
        </w:rPr>
      </w:pPr>
    </w:p>
    <w:p w14:paraId="78062FF3" w14:textId="77777777" w:rsidR="00322B07" w:rsidRDefault="00322B07" w:rsidP="00322B07">
      <w:pPr>
        <w:tabs>
          <w:tab w:val="left" w:pos="195"/>
          <w:tab w:val="center" w:pos="4320"/>
        </w:tabs>
        <w:jc w:val="left"/>
        <w:rPr>
          <w:lang w:eastAsia="en-PH"/>
        </w:rPr>
      </w:pPr>
    </w:p>
    <w:p w14:paraId="206A72FE" w14:textId="77777777" w:rsidR="00322B07" w:rsidRDefault="00322B07" w:rsidP="00322B07">
      <w:pPr>
        <w:tabs>
          <w:tab w:val="left" w:pos="195"/>
          <w:tab w:val="center" w:pos="4320"/>
        </w:tabs>
        <w:jc w:val="left"/>
        <w:rPr>
          <w:lang w:eastAsia="en-PH"/>
        </w:rPr>
      </w:pPr>
    </w:p>
    <w:p w14:paraId="2ECA3B8A" w14:textId="77777777" w:rsidR="00322B07" w:rsidRDefault="00322B07" w:rsidP="00322B07">
      <w:pPr>
        <w:tabs>
          <w:tab w:val="left" w:pos="195"/>
          <w:tab w:val="center" w:pos="4320"/>
        </w:tabs>
        <w:jc w:val="left"/>
        <w:rPr>
          <w:lang w:eastAsia="en-PH"/>
        </w:rPr>
      </w:pPr>
    </w:p>
    <w:p w14:paraId="1F5AD8A1" w14:textId="77777777" w:rsidR="00322B07" w:rsidRDefault="00322B07" w:rsidP="00322B07">
      <w:pPr>
        <w:tabs>
          <w:tab w:val="left" w:pos="195"/>
          <w:tab w:val="center" w:pos="4320"/>
        </w:tabs>
        <w:jc w:val="left"/>
        <w:rPr>
          <w:lang w:eastAsia="en-PH"/>
        </w:rPr>
      </w:pPr>
    </w:p>
    <w:p w14:paraId="7B355481" w14:textId="77777777" w:rsidR="00322B07" w:rsidRDefault="00322B07" w:rsidP="00322B07">
      <w:pPr>
        <w:tabs>
          <w:tab w:val="left" w:pos="195"/>
          <w:tab w:val="center" w:pos="4320"/>
        </w:tabs>
        <w:jc w:val="left"/>
        <w:rPr>
          <w:lang w:eastAsia="en-PH"/>
        </w:rPr>
      </w:pPr>
    </w:p>
    <w:p w14:paraId="47F7C5A9" w14:textId="77777777" w:rsidR="00322B07" w:rsidRDefault="00322B07" w:rsidP="00322B07">
      <w:pPr>
        <w:tabs>
          <w:tab w:val="left" w:pos="195"/>
          <w:tab w:val="center" w:pos="4320"/>
        </w:tabs>
        <w:jc w:val="left"/>
        <w:rPr>
          <w:lang w:eastAsia="en-PH"/>
        </w:rPr>
      </w:pPr>
    </w:p>
    <w:p w14:paraId="0766B459" w14:textId="77777777" w:rsidR="00322B07" w:rsidRDefault="00322B07" w:rsidP="00322B07">
      <w:pPr>
        <w:tabs>
          <w:tab w:val="left" w:pos="195"/>
          <w:tab w:val="center" w:pos="4320"/>
        </w:tabs>
        <w:jc w:val="left"/>
        <w:rPr>
          <w:lang w:eastAsia="en-PH"/>
        </w:rPr>
      </w:pPr>
    </w:p>
    <w:p w14:paraId="0A21668B" w14:textId="77777777" w:rsidR="00322B07" w:rsidRDefault="00322B07" w:rsidP="00322B07">
      <w:pPr>
        <w:tabs>
          <w:tab w:val="left" w:pos="195"/>
          <w:tab w:val="center" w:pos="4320"/>
        </w:tabs>
        <w:jc w:val="left"/>
        <w:rPr>
          <w:lang w:eastAsia="en-PH"/>
        </w:rPr>
      </w:pPr>
    </w:p>
    <w:p w14:paraId="3E679C6B" w14:textId="77777777" w:rsidR="00322B07" w:rsidRDefault="00322B07" w:rsidP="00322B07">
      <w:pPr>
        <w:tabs>
          <w:tab w:val="left" w:pos="195"/>
          <w:tab w:val="center" w:pos="4320"/>
        </w:tabs>
        <w:jc w:val="left"/>
        <w:rPr>
          <w:lang w:eastAsia="en-PH"/>
        </w:rPr>
      </w:pPr>
    </w:p>
    <w:p w14:paraId="27E87802" w14:textId="77777777" w:rsidR="00322B07" w:rsidRDefault="00322B07" w:rsidP="00322B07">
      <w:pPr>
        <w:tabs>
          <w:tab w:val="left" w:pos="195"/>
          <w:tab w:val="center" w:pos="4320"/>
        </w:tabs>
        <w:jc w:val="left"/>
        <w:rPr>
          <w:lang w:eastAsia="en-PH"/>
        </w:rPr>
      </w:pPr>
    </w:p>
    <w:p w14:paraId="1C50B4FA" w14:textId="77777777" w:rsidR="00322B07" w:rsidRDefault="00322B07" w:rsidP="00322B07">
      <w:pPr>
        <w:tabs>
          <w:tab w:val="left" w:pos="195"/>
          <w:tab w:val="center" w:pos="4320"/>
        </w:tabs>
        <w:jc w:val="left"/>
        <w:rPr>
          <w:lang w:eastAsia="en-PH"/>
        </w:rPr>
      </w:pPr>
    </w:p>
    <w:p w14:paraId="5F3BA2E6" w14:textId="77777777" w:rsidR="00322B07" w:rsidRDefault="00322B07" w:rsidP="00322B07">
      <w:pPr>
        <w:tabs>
          <w:tab w:val="left" w:pos="195"/>
          <w:tab w:val="center" w:pos="4320"/>
        </w:tabs>
        <w:jc w:val="left"/>
        <w:rPr>
          <w:lang w:eastAsia="en-PH"/>
        </w:rPr>
      </w:pPr>
    </w:p>
    <w:p w14:paraId="0DE547B8" w14:textId="77777777" w:rsidR="00322B07" w:rsidRDefault="00322B07" w:rsidP="00322B07">
      <w:pPr>
        <w:tabs>
          <w:tab w:val="left" w:pos="195"/>
          <w:tab w:val="center" w:pos="4320"/>
        </w:tabs>
        <w:jc w:val="left"/>
        <w:rPr>
          <w:lang w:eastAsia="en-PH"/>
        </w:rPr>
      </w:pPr>
    </w:p>
    <w:p w14:paraId="2FFD227B" w14:textId="77777777" w:rsidR="00322B07" w:rsidRDefault="00322B07" w:rsidP="00322B07">
      <w:pPr>
        <w:tabs>
          <w:tab w:val="left" w:pos="195"/>
          <w:tab w:val="center" w:pos="4320"/>
        </w:tabs>
        <w:jc w:val="left"/>
        <w:rPr>
          <w:lang w:eastAsia="en-PH"/>
        </w:rPr>
      </w:pPr>
    </w:p>
    <w:p w14:paraId="1D208AD9" w14:textId="77777777" w:rsidR="00322B07" w:rsidRDefault="00322B07" w:rsidP="00322B07">
      <w:pPr>
        <w:tabs>
          <w:tab w:val="left" w:pos="195"/>
          <w:tab w:val="center" w:pos="4320"/>
        </w:tabs>
        <w:jc w:val="left"/>
        <w:rPr>
          <w:lang w:eastAsia="en-PH"/>
        </w:rPr>
      </w:pPr>
    </w:p>
    <w:p w14:paraId="047B6939" w14:textId="77777777" w:rsidR="00322B07" w:rsidRDefault="00322B07" w:rsidP="00322B07">
      <w:pPr>
        <w:tabs>
          <w:tab w:val="left" w:pos="195"/>
          <w:tab w:val="center" w:pos="4320"/>
        </w:tabs>
        <w:jc w:val="left"/>
        <w:rPr>
          <w:lang w:eastAsia="en-PH"/>
        </w:rPr>
      </w:pPr>
    </w:p>
    <w:p w14:paraId="0D8060A3" w14:textId="77777777" w:rsidR="00322B07" w:rsidRDefault="00322B07" w:rsidP="00322B07">
      <w:pPr>
        <w:tabs>
          <w:tab w:val="left" w:pos="195"/>
          <w:tab w:val="center" w:pos="4320"/>
        </w:tabs>
        <w:jc w:val="left"/>
        <w:rPr>
          <w:lang w:eastAsia="en-PH"/>
        </w:rPr>
      </w:pPr>
    </w:p>
    <w:p w14:paraId="11081825" w14:textId="77777777" w:rsidR="00322B07" w:rsidRDefault="00322B07" w:rsidP="00322B07">
      <w:pPr>
        <w:tabs>
          <w:tab w:val="left" w:pos="195"/>
          <w:tab w:val="center" w:pos="4320"/>
        </w:tabs>
        <w:jc w:val="left"/>
        <w:rPr>
          <w:lang w:eastAsia="en-PH"/>
        </w:rPr>
      </w:pPr>
    </w:p>
    <w:p w14:paraId="7E930F7D" w14:textId="77777777" w:rsidR="00322B07" w:rsidRDefault="00322B07" w:rsidP="00322B07">
      <w:pPr>
        <w:tabs>
          <w:tab w:val="left" w:pos="195"/>
          <w:tab w:val="center" w:pos="4320"/>
        </w:tabs>
        <w:jc w:val="left"/>
        <w:rPr>
          <w:lang w:eastAsia="en-PH"/>
        </w:rPr>
      </w:pPr>
    </w:p>
    <w:p w14:paraId="6AC63C9F" w14:textId="77777777" w:rsidR="00322B07" w:rsidRDefault="00322B07" w:rsidP="00322B07">
      <w:pPr>
        <w:tabs>
          <w:tab w:val="left" w:pos="195"/>
          <w:tab w:val="center" w:pos="4320"/>
        </w:tabs>
        <w:jc w:val="left"/>
        <w:rPr>
          <w:lang w:eastAsia="en-PH"/>
        </w:rPr>
      </w:pPr>
    </w:p>
    <w:p w14:paraId="521096AC" w14:textId="77777777" w:rsidR="00322B07" w:rsidRDefault="00322B07" w:rsidP="00322B07">
      <w:pPr>
        <w:tabs>
          <w:tab w:val="left" w:pos="195"/>
          <w:tab w:val="center" w:pos="4320"/>
        </w:tabs>
        <w:jc w:val="left"/>
        <w:rPr>
          <w:lang w:eastAsia="en-PH"/>
        </w:rPr>
      </w:pPr>
    </w:p>
    <w:p w14:paraId="4D2C163C" w14:textId="77777777" w:rsidR="00322B07" w:rsidRDefault="00322B07" w:rsidP="00322B07">
      <w:pPr>
        <w:tabs>
          <w:tab w:val="left" w:pos="195"/>
          <w:tab w:val="center" w:pos="4320"/>
        </w:tabs>
        <w:jc w:val="left"/>
        <w:rPr>
          <w:lang w:eastAsia="en-PH"/>
        </w:rPr>
      </w:pPr>
    </w:p>
    <w:p w14:paraId="2F5DE42C" w14:textId="77777777" w:rsidR="00322B07" w:rsidRDefault="00322B07" w:rsidP="00322B07">
      <w:pPr>
        <w:rPr>
          <w:b w:val="0"/>
          <w:bCs/>
          <w:sz w:val="18"/>
          <w:szCs w:val="24"/>
        </w:rPr>
      </w:pPr>
      <w:r w:rsidRPr="00140492">
        <w:rPr>
          <w:b w:val="0"/>
          <w:bCs/>
          <w:sz w:val="18"/>
          <w:szCs w:val="24"/>
        </w:rPr>
        <w:lastRenderedPageBreak/>
        <w:t xml:space="preserve">Curriculum Vitae of </w:t>
      </w:r>
    </w:p>
    <w:p w14:paraId="400746CC" w14:textId="77777777" w:rsidR="00322B07" w:rsidRPr="00140492" w:rsidRDefault="00322B07" w:rsidP="00322B07">
      <w:pPr>
        <w:rPr>
          <w:b w:val="0"/>
          <w:bCs/>
          <w:sz w:val="18"/>
          <w:szCs w:val="24"/>
        </w:rPr>
      </w:pPr>
      <w:r w:rsidRPr="00D1409E">
        <w:rPr>
          <w:b w:val="0"/>
          <w:bCs/>
          <w:noProof/>
          <w:sz w:val="18"/>
          <w:szCs w:val="24"/>
          <w:lang w:val="en-US"/>
        </w:rPr>
        <w:drawing>
          <wp:inline distT="0" distB="0" distL="0" distR="0" wp14:anchorId="5F82E5B5" wp14:editId="3BB33635">
            <wp:extent cx="1671145" cy="1649286"/>
            <wp:effectExtent l="0" t="0" r="0" b="0"/>
            <wp:docPr id="43789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624" t="17210" r="3705" b="11168"/>
                    <a:stretch/>
                  </pic:blipFill>
                  <pic:spPr bwMode="auto">
                    <a:xfrm>
                      <a:off x="0" y="0"/>
                      <a:ext cx="1741378" cy="1718601"/>
                    </a:xfrm>
                    <a:prstGeom prst="rect">
                      <a:avLst/>
                    </a:prstGeom>
                    <a:noFill/>
                    <a:ln>
                      <a:noFill/>
                    </a:ln>
                    <a:extLst>
                      <a:ext uri="{53640926-AAD7-44D8-BBD7-CCE9431645EC}">
                        <a14:shadowObscured xmlns:a14="http://schemas.microsoft.com/office/drawing/2010/main"/>
                      </a:ext>
                    </a:extLst>
                  </pic:spPr>
                </pic:pic>
              </a:graphicData>
            </a:graphic>
          </wp:inline>
        </w:drawing>
      </w:r>
    </w:p>
    <w:p w14:paraId="7233DFA4" w14:textId="77777777" w:rsidR="00322B07" w:rsidRPr="00345573" w:rsidRDefault="00322B07" w:rsidP="00322B07">
      <w:pPr>
        <w:rPr>
          <w:b w:val="0"/>
          <w:sz w:val="32"/>
        </w:rPr>
      </w:pPr>
      <w:r>
        <w:rPr>
          <w:b w:val="0"/>
          <w:sz w:val="32"/>
        </w:rPr>
        <w:t>Kyle Baron C. Espino</w:t>
      </w:r>
    </w:p>
    <w:p w14:paraId="4B17871F" w14:textId="77777777" w:rsidR="00322B07" w:rsidRPr="00140492" w:rsidRDefault="00322B07" w:rsidP="00322B07">
      <w:pPr>
        <w:widowControl w:val="0"/>
        <w:overflowPunct w:val="0"/>
        <w:autoSpaceDE w:val="0"/>
        <w:autoSpaceDN w:val="0"/>
        <w:adjustRightInd w:val="0"/>
        <w:rPr>
          <w:sz w:val="22"/>
        </w:rPr>
      </w:pPr>
      <w:r>
        <w:rPr>
          <w:sz w:val="22"/>
        </w:rPr>
        <w:t xml:space="preserve">Robertsville, </w:t>
      </w:r>
      <w:proofErr w:type="spellStart"/>
      <w:r>
        <w:rPr>
          <w:sz w:val="22"/>
        </w:rPr>
        <w:t>Matatalaib</w:t>
      </w:r>
      <w:proofErr w:type="spellEnd"/>
      <w:r>
        <w:rPr>
          <w:sz w:val="22"/>
        </w:rPr>
        <w:t>, Tarlac City</w:t>
      </w:r>
    </w:p>
    <w:p w14:paraId="60A78381" w14:textId="77777777" w:rsidR="00322B07" w:rsidRPr="00140492" w:rsidRDefault="00322B07" w:rsidP="00322B07">
      <w:pPr>
        <w:widowControl w:val="0"/>
        <w:overflowPunct w:val="0"/>
        <w:autoSpaceDE w:val="0"/>
        <w:autoSpaceDN w:val="0"/>
        <w:adjustRightInd w:val="0"/>
        <w:rPr>
          <w:sz w:val="22"/>
        </w:rPr>
      </w:pPr>
      <w:r>
        <w:rPr>
          <w:sz w:val="22"/>
        </w:rPr>
        <w:t>Kyleespino14@gmail.com</w:t>
      </w:r>
    </w:p>
    <w:p w14:paraId="156CE480" w14:textId="77777777" w:rsidR="00322B07" w:rsidRPr="00140492" w:rsidRDefault="00322B07" w:rsidP="00322B07">
      <w:pPr>
        <w:widowControl w:val="0"/>
        <w:overflowPunct w:val="0"/>
        <w:autoSpaceDE w:val="0"/>
        <w:autoSpaceDN w:val="0"/>
        <w:adjustRightInd w:val="0"/>
        <w:rPr>
          <w:sz w:val="22"/>
        </w:rPr>
      </w:pPr>
      <w:r>
        <w:rPr>
          <w:sz w:val="22"/>
        </w:rPr>
        <w:t>09771957812</w:t>
      </w:r>
    </w:p>
    <w:p w14:paraId="0D86C6EA" w14:textId="77777777" w:rsidR="00322B07" w:rsidRPr="00140492" w:rsidRDefault="00322B07" w:rsidP="00322B07">
      <w:pPr>
        <w:widowControl w:val="0"/>
        <w:tabs>
          <w:tab w:val="left" w:pos="4990"/>
        </w:tabs>
        <w:overflowPunct w:val="0"/>
        <w:autoSpaceDE w:val="0"/>
        <w:autoSpaceDN w:val="0"/>
        <w:adjustRightInd w:val="0"/>
        <w:jc w:val="left"/>
        <w:rPr>
          <w:sz w:val="22"/>
        </w:rPr>
      </w:pPr>
      <w:r>
        <w:rPr>
          <w:sz w:val="22"/>
        </w:rPr>
        <w:tab/>
      </w:r>
    </w:p>
    <w:p w14:paraId="0689AC45" w14:textId="77777777" w:rsidR="00322B07" w:rsidRPr="00140492" w:rsidRDefault="00322B07" w:rsidP="00322B07">
      <w:pPr>
        <w:widowControl w:val="0"/>
        <w:overflowPunct w:val="0"/>
        <w:autoSpaceDE w:val="0"/>
        <w:autoSpaceDN w:val="0"/>
        <w:adjustRightInd w:val="0"/>
        <w:rPr>
          <w:sz w:val="22"/>
        </w:rPr>
      </w:pPr>
    </w:p>
    <w:p w14:paraId="6AA27B73" w14:textId="77777777" w:rsidR="00322B07" w:rsidRPr="00140492" w:rsidRDefault="00322B07" w:rsidP="00322B07">
      <w:pPr>
        <w:widowControl w:val="0"/>
        <w:overflowPunct w:val="0"/>
        <w:autoSpaceDE w:val="0"/>
        <w:autoSpaceDN w:val="0"/>
        <w:adjustRightInd w:val="0"/>
        <w:rPr>
          <w:b w:val="0"/>
          <w:sz w:val="22"/>
        </w:rPr>
      </w:pPr>
      <w:r w:rsidRPr="00140492">
        <w:rPr>
          <w:b w:val="0"/>
          <w:sz w:val="22"/>
        </w:rPr>
        <w:t>EDUCATIONAL BACKGROUND</w:t>
      </w:r>
    </w:p>
    <w:tbl>
      <w:tblPr>
        <w:tblW w:w="0" w:type="auto"/>
        <w:tblLook w:val="04A0" w:firstRow="1" w:lastRow="0" w:firstColumn="1" w:lastColumn="0" w:noHBand="0" w:noVBand="1"/>
      </w:tblPr>
      <w:tblGrid>
        <w:gridCol w:w="2394"/>
        <w:gridCol w:w="1972"/>
        <w:gridCol w:w="3943"/>
      </w:tblGrid>
      <w:tr w:rsidR="00322B07" w:rsidRPr="00140492" w14:paraId="5D0C7070" w14:textId="77777777" w:rsidTr="00957D59">
        <w:tc>
          <w:tcPr>
            <w:tcW w:w="2394" w:type="dxa"/>
            <w:shd w:val="clear" w:color="auto" w:fill="auto"/>
          </w:tcPr>
          <w:p w14:paraId="7666E74E" w14:textId="77777777" w:rsidR="00322B07" w:rsidRPr="00140492" w:rsidRDefault="00322B07" w:rsidP="00957D59">
            <w:pPr>
              <w:widowControl w:val="0"/>
              <w:overflowPunct w:val="0"/>
              <w:autoSpaceDE w:val="0"/>
              <w:autoSpaceDN w:val="0"/>
              <w:adjustRightInd w:val="0"/>
              <w:rPr>
                <w:b w:val="0"/>
              </w:rPr>
            </w:pPr>
            <w:r w:rsidRPr="00140492">
              <w:rPr>
                <w:b w:val="0"/>
                <w:sz w:val="22"/>
              </w:rPr>
              <w:t>Level</w:t>
            </w:r>
          </w:p>
        </w:tc>
        <w:tc>
          <w:tcPr>
            <w:tcW w:w="1972" w:type="dxa"/>
            <w:shd w:val="clear" w:color="auto" w:fill="auto"/>
          </w:tcPr>
          <w:p w14:paraId="64C49731" w14:textId="77777777" w:rsidR="00322B07" w:rsidRPr="00140492" w:rsidRDefault="00322B07" w:rsidP="00957D59">
            <w:pPr>
              <w:widowControl w:val="0"/>
              <w:overflowPunct w:val="0"/>
              <w:autoSpaceDE w:val="0"/>
              <w:autoSpaceDN w:val="0"/>
              <w:adjustRightInd w:val="0"/>
              <w:rPr>
                <w:b w:val="0"/>
              </w:rPr>
            </w:pPr>
            <w:r w:rsidRPr="00140492">
              <w:rPr>
                <w:b w:val="0"/>
                <w:sz w:val="22"/>
              </w:rPr>
              <w:t>Inclusive Dates</w:t>
            </w:r>
          </w:p>
        </w:tc>
        <w:tc>
          <w:tcPr>
            <w:tcW w:w="3943" w:type="dxa"/>
            <w:shd w:val="clear" w:color="auto" w:fill="auto"/>
          </w:tcPr>
          <w:p w14:paraId="64E91661" w14:textId="77777777" w:rsidR="00322B07" w:rsidRPr="00140492" w:rsidRDefault="00322B07" w:rsidP="00957D59">
            <w:pPr>
              <w:widowControl w:val="0"/>
              <w:overflowPunct w:val="0"/>
              <w:autoSpaceDE w:val="0"/>
              <w:autoSpaceDN w:val="0"/>
              <w:adjustRightInd w:val="0"/>
              <w:rPr>
                <w:b w:val="0"/>
              </w:rPr>
            </w:pPr>
            <w:r w:rsidRPr="00140492">
              <w:rPr>
                <w:b w:val="0"/>
                <w:sz w:val="22"/>
              </w:rPr>
              <w:t>Name of school/ Institution</w:t>
            </w:r>
          </w:p>
        </w:tc>
      </w:tr>
      <w:tr w:rsidR="00322B07" w:rsidRPr="00140492" w14:paraId="6DCB12AB" w14:textId="77777777" w:rsidTr="00957D59">
        <w:tc>
          <w:tcPr>
            <w:tcW w:w="2394" w:type="dxa"/>
            <w:shd w:val="clear" w:color="auto" w:fill="auto"/>
          </w:tcPr>
          <w:p w14:paraId="4142536D" w14:textId="77777777" w:rsidR="00322B07" w:rsidRPr="00140492" w:rsidRDefault="00322B07" w:rsidP="00957D59">
            <w:pPr>
              <w:widowControl w:val="0"/>
              <w:tabs>
                <w:tab w:val="center" w:pos="1089"/>
                <w:tab w:val="right" w:pos="2178"/>
              </w:tabs>
              <w:overflowPunct w:val="0"/>
              <w:autoSpaceDE w:val="0"/>
              <w:autoSpaceDN w:val="0"/>
              <w:adjustRightInd w:val="0"/>
              <w:jc w:val="left"/>
              <w:rPr>
                <w:b w:val="0"/>
              </w:rPr>
            </w:pPr>
            <w:r>
              <w:rPr>
                <w:b w:val="0"/>
                <w:sz w:val="22"/>
              </w:rPr>
              <w:tab/>
            </w:r>
            <w:r w:rsidRPr="00140492">
              <w:rPr>
                <w:b w:val="0"/>
                <w:sz w:val="22"/>
              </w:rPr>
              <w:t>Tertiary</w:t>
            </w:r>
            <w:r>
              <w:rPr>
                <w:b w:val="0"/>
                <w:sz w:val="22"/>
              </w:rPr>
              <w:tab/>
            </w:r>
          </w:p>
        </w:tc>
        <w:tc>
          <w:tcPr>
            <w:tcW w:w="1972" w:type="dxa"/>
            <w:shd w:val="clear" w:color="auto" w:fill="auto"/>
          </w:tcPr>
          <w:p w14:paraId="2887552A" w14:textId="77777777" w:rsidR="00322B07" w:rsidRPr="00140492" w:rsidRDefault="00322B07" w:rsidP="00957D59">
            <w:pPr>
              <w:widowControl w:val="0"/>
              <w:overflowPunct w:val="0"/>
              <w:autoSpaceDE w:val="0"/>
              <w:autoSpaceDN w:val="0"/>
              <w:adjustRightInd w:val="0"/>
              <w:rPr>
                <w:b w:val="0"/>
              </w:rPr>
            </w:pPr>
            <w:r>
              <w:rPr>
                <w:b w:val="0"/>
              </w:rPr>
              <w:t>2021 - Present</w:t>
            </w:r>
          </w:p>
        </w:tc>
        <w:tc>
          <w:tcPr>
            <w:tcW w:w="3943" w:type="dxa"/>
            <w:shd w:val="clear" w:color="auto" w:fill="auto"/>
          </w:tcPr>
          <w:p w14:paraId="6ADAFA8E" w14:textId="77777777" w:rsidR="00322B07" w:rsidRPr="00140492" w:rsidRDefault="00322B07" w:rsidP="00957D59">
            <w:pPr>
              <w:widowControl w:val="0"/>
              <w:overflowPunct w:val="0"/>
              <w:autoSpaceDE w:val="0"/>
              <w:autoSpaceDN w:val="0"/>
              <w:adjustRightInd w:val="0"/>
              <w:rPr>
                <w:b w:val="0"/>
              </w:rPr>
            </w:pPr>
            <w:r>
              <w:rPr>
                <w:b w:val="0"/>
              </w:rPr>
              <w:t>STI College Tarlac</w:t>
            </w:r>
          </w:p>
        </w:tc>
      </w:tr>
      <w:tr w:rsidR="00322B07" w:rsidRPr="00140492" w14:paraId="015B2074" w14:textId="77777777" w:rsidTr="00957D59">
        <w:tc>
          <w:tcPr>
            <w:tcW w:w="2394" w:type="dxa"/>
            <w:shd w:val="clear" w:color="auto" w:fill="auto"/>
          </w:tcPr>
          <w:p w14:paraId="22981858" w14:textId="77777777" w:rsidR="00322B07" w:rsidRPr="00140492" w:rsidRDefault="00322B07" w:rsidP="00957D59">
            <w:pPr>
              <w:widowControl w:val="0"/>
              <w:overflowPunct w:val="0"/>
              <w:autoSpaceDE w:val="0"/>
              <w:autoSpaceDN w:val="0"/>
              <w:adjustRightInd w:val="0"/>
              <w:rPr>
                <w:b w:val="0"/>
              </w:rPr>
            </w:pPr>
            <w:r w:rsidRPr="00140492">
              <w:rPr>
                <w:b w:val="0"/>
                <w:sz w:val="22"/>
              </w:rPr>
              <w:t>High School</w:t>
            </w:r>
          </w:p>
        </w:tc>
        <w:tc>
          <w:tcPr>
            <w:tcW w:w="1972" w:type="dxa"/>
            <w:shd w:val="clear" w:color="auto" w:fill="auto"/>
          </w:tcPr>
          <w:p w14:paraId="3FEAA2F0" w14:textId="77777777" w:rsidR="00322B07" w:rsidRPr="00E177D9" w:rsidRDefault="00322B07" w:rsidP="00957D59">
            <w:pPr>
              <w:widowControl w:val="0"/>
              <w:overflowPunct w:val="0"/>
              <w:autoSpaceDE w:val="0"/>
              <w:autoSpaceDN w:val="0"/>
              <w:adjustRightInd w:val="0"/>
              <w:rPr>
                <w:b w:val="0"/>
                <w:szCs w:val="24"/>
              </w:rPr>
            </w:pPr>
            <w:r w:rsidRPr="001C78C0">
              <w:rPr>
                <w:b w:val="0"/>
                <w:szCs w:val="24"/>
              </w:rPr>
              <w:t>2019 - 2021</w:t>
            </w:r>
          </w:p>
        </w:tc>
        <w:tc>
          <w:tcPr>
            <w:tcW w:w="3943" w:type="dxa"/>
            <w:shd w:val="clear" w:color="auto" w:fill="auto"/>
          </w:tcPr>
          <w:p w14:paraId="2779A928" w14:textId="77777777" w:rsidR="00322B07" w:rsidRPr="00E177D9" w:rsidRDefault="00322B07" w:rsidP="00957D59">
            <w:pPr>
              <w:widowControl w:val="0"/>
              <w:overflowPunct w:val="0"/>
              <w:autoSpaceDE w:val="0"/>
              <w:autoSpaceDN w:val="0"/>
              <w:adjustRightInd w:val="0"/>
              <w:rPr>
                <w:b w:val="0"/>
                <w:szCs w:val="24"/>
              </w:rPr>
            </w:pPr>
            <w:r w:rsidRPr="001C78C0">
              <w:rPr>
                <w:b w:val="0"/>
                <w:szCs w:val="24"/>
              </w:rPr>
              <w:t>St. Paul College of Tarlac</w:t>
            </w:r>
          </w:p>
        </w:tc>
      </w:tr>
      <w:tr w:rsidR="00322B07" w:rsidRPr="00140492" w14:paraId="381721F9" w14:textId="77777777" w:rsidTr="00957D59">
        <w:tc>
          <w:tcPr>
            <w:tcW w:w="2394" w:type="dxa"/>
            <w:shd w:val="clear" w:color="auto" w:fill="auto"/>
          </w:tcPr>
          <w:p w14:paraId="1FF8A91B" w14:textId="77777777" w:rsidR="00322B07" w:rsidRPr="00140492" w:rsidRDefault="00322B07" w:rsidP="00957D59">
            <w:pPr>
              <w:widowControl w:val="0"/>
              <w:overflowPunct w:val="0"/>
              <w:autoSpaceDE w:val="0"/>
              <w:autoSpaceDN w:val="0"/>
              <w:adjustRightInd w:val="0"/>
              <w:rPr>
                <w:b w:val="0"/>
              </w:rPr>
            </w:pPr>
          </w:p>
        </w:tc>
        <w:tc>
          <w:tcPr>
            <w:tcW w:w="1972" w:type="dxa"/>
            <w:shd w:val="clear" w:color="auto" w:fill="auto"/>
          </w:tcPr>
          <w:p w14:paraId="217C35AC" w14:textId="77777777" w:rsidR="00322B07" w:rsidRPr="001C78C0" w:rsidRDefault="00322B07" w:rsidP="00957D59">
            <w:pPr>
              <w:widowControl w:val="0"/>
              <w:overflowPunct w:val="0"/>
              <w:autoSpaceDE w:val="0"/>
              <w:autoSpaceDN w:val="0"/>
              <w:adjustRightInd w:val="0"/>
              <w:rPr>
                <w:b w:val="0"/>
                <w:szCs w:val="24"/>
              </w:rPr>
            </w:pPr>
            <w:r w:rsidRPr="001C78C0">
              <w:rPr>
                <w:b w:val="0"/>
                <w:bCs/>
                <w:szCs w:val="24"/>
              </w:rPr>
              <w:t>2018 - 2019</w:t>
            </w:r>
          </w:p>
        </w:tc>
        <w:tc>
          <w:tcPr>
            <w:tcW w:w="3943" w:type="dxa"/>
            <w:shd w:val="clear" w:color="auto" w:fill="auto"/>
          </w:tcPr>
          <w:p w14:paraId="3523C3B1" w14:textId="77777777" w:rsidR="00322B07" w:rsidRPr="001C78C0" w:rsidRDefault="00322B07" w:rsidP="00957D59">
            <w:pPr>
              <w:widowControl w:val="0"/>
              <w:overflowPunct w:val="0"/>
              <w:autoSpaceDE w:val="0"/>
              <w:autoSpaceDN w:val="0"/>
              <w:adjustRightInd w:val="0"/>
              <w:rPr>
                <w:b w:val="0"/>
                <w:szCs w:val="24"/>
              </w:rPr>
            </w:pPr>
            <w:r w:rsidRPr="001C78C0">
              <w:rPr>
                <w:b w:val="0"/>
                <w:szCs w:val="24"/>
              </w:rPr>
              <w:t>Osias Colleges Inc., Tarlac</w:t>
            </w:r>
          </w:p>
        </w:tc>
      </w:tr>
      <w:tr w:rsidR="00322B07" w:rsidRPr="00140492" w14:paraId="1156F068" w14:textId="77777777" w:rsidTr="00957D59">
        <w:tc>
          <w:tcPr>
            <w:tcW w:w="2394" w:type="dxa"/>
            <w:shd w:val="clear" w:color="auto" w:fill="auto"/>
          </w:tcPr>
          <w:p w14:paraId="6A7F2648" w14:textId="77777777" w:rsidR="00322B07" w:rsidRPr="00140492" w:rsidRDefault="00322B07" w:rsidP="00957D59">
            <w:pPr>
              <w:widowControl w:val="0"/>
              <w:overflowPunct w:val="0"/>
              <w:autoSpaceDE w:val="0"/>
              <w:autoSpaceDN w:val="0"/>
              <w:adjustRightInd w:val="0"/>
              <w:rPr>
                <w:b w:val="0"/>
              </w:rPr>
            </w:pPr>
            <w:r w:rsidRPr="00140492">
              <w:rPr>
                <w:b w:val="0"/>
                <w:sz w:val="22"/>
              </w:rPr>
              <w:t>Elementary</w:t>
            </w:r>
          </w:p>
        </w:tc>
        <w:tc>
          <w:tcPr>
            <w:tcW w:w="1972" w:type="dxa"/>
            <w:shd w:val="clear" w:color="auto" w:fill="auto"/>
          </w:tcPr>
          <w:p w14:paraId="2AEC91FE" w14:textId="77777777" w:rsidR="00322B07" w:rsidRPr="00E177D9" w:rsidRDefault="00322B07" w:rsidP="00957D59">
            <w:pPr>
              <w:rPr>
                <w:b w:val="0"/>
                <w:bCs/>
                <w:szCs w:val="24"/>
              </w:rPr>
            </w:pPr>
            <w:r w:rsidRPr="001C78C0">
              <w:rPr>
                <w:b w:val="0"/>
                <w:bCs/>
                <w:szCs w:val="24"/>
              </w:rPr>
              <w:t>2015 - 2018</w:t>
            </w:r>
          </w:p>
        </w:tc>
        <w:tc>
          <w:tcPr>
            <w:tcW w:w="3943" w:type="dxa"/>
            <w:shd w:val="clear" w:color="auto" w:fill="auto"/>
          </w:tcPr>
          <w:p w14:paraId="50A97E16" w14:textId="77777777" w:rsidR="00322B07" w:rsidRPr="00E177D9" w:rsidRDefault="00322B07" w:rsidP="00957D59">
            <w:pPr>
              <w:widowControl w:val="0"/>
              <w:overflowPunct w:val="0"/>
              <w:autoSpaceDE w:val="0"/>
              <w:autoSpaceDN w:val="0"/>
              <w:adjustRightInd w:val="0"/>
              <w:rPr>
                <w:b w:val="0"/>
                <w:szCs w:val="24"/>
              </w:rPr>
            </w:pPr>
            <w:r w:rsidRPr="001C78C0">
              <w:rPr>
                <w:b w:val="0"/>
                <w:szCs w:val="24"/>
              </w:rPr>
              <w:t>Don Bosco Technical Institute Tarlac</w:t>
            </w:r>
          </w:p>
        </w:tc>
      </w:tr>
      <w:tr w:rsidR="00322B07" w:rsidRPr="00140492" w14:paraId="32A0DC1B" w14:textId="77777777" w:rsidTr="00957D59">
        <w:tc>
          <w:tcPr>
            <w:tcW w:w="2394" w:type="dxa"/>
            <w:shd w:val="clear" w:color="auto" w:fill="auto"/>
          </w:tcPr>
          <w:p w14:paraId="4F517429" w14:textId="77777777" w:rsidR="00322B07" w:rsidRPr="00140492" w:rsidRDefault="00322B07" w:rsidP="00957D59">
            <w:pPr>
              <w:widowControl w:val="0"/>
              <w:overflowPunct w:val="0"/>
              <w:autoSpaceDE w:val="0"/>
              <w:autoSpaceDN w:val="0"/>
              <w:adjustRightInd w:val="0"/>
              <w:rPr>
                <w:b w:val="0"/>
              </w:rPr>
            </w:pPr>
          </w:p>
        </w:tc>
        <w:tc>
          <w:tcPr>
            <w:tcW w:w="1972" w:type="dxa"/>
            <w:shd w:val="clear" w:color="auto" w:fill="auto"/>
          </w:tcPr>
          <w:p w14:paraId="02E23372" w14:textId="77777777" w:rsidR="00322B07" w:rsidRDefault="00322B07" w:rsidP="00957D59">
            <w:pPr>
              <w:widowControl w:val="0"/>
              <w:overflowPunct w:val="0"/>
              <w:autoSpaceDE w:val="0"/>
              <w:autoSpaceDN w:val="0"/>
              <w:adjustRightInd w:val="0"/>
              <w:rPr>
                <w:b w:val="0"/>
              </w:rPr>
            </w:pPr>
            <w:r w:rsidRPr="001C78C0">
              <w:rPr>
                <w:b w:val="0"/>
                <w:bCs/>
                <w:szCs w:val="24"/>
              </w:rPr>
              <w:t>2009 - 2015</w:t>
            </w:r>
          </w:p>
        </w:tc>
        <w:tc>
          <w:tcPr>
            <w:tcW w:w="3943" w:type="dxa"/>
            <w:shd w:val="clear" w:color="auto" w:fill="auto"/>
          </w:tcPr>
          <w:p w14:paraId="3ADC5B21" w14:textId="77777777" w:rsidR="00322B07" w:rsidRDefault="00322B07" w:rsidP="00957D59">
            <w:pPr>
              <w:widowControl w:val="0"/>
              <w:overflowPunct w:val="0"/>
              <w:autoSpaceDE w:val="0"/>
              <w:autoSpaceDN w:val="0"/>
              <w:adjustRightInd w:val="0"/>
              <w:rPr>
                <w:b w:val="0"/>
              </w:rPr>
            </w:pPr>
            <w:r w:rsidRPr="001C78C0">
              <w:rPr>
                <w:b w:val="0"/>
                <w:szCs w:val="24"/>
              </w:rPr>
              <w:t>San Luis Educational Foundation</w:t>
            </w:r>
          </w:p>
        </w:tc>
      </w:tr>
    </w:tbl>
    <w:p w14:paraId="6028BD7E" w14:textId="77777777" w:rsidR="00322B07" w:rsidRPr="007843D7" w:rsidRDefault="00322B07" w:rsidP="00322B07">
      <w:pPr>
        <w:tabs>
          <w:tab w:val="left" w:pos="195"/>
          <w:tab w:val="center" w:pos="4320"/>
        </w:tabs>
        <w:jc w:val="left"/>
        <w:rPr>
          <w:lang w:eastAsia="en-PH"/>
        </w:rPr>
      </w:pPr>
    </w:p>
    <w:p w14:paraId="24E7BAEF" w14:textId="77777777" w:rsidR="007843D7" w:rsidRPr="007843D7" w:rsidRDefault="007843D7" w:rsidP="007843D7">
      <w:pPr>
        <w:rPr>
          <w:lang w:eastAsia="en-PH"/>
        </w:rPr>
      </w:pPr>
    </w:p>
    <w:p w14:paraId="68FB28A8" w14:textId="77777777" w:rsidR="007843D7" w:rsidRPr="007843D7" w:rsidRDefault="007843D7" w:rsidP="007843D7">
      <w:pPr>
        <w:tabs>
          <w:tab w:val="left" w:pos="195"/>
          <w:tab w:val="center" w:pos="4320"/>
        </w:tabs>
        <w:jc w:val="left"/>
        <w:rPr>
          <w:lang w:eastAsia="en-PH"/>
        </w:rPr>
      </w:pPr>
      <w:r>
        <w:rPr>
          <w:lang w:eastAsia="en-PH"/>
        </w:rPr>
        <w:tab/>
      </w:r>
      <w:r>
        <w:rPr>
          <w:lang w:eastAsia="en-PH"/>
        </w:rPr>
        <w:tab/>
      </w:r>
    </w:p>
    <w:sectPr w:rsidR="007843D7" w:rsidRPr="007843D7" w:rsidSect="001F5EA3">
      <w:pgSz w:w="12240" w:h="15840" w:code="1"/>
      <w:pgMar w:top="1440" w:right="1440" w:bottom="1440" w:left="216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47835B" w14:textId="77777777" w:rsidR="002D40D3" w:rsidRDefault="002D40D3" w:rsidP="0023168E">
      <w:r>
        <w:separator/>
      </w:r>
    </w:p>
  </w:endnote>
  <w:endnote w:type="continuationSeparator" w:id="0">
    <w:p w14:paraId="51DAE362" w14:textId="77777777" w:rsidR="002D40D3" w:rsidRDefault="002D40D3" w:rsidP="00231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gridCol w:w="1439"/>
    </w:tblGrid>
    <w:tr w:rsidR="00EE57AA" w14:paraId="2F4707B4" w14:textId="77777777" w:rsidTr="00EE57AA">
      <w:tc>
        <w:tcPr>
          <w:tcW w:w="7191" w:type="dxa"/>
          <w:vAlign w:val="center"/>
        </w:tcPr>
        <w:p w14:paraId="153F5655" w14:textId="6E68144E" w:rsidR="00EE57AA" w:rsidRDefault="00EE57AA" w:rsidP="003E0F44">
          <w:pPr>
            <w:pStyle w:val="Footer"/>
            <w:tabs>
              <w:tab w:val="clear" w:pos="4680"/>
              <w:tab w:val="clear" w:pos="9360"/>
            </w:tabs>
            <w:jc w:val="left"/>
            <w:rPr>
              <w:b w:val="0"/>
              <w:i/>
              <w:sz w:val="18"/>
            </w:rPr>
          </w:pPr>
          <w:r>
            <w:rPr>
              <w:b w:val="0"/>
              <w:i/>
              <w:sz w:val="18"/>
            </w:rPr>
            <w:t xml:space="preserve">STI </w:t>
          </w:r>
          <w:proofErr w:type="gramStart"/>
          <w:r>
            <w:rPr>
              <w:b w:val="0"/>
              <w:i/>
              <w:sz w:val="18"/>
            </w:rPr>
            <w:t xml:space="preserve">College </w:t>
          </w:r>
          <w:r w:rsidR="006029CA">
            <w:rPr>
              <w:b w:val="0"/>
              <w:i/>
              <w:sz w:val="18"/>
            </w:rPr>
            <w:t xml:space="preserve"> Tarlac</w:t>
          </w:r>
          <w:proofErr w:type="gramEnd"/>
        </w:p>
      </w:tc>
      <w:tc>
        <w:tcPr>
          <w:tcW w:w="1439" w:type="dxa"/>
        </w:tcPr>
        <w:p w14:paraId="39DFB4F3" w14:textId="77777777" w:rsidR="00EE57AA" w:rsidRDefault="00EE57AA" w:rsidP="003E0F44">
          <w:pPr>
            <w:pStyle w:val="Footer"/>
            <w:tabs>
              <w:tab w:val="clear" w:pos="4680"/>
              <w:tab w:val="clear" w:pos="9360"/>
            </w:tabs>
            <w:jc w:val="right"/>
            <w:rPr>
              <w:b w:val="0"/>
              <w:i/>
              <w:sz w:val="18"/>
            </w:rPr>
          </w:pPr>
        </w:p>
      </w:tc>
      <w:tc>
        <w:tcPr>
          <w:tcW w:w="1439" w:type="dxa"/>
          <w:vAlign w:val="center"/>
        </w:tcPr>
        <w:p w14:paraId="562D9F59" w14:textId="77777777" w:rsidR="00EE57AA" w:rsidRDefault="00EE57AA" w:rsidP="003E0F44">
          <w:pPr>
            <w:pStyle w:val="Footer"/>
            <w:tabs>
              <w:tab w:val="clear" w:pos="4680"/>
              <w:tab w:val="clear" w:pos="9360"/>
            </w:tabs>
            <w:jc w:val="right"/>
            <w:rPr>
              <w:b w:val="0"/>
              <w:i/>
              <w:sz w:val="18"/>
            </w:rPr>
          </w:pPr>
        </w:p>
      </w:tc>
    </w:tr>
    <w:tr w:rsidR="00EE57AA" w14:paraId="78BE0CB9" w14:textId="77777777" w:rsidTr="00EE57AA">
      <w:tc>
        <w:tcPr>
          <w:tcW w:w="7191" w:type="dxa"/>
          <w:vAlign w:val="center"/>
        </w:tcPr>
        <w:p w14:paraId="52FF4D38" w14:textId="77777777" w:rsidR="00EE57AA" w:rsidRDefault="00EE57AA" w:rsidP="003E0F44">
          <w:pPr>
            <w:pStyle w:val="Footer"/>
            <w:tabs>
              <w:tab w:val="clear" w:pos="4680"/>
              <w:tab w:val="clear" w:pos="9360"/>
            </w:tabs>
            <w:jc w:val="left"/>
            <w:rPr>
              <w:b w:val="0"/>
              <w:i/>
              <w:sz w:val="18"/>
            </w:rPr>
          </w:pPr>
        </w:p>
      </w:tc>
      <w:tc>
        <w:tcPr>
          <w:tcW w:w="1439" w:type="dxa"/>
        </w:tcPr>
        <w:p w14:paraId="27424C77" w14:textId="77777777" w:rsidR="00EE57AA" w:rsidRDefault="00EE57AA" w:rsidP="003E0F44">
          <w:pPr>
            <w:pStyle w:val="Footer"/>
            <w:tabs>
              <w:tab w:val="clear" w:pos="4680"/>
              <w:tab w:val="clear" w:pos="9360"/>
            </w:tabs>
            <w:jc w:val="right"/>
            <w:rPr>
              <w:b w:val="0"/>
              <w:i/>
              <w:sz w:val="18"/>
            </w:rPr>
          </w:pPr>
        </w:p>
      </w:tc>
      <w:tc>
        <w:tcPr>
          <w:tcW w:w="1439" w:type="dxa"/>
          <w:vAlign w:val="center"/>
        </w:tcPr>
        <w:p w14:paraId="357C3305" w14:textId="77777777" w:rsidR="00EE57AA" w:rsidRDefault="00EE57AA" w:rsidP="003E0F44">
          <w:pPr>
            <w:pStyle w:val="Footer"/>
            <w:tabs>
              <w:tab w:val="clear" w:pos="4680"/>
              <w:tab w:val="clear" w:pos="9360"/>
            </w:tabs>
            <w:jc w:val="right"/>
            <w:rPr>
              <w:b w:val="0"/>
              <w:i/>
              <w:sz w:val="18"/>
            </w:rPr>
          </w:pPr>
        </w:p>
      </w:tc>
    </w:tr>
  </w:tbl>
  <w:p w14:paraId="2DFB011B" w14:textId="77777777" w:rsidR="003E0F44" w:rsidRPr="001F5EA3" w:rsidRDefault="003E0F44" w:rsidP="003E0F44">
    <w:pPr>
      <w:pStyle w:val="Footer"/>
      <w:tabs>
        <w:tab w:val="clear" w:pos="4680"/>
        <w:tab w:val="clear" w:pos="9360"/>
      </w:tabs>
      <w:jc w:val="left"/>
      <w:rPr>
        <w:b w:val="0"/>
        <w:sz w:val="18"/>
      </w:rPr>
    </w:pPr>
  </w:p>
  <w:p w14:paraId="116631DE" w14:textId="77777777" w:rsidR="003E0F44" w:rsidRDefault="003E0F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90C7B3" w14:textId="77777777" w:rsidR="0000332C" w:rsidRPr="001F5EA3" w:rsidRDefault="0000332C" w:rsidP="00CA247D">
    <w:pPr>
      <w:pStyle w:val="Footer"/>
      <w:tabs>
        <w:tab w:val="clear" w:pos="4680"/>
        <w:tab w:val="clear" w:pos="9360"/>
      </w:tabs>
      <w:rPr>
        <w:b w:val="0"/>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tblGrid>
    <w:tr w:rsidR="002F0D14" w14:paraId="6A0D7409" w14:textId="77777777" w:rsidTr="001F5EA3">
      <w:tc>
        <w:tcPr>
          <w:tcW w:w="7191" w:type="dxa"/>
          <w:vAlign w:val="center"/>
        </w:tcPr>
        <w:p w14:paraId="7D618354" w14:textId="77777777" w:rsidR="002F0D14" w:rsidRDefault="002F0D14" w:rsidP="00394261">
          <w:pPr>
            <w:pStyle w:val="Footer"/>
            <w:tabs>
              <w:tab w:val="clear" w:pos="4680"/>
              <w:tab w:val="clear" w:pos="9360"/>
            </w:tabs>
            <w:jc w:val="left"/>
            <w:rPr>
              <w:b w:val="0"/>
              <w:i/>
              <w:sz w:val="18"/>
            </w:rPr>
          </w:pPr>
          <w:r>
            <w:rPr>
              <w:b w:val="0"/>
              <w:i/>
              <w:sz w:val="18"/>
            </w:rPr>
            <w:t>STI College Tarlac</w:t>
          </w:r>
        </w:p>
      </w:tc>
      <w:tc>
        <w:tcPr>
          <w:tcW w:w="1439" w:type="dxa"/>
          <w:vAlign w:val="center"/>
        </w:tcPr>
        <w:p w14:paraId="20F820C2" w14:textId="77777777" w:rsidR="002F0D14" w:rsidRDefault="002F0D14" w:rsidP="001F5EA3">
          <w:pPr>
            <w:pStyle w:val="Footer"/>
            <w:tabs>
              <w:tab w:val="clear" w:pos="4680"/>
              <w:tab w:val="clear" w:pos="9360"/>
            </w:tabs>
            <w:jc w:val="right"/>
            <w:rPr>
              <w:b w:val="0"/>
              <w:i/>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8</w:t>
          </w:r>
          <w:r w:rsidRPr="00390D06">
            <w:rPr>
              <w:b w:val="0"/>
              <w:noProof/>
              <w:sz w:val="20"/>
            </w:rPr>
            <w:fldChar w:fldCharType="end"/>
          </w:r>
        </w:p>
      </w:tc>
    </w:tr>
  </w:tbl>
  <w:p w14:paraId="21297B00" w14:textId="77777777" w:rsidR="002F0D14" w:rsidRPr="001F5EA3" w:rsidRDefault="002F0D14" w:rsidP="00CA247D">
    <w:pPr>
      <w:pStyle w:val="Footer"/>
      <w:tabs>
        <w:tab w:val="clear" w:pos="4680"/>
        <w:tab w:val="clear" w:pos="9360"/>
      </w:tabs>
      <w:jc w:val="left"/>
      <w:rPr>
        <w:b w:val="0"/>
        <w:sz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tblGrid>
    <w:tr w:rsidR="002F0D14" w14:paraId="4D93AA4E" w14:textId="77777777" w:rsidTr="00691FD4">
      <w:trPr>
        <w:jc w:val="center"/>
      </w:trPr>
      <w:tc>
        <w:tcPr>
          <w:tcW w:w="7191" w:type="dxa"/>
          <w:vAlign w:val="center"/>
        </w:tcPr>
        <w:p w14:paraId="443DBF7C" w14:textId="77777777" w:rsidR="002F0D14" w:rsidRDefault="002F0D14" w:rsidP="00255E2A">
          <w:pPr>
            <w:pStyle w:val="Footer"/>
            <w:tabs>
              <w:tab w:val="clear" w:pos="4680"/>
              <w:tab w:val="clear" w:pos="9360"/>
            </w:tabs>
            <w:jc w:val="left"/>
            <w:rPr>
              <w:b w:val="0"/>
              <w:i/>
              <w:sz w:val="18"/>
            </w:rPr>
          </w:pPr>
          <w:r>
            <w:rPr>
              <w:b w:val="0"/>
              <w:i/>
              <w:sz w:val="18"/>
            </w:rPr>
            <w:t>STI College Tarlac</w:t>
          </w:r>
        </w:p>
      </w:tc>
      <w:tc>
        <w:tcPr>
          <w:tcW w:w="1439" w:type="dxa"/>
          <w:vAlign w:val="center"/>
        </w:tcPr>
        <w:p w14:paraId="0FE7E046" w14:textId="77777777" w:rsidR="002F0D14" w:rsidRDefault="002F0D14" w:rsidP="00255E2A">
          <w:pPr>
            <w:pStyle w:val="Footer"/>
            <w:tabs>
              <w:tab w:val="clear" w:pos="4680"/>
              <w:tab w:val="clear" w:pos="9360"/>
            </w:tabs>
            <w:jc w:val="right"/>
            <w:rPr>
              <w:b w:val="0"/>
              <w:i/>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36</w:t>
          </w:r>
          <w:r w:rsidRPr="00390D06">
            <w:rPr>
              <w:b w:val="0"/>
              <w:noProof/>
              <w:sz w:val="20"/>
            </w:rPr>
            <w:fldChar w:fldCharType="end"/>
          </w:r>
        </w:p>
      </w:tc>
    </w:tr>
  </w:tbl>
  <w:p w14:paraId="34F95A1D" w14:textId="77777777" w:rsidR="002F0D14" w:rsidRPr="001F5EA3" w:rsidRDefault="002F0D14" w:rsidP="001F5EA3">
    <w:pPr>
      <w:pStyle w:val="Footer"/>
      <w:tabs>
        <w:tab w:val="clear" w:pos="4680"/>
        <w:tab w:val="clear" w:pos="9360"/>
      </w:tabs>
      <w:jc w:val="left"/>
      <w:rPr>
        <w:b w:val="0"/>
        <w:sz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475"/>
      <w:gridCol w:w="6475"/>
    </w:tblGrid>
    <w:tr w:rsidR="0000332C" w14:paraId="6F974046" w14:textId="77777777" w:rsidTr="00CA247D">
      <w:tc>
        <w:tcPr>
          <w:tcW w:w="6475" w:type="dxa"/>
          <w:vAlign w:val="center"/>
        </w:tcPr>
        <w:p w14:paraId="53EE853D" w14:textId="5FB3C5DF" w:rsidR="0000332C" w:rsidRDefault="0000332C" w:rsidP="00CA247D">
          <w:pPr>
            <w:pStyle w:val="Footer"/>
            <w:tabs>
              <w:tab w:val="clear" w:pos="4680"/>
              <w:tab w:val="clear" w:pos="9360"/>
            </w:tabs>
            <w:jc w:val="left"/>
            <w:rPr>
              <w:b w:val="0"/>
              <w:sz w:val="18"/>
            </w:rPr>
          </w:pPr>
          <w:r>
            <w:rPr>
              <w:b w:val="0"/>
              <w:i/>
              <w:sz w:val="18"/>
            </w:rPr>
            <w:t xml:space="preserve">STI College </w:t>
          </w:r>
          <w:r w:rsidR="00322B07">
            <w:rPr>
              <w:b w:val="0"/>
              <w:i/>
              <w:sz w:val="18"/>
            </w:rPr>
            <w:t>Tarlac</w:t>
          </w:r>
        </w:p>
      </w:tc>
      <w:tc>
        <w:tcPr>
          <w:tcW w:w="6475" w:type="dxa"/>
          <w:vAlign w:val="center"/>
        </w:tcPr>
        <w:p w14:paraId="007A518D" w14:textId="77777777" w:rsidR="0000332C" w:rsidRDefault="0000332C" w:rsidP="00CA247D">
          <w:pPr>
            <w:pStyle w:val="Footer"/>
            <w:tabs>
              <w:tab w:val="clear" w:pos="4680"/>
              <w:tab w:val="clear" w:pos="9360"/>
            </w:tabs>
            <w:jc w:val="right"/>
            <w:rPr>
              <w:b w:val="0"/>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8</w:t>
          </w:r>
          <w:r w:rsidRPr="00390D06">
            <w:rPr>
              <w:b w:val="0"/>
              <w:noProof/>
              <w:sz w:val="20"/>
            </w:rPr>
            <w:fldChar w:fldCharType="end"/>
          </w:r>
        </w:p>
      </w:tc>
    </w:tr>
  </w:tbl>
  <w:p w14:paraId="1889A429" w14:textId="77777777" w:rsidR="0000332C" w:rsidRPr="001F5EA3" w:rsidRDefault="0000332C" w:rsidP="001F5EA3">
    <w:pPr>
      <w:pStyle w:val="Footer"/>
      <w:tabs>
        <w:tab w:val="clear" w:pos="4680"/>
        <w:tab w:val="clear" w:pos="9360"/>
      </w:tabs>
      <w:jc w:val="left"/>
      <w:rPr>
        <w:b w:val="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464488" w14:textId="77777777" w:rsidR="002D40D3" w:rsidRDefault="002D40D3" w:rsidP="0023168E">
      <w:r>
        <w:separator/>
      </w:r>
    </w:p>
  </w:footnote>
  <w:footnote w:type="continuationSeparator" w:id="0">
    <w:p w14:paraId="09483AC0" w14:textId="77777777" w:rsidR="002D40D3" w:rsidRDefault="002D40D3" w:rsidP="002316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B0D89"/>
    <w:multiLevelType w:val="hybridMultilevel"/>
    <w:tmpl w:val="865E36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E3B2878"/>
    <w:multiLevelType w:val="hybridMultilevel"/>
    <w:tmpl w:val="660A23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F4C65C8"/>
    <w:multiLevelType w:val="multilevel"/>
    <w:tmpl w:val="A1F4BAEC"/>
    <w:lvl w:ilvl="0">
      <w:start w:val="1"/>
      <w:numFmt w:val="decimal"/>
      <w:pStyle w:val="Proposal1"/>
      <w:lvlText w:val="%1"/>
      <w:lvlJc w:val="left"/>
      <w:pPr>
        <w:tabs>
          <w:tab w:val="num" w:pos="720"/>
        </w:tabs>
        <w:ind w:left="720" w:hanging="720"/>
      </w:pPr>
    </w:lvl>
    <w:lvl w:ilvl="1">
      <w:start w:val="1"/>
      <w:numFmt w:val="decimal"/>
      <w:pStyle w:val="Proposal2"/>
      <w:lvlText w:val="%1.%2"/>
      <w:lvlJc w:val="left"/>
      <w:pPr>
        <w:tabs>
          <w:tab w:val="num" w:pos="1440"/>
        </w:tabs>
        <w:ind w:left="1440" w:hanging="720"/>
      </w:pPr>
    </w:lvl>
    <w:lvl w:ilvl="2">
      <w:start w:val="1"/>
      <w:numFmt w:val="decimal"/>
      <w:lvlText w:val="%1.%2.%3"/>
      <w:lvlJc w:val="left"/>
      <w:pPr>
        <w:tabs>
          <w:tab w:val="num" w:pos="2160"/>
        </w:tabs>
        <w:ind w:left="2160" w:hanging="720"/>
      </w:pPr>
    </w:lvl>
    <w:lvl w:ilvl="3">
      <w:start w:val="1"/>
      <w:numFmt w:val="decimal"/>
      <w:lvlText w:val="%1.%2.%3.%4"/>
      <w:lvlJc w:val="left"/>
      <w:pPr>
        <w:tabs>
          <w:tab w:val="num" w:pos="2880"/>
        </w:tabs>
        <w:ind w:left="2880" w:hanging="720"/>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21741527"/>
    <w:multiLevelType w:val="hybridMultilevel"/>
    <w:tmpl w:val="7B4C99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52075E1"/>
    <w:multiLevelType w:val="hybridMultilevel"/>
    <w:tmpl w:val="08BEACB4"/>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2CDA51F4"/>
    <w:multiLevelType w:val="hybridMultilevel"/>
    <w:tmpl w:val="9786793E"/>
    <w:lvl w:ilvl="0" w:tplc="3409000F">
      <w:start w:val="1"/>
      <w:numFmt w:val="decimal"/>
      <w:lvlText w:val="%1."/>
      <w:lvlJc w:val="left"/>
      <w:pPr>
        <w:ind w:left="787" w:hanging="360"/>
      </w:pPr>
    </w:lvl>
    <w:lvl w:ilvl="1" w:tplc="34090019" w:tentative="1">
      <w:start w:val="1"/>
      <w:numFmt w:val="lowerLetter"/>
      <w:lvlText w:val="%2."/>
      <w:lvlJc w:val="left"/>
      <w:pPr>
        <w:ind w:left="1507" w:hanging="360"/>
      </w:pPr>
    </w:lvl>
    <w:lvl w:ilvl="2" w:tplc="3409001B" w:tentative="1">
      <w:start w:val="1"/>
      <w:numFmt w:val="lowerRoman"/>
      <w:lvlText w:val="%3."/>
      <w:lvlJc w:val="right"/>
      <w:pPr>
        <w:ind w:left="2227" w:hanging="180"/>
      </w:pPr>
    </w:lvl>
    <w:lvl w:ilvl="3" w:tplc="3409000F" w:tentative="1">
      <w:start w:val="1"/>
      <w:numFmt w:val="decimal"/>
      <w:lvlText w:val="%4."/>
      <w:lvlJc w:val="left"/>
      <w:pPr>
        <w:ind w:left="2947" w:hanging="360"/>
      </w:pPr>
    </w:lvl>
    <w:lvl w:ilvl="4" w:tplc="34090019" w:tentative="1">
      <w:start w:val="1"/>
      <w:numFmt w:val="lowerLetter"/>
      <w:lvlText w:val="%5."/>
      <w:lvlJc w:val="left"/>
      <w:pPr>
        <w:ind w:left="3667" w:hanging="360"/>
      </w:pPr>
    </w:lvl>
    <w:lvl w:ilvl="5" w:tplc="3409001B" w:tentative="1">
      <w:start w:val="1"/>
      <w:numFmt w:val="lowerRoman"/>
      <w:lvlText w:val="%6."/>
      <w:lvlJc w:val="right"/>
      <w:pPr>
        <w:ind w:left="4387" w:hanging="180"/>
      </w:pPr>
    </w:lvl>
    <w:lvl w:ilvl="6" w:tplc="3409000F" w:tentative="1">
      <w:start w:val="1"/>
      <w:numFmt w:val="decimal"/>
      <w:lvlText w:val="%7."/>
      <w:lvlJc w:val="left"/>
      <w:pPr>
        <w:ind w:left="5107" w:hanging="360"/>
      </w:pPr>
    </w:lvl>
    <w:lvl w:ilvl="7" w:tplc="34090019" w:tentative="1">
      <w:start w:val="1"/>
      <w:numFmt w:val="lowerLetter"/>
      <w:lvlText w:val="%8."/>
      <w:lvlJc w:val="left"/>
      <w:pPr>
        <w:ind w:left="5827" w:hanging="360"/>
      </w:pPr>
    </w:lvl>
    <w:lvl w:ilvl="8" w:tplc="3409001B" w:tentative="1">
      <w:start w:val="1"/>
      <w:numFmt w:val="lowerRoman"/>
      <w:lvlText w:val="%9."/>
      <w:lvlJc w:val="right"/>
      <w:pPr>
        <w:ind w:left="6547" w:hanging="180"/>
      </w:pPr>
    </w:lvl>
  </w:abstractNum>
  <w:abstractNum w:abstractNumId="6" w15:restartNumberingAfterBreak="0">
    <w:nsid w:val="341A1168"/>
    <w:multiLevelType w:val="hybridMultilevel"/>
    <w:tmpl w:val="F56CDC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6C979FB"/>
    <w:multiLevelType w:val="hybridMultilevel"/>
    <w:tmpl w:val="CC3A67EE"/>
    <w:lvl w:ilvl="0" w:tplc="3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AE405A5"/>
    <w:multiLevelType w:val="hybridMultilevel"/>
    <w:tmpl w:val="3C0641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1A17329"/>
    <w:multiLevelType w:val="hybridMultilevel"/>
    <w:tmpl w:val="7BAE57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42046097"/>
    <w:multiLevelType w:val="hybridMultilevel"/>
    <w:tmpl w:val="B90C70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26A5459"/>
    <w:multiLevelType w:val="hybridMultilevel"/>
    <w:tmpl w:val="452C23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67AA2BD4"/>
    <w:multiLevelType w:val="hybridMultilevel"/>
    <w:tmpl w:val="4A4A4E50"/>
    <w:lvl w:ilvl="0" w:tplc="04090001">
      <w:start w:val="1"/>
      <w:numFmt w:val="bullet"/>
      <w:lvlText w:val=""/>
      <w:lvlJc w:val="left"/>
      <w:pPr>
        <w:ind w:left="787" w:hanging="360"/>
      </w:pPr>
      <w:rPr>
        <w:rFonts w:ascii="Symbol" w:hAnsi="Symbol" w:hint="default"/>
      </w:rPr>
    </w:lvl>
    <w:lvl w:ilvl="1" w:tplc="34090019" w:tentative="1">
      <w:start w:val="1"/>
      <w:numFmt w:val="lowerLetter"/>
      <w:lvlText w:val="%2."/>
      <w:lvlJc w:val="left"/>
      <w:pPr>
        <w:ind w:left="1507" w:hanging="360"/>
      </w:pPr>
    </w:lvl>
    <w:lvl w:ilvl="2" w:tplc="3409001B" w:tentative="1">
      <w:start w:val="1"/>
      <w:numFmt w:val="lowerRoman"/>
      <w:lvlText w:val="%3."/>
      <w:lvlJc w:val="right"/>
      <w:pPr>
        <w:ind w:left="2227" w:hanging="180"/>
      </w:pPr>
    </w:lvl>
    <w:lvl w:ilvl="3" w:tplc="3409000F" w:tentative="1">
      <w:start w:val="1"/>
      <w:numFmt w:val="decimal"/>
      <w:lvlText w:val="%4."/>
      <w:lvlJc w:val="left"/>
      <w:pPr>
        <w:ind w:left="2947" w:hanging="360"/>
      </w:pPr>
    </w:lvl>
    <w:lvl w:ilvl="4" w:tplc="34090019" w:tentative="1">
      <w:start w:val="1"/>
      <w:numFmt w:val="lowerLetter"/>
      <w:lvlText w:val="%5."/>
      <w:lvlJc w:val="left"/>
      <w:pPr>
        <w:ind w:left="3667" w:hanging="360"/>
      </w:pPr>
    </w:lvl>
    <w:lvl w:ilvl="5" w:tplc="3409001B" w:tentative="1">
      <w:start w:val="1"/>
      <w:numFmt w:val="lowerRoman"/>
      <w:lvlText w:val="%6."/>
      <w:lvlJc w:val="right"/>
      <w:pPr>
        <w:ind w:left="4387" w:hanging="180"/>
      </w:pPr>
    </w:lvl>
    <w:lvl w:ilvl="6" w:tplc="3409000F" w:tentative="1">
      <w:start w:val="1"/>
      <w:numFmt w:val="decimal"/>
      <w:lvlText w:val="%7."/>
      <w:lvlJc w:val="left"/>
      <w:pPr>
        <w:ind w:left="5107" w:hanging="360"/>
      </w:pPr>
    </w:lvl>
    <w:lvl w:ilvl="7" w:tplc="34090019" w:tentative="1">
      <w:start w:val="1"/>
      <w:numFmt w:val="lowerLetter"/>
      <w:lvlText w:val="%8."/>
      <w:lvlJc w:val="left"/>
      <w:pPr>
        <w:ind w:left="5827" w:hanging="360"/>
      </w:pPr>
    </w:lvl>
    <w:lvl w:ilvl="8" w:tplc="3409001B" w:tentative="1">
      <w:start w:val="1"/>
      <w:numFmt w:val="lowerRoman"/>
      <w:lvlText w:val="%9."/>
      <w:lvlJc w:val="right"/>
      <w:pPr>
        <w:ind w:left="6547" w:hanging="180"/>
      </w:pPr>
    </w:lvl>
  </w:abstractNum>
  <w:abstractNum w:abstractNumId="13" w15:restartNumberingAfterBreak="0">
    <w:nsid w:val="6B710A13"/>
    <w:multiLevelType w:val="hybridMultilevel"/>
    <w:tmpl w:val="B8D0B94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746F1DAC"/>
    <w:multiLevelType w:val="hybridMultilevel"/>
    <w:tmpl w:val="1A463F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9D816E6"/>
    <w:multiLevelType w:val="hybridMultilevel"/>
    <w:tmpl w:val="5D421998"/>
    <w:lvl w:ilvl="0" w:tplc="0409000F">
      <w:start w:val="1"/>
      <w:numFmt w:val="bullet"/>
      <w:lvlText w:val=""/>
      <w:lvlJc w:val="left"/>
      <w:pPr>
        <w:ind w:left="1800" w:hanging="360"/>
      </w:pPr>
      <w:rPr>
        <w:rFonts w:ascii="Symbol" w:hAnsi="Symbol" w:hint="default"/>
      </w:rPr>
    </w:lvl>
    <w:lvl w:ilvl="1" w:tplc="04090019">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num w:numId="1" w16cid:durableId="1505318649">
    <w:abstractNumId w:val="2"/>
  </w:num>
  <w:num w:numId="2" w16cid:durableId="252399824">
    <w:abstractNumId w:val="5"/>
  </w:num>
  <w:num w:numId="3" w16cid:durableId="16583396">
    <w:abstractNumId w:val="4"/>
  </w:num>
  <w:num w:numId="4" w16cid:durableId="1272737892">
    <w:abstractNumId w:val="12"/>
  </w:num>
  <w:num w:numId="5" w16cid:durableId="1218977273">
    <w:abstractNumId w:val="7"/>
  </w:num>
  <w:num w:numId="6" w16cid:durableId="1333945159">
    <w:abstractNumId w:val="14"/>
  </w:num>
  <w:num w:numId="7" w16cid:durableId="93786803">
    <w:abstractNumId w:val="15"/>
  </w:num>
  <w:num w:numId="8" w16cid:durableId="712005036">
    <w:abstractNumId w:val="9"/>
  </w:num>
  <w:num w:numId="9" w16cid:durableId="154761527">
    <w:abstractNumId w:val="11"/>
  </w:num>
  <w:num w:numId="10" w16cid:durableId="2121297290">
    <w:abstractNumId w:val="10"/>
  </w:num>
  <w:num w:numId="11" w16cid:durableId="1699306490">
    <w:abstractNumId w:val="1"/>
  </w:num>
  <w:num w:numId="12" w16cid:durableId="1101803504">
    <w:abstractNumId w:val="8"/>
  </w:num>
  <w:num w:numId="13" w16cid:durableId="530723181">
    <w:abstractNumId w:val="6"/>
  </w:num>
  <w:num w:numId="14" w16cid:durableId="34428890">
    <w:abstractNumId w:val="0"/>
  </w:num>
  <w:num w:numId="15" w16cid:durableId="1807501701">
    <w:abstractNumId w:val="3"/>
  </w:num>
  <w:num w:numId="16" w16cid:durableId="20670297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3"/>
  <w:hideSpellingErrors/>
  <w:hideGrammaticalError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A0NzUzMjA0MTc0MTFV0lEKTi0uzszPAykwNKkFAAhbZsUtAAAA"/>
  </w:docVars>
  <w:rsids>
    <w:rsidRoot w:val="00CF2A37"/>
    <w:rsid w:val="0000156E"/>
    <w:rsid w:val="0000332C"/>
    <w:rsid w:val="00003DBF"/>
    <w:rsid w:val="000058CF"/>
    <w:rsid w:val="00016E1F"/>
    <w:rsid w:val="00025C1D"/>
    <w:rsid w:val="000418AB"/>
    <w:rsid w:val="00055BCD"/>
    <w:rsid w:val="00056723"/>
    <w:rsid w:val="00064F4B"/>
    <w:rsid w:val="00072279"/>
    <w:rsid w:val="000872F8"/>
    <w:rsid w:val="00096E8D"/>
    <w:rsid w:val="000A1CBB"/>
    <w:rsid w:val="000A4F6C"/>
    <w:rsid w:val="000B5C6D"/>
    <w:rsid w:val="000C009A"/>
    <w:rsid w:val="000D04AD"/>
    <w:rsid w:val="000E3455"/>
    <w:rsid w:val="000F0096"/>
    <w:rsid w:val="001032B6"/>
    <w:rsid w:val="00130EF9"/>
    <w:rsid w:val="00134C11"/>
    <w:rsid w:val="001405FC"/>
    <w:rsid w:val="00140E36"/>
    <w:rsid w:val="00163BEA"/>
    <w:rsid w:val="00181A54"/>
    <w:rsid w:val="001836EA"/>
    <w:rsid w:val="00183B88"/>
    <w:rsid w:val="00184D66"/>
    <w:rsid w:val="001964E1"/>
    <w:rsid w:val="001A1CE0"/>
    <w:rsid w:val="001A1F72"/>
    <w:rsid w:val="001A543C"/>
    <w:rsid w:val="001A774A"/>
    <w:rsid w:val="001D5DD0"/>
    <w:rsid w:val="001F385A"/>
    <w:rsid w:val="001F4388"/>
    <w:rsid w:val="001F5EA3"/>
    <w:rsid w:val="002017EA"/>
    <w:rsid w:val="0023168E"/>
    <w:rsid w:val="0024638A"/>
    <w:rsid w:val="0027517C"/>
    <w:rsid w:val="002903A2"/>
    <w:rsid w:val="00294F5B"/>
    <w:rsid w:val="002B483E"/>
    <w:rsid w:val="002B7F8A"/>
    <w:rsid w:val="002C7874"/>
    <w:rsid w:val="002D40D3"/>
    <w:rsid w:val="002F0D14"/>
    <w:rsid w:val="002F202A"/>
    <w:rsid w:val="00315DBB"/>
    <w:rsid w:val="00322B07"/>
    <w:rsid w:val="00330AB4"/>
    <w:rsid w:val="00334F23"/>
    <w:rsid w:val="00340D83"/>
    <w:rsid w:val="00345573"/>
    <w:rsid w:val="00357864"/>
    <w:rsid w:val="00385133"/>
    <w:rsid w:val="00390D06"/>
    <w:rsid w:val="003959BD"/>
    <w:rsid w:val="003E034C"/>
    <w:rsid w:val="003E0F44"/>
    <w:rsid w:val="003F00D1"/>
    <w:rsid w:val="003F3F3F"/>
    <w:rsid w:val="003F756E"/>
    <w:rsid w:val="0040482B"/>
    <w:rsid w:val="00407C75"/>
    <w:rsid w:val="00410E91"/>
    <w:rsid w:val="00412F34"/>
    <w:rsid w:val="0042027A"/>
    <w:rsid w:val="0042743E"/>
    <w:rsid w:val="0043087C"/>
    <w:rsid w:val="0043710C"/>
    <w:rsid w:val="0044017F"/>
    <w:rsid w:val="00455744"/>
    <w:rsid w:val="00485B59"/>
    <w:rsid w:val="00490029"/>
    <w:rsid w:val="00495FE1"/>
    <w:rsid w:val="0049725C"/>
    <w:rsid w:val="004A3606"/>
    <w:rsid w:val="004A7BC0"/>
    <w:rsid w:val="004B3731"/>
    <w:rsid w:val="004D4567"/>
    <w:rsid w:val="004D5940"/>
    <w:rsid w:val="004F7BFC"/>
    <w:rsid w:val="00502328"/>
    <w:rsid w:val="00504F7C"/>
    <w:rsid w:val="00506030"/>
    <w:rsid w:val="0051051C"/>
    <w:rsid w:val="0053388F"/>
    <w:rsid w:val="005443EA"/>
    <w:rsid w:val="00574A8F"/>
    <w:rsid w:val="00575BCF"/>
    <w:rsid w:val="0059202C"/>
    <w:rsid w:val="00596FBA"/>
    <w:rsid w:val="005A0932"/>
    <w:rsid w:val="005A0C25"/>
    <w:rsid w:val="005A3E2B"/>
    <w:rsid w:val="005B2930"/>
    <w:rsid w:val="005B57A3"/>
    <w:rsid w:val="005C3566"/>
    <w:rsid w:val="005D323C"/>
    <w:rsid w:val="005F5CB1"/>
    <w:rsid w:val="006023F6"/>
    <w:rsid w:val="006029CA"/>
    <w:rsid w:val="00621A18"/>
    <w:rsid w:val="00626457"/>
    <w:rsid w:val="0063433B"/>
    <w:rsid w:val="00654287"/>
    <w:rsid w:val="00660AB2"/>
    <w:rsid w:val="00682726"/>
    <w:rsid w:val="006B0074"/>
    <w:rsid w:val="006E4496"/>
    <w:rsid w:val="006F2FFB"/>
    <w:rsid w:val="006F4EDE"/>
    <w:rsid w:val="0071082F"/>
    <w:rsid w:val="007347C7"/>
    <w:rsid w:val="007351D0"/>
    <w:rsid w:val="00762A80"/>
    <w:rsid w:val="00763810"/>
    <w:rsid w:val="007843D7"/>
    <w:rsid w:val="007A481D"/>
    <w:rsid w:val="007A4CAE"/>
    <w:rsid w:val="007B02BA"/>
    <w:rsid w:val="007E102F"/>
    <w:rsid w:val="007E3F54"/>
    <w:rsid w:val="007E4144"/>
    <w:rsid w:val="007E520D"/>
    <w:rsid w:val="007F0D5E"/>
    <w:rsid w:val="007F4BE5"/>
    <w:rsid w:val="007F7C56"/>
    <w:rsid w:val="00823BB6"/>
    <w:rsid w:val="00835828"/>
    <w:rsid w:val="008436EB"/>
    <w:rsid w:val="008520EA"/>
    <w:rsid w:val="00853D3E"/>
    <w:rsid w:val="008632BA"/>
    <w:rsid w:val="008733E8"/>
    <w:rsid w:val="00881BF2"/>
    <w:rsid w:val="00882EB6"/>
    <w:rsid w:val="00894C4C"/>
    <w:rsid w:val="008A76F1"/>
    <w:rsid w:val="008B0773"/>
    <w:rsid w:val="008B1514"/>
    <w:rsid w:val="008B1D2D"/>
    <w:rsid w:val="008B3E7E"/>
    <w:rsid w:val="008E1516"/>
    <w:rsid w:val="009029F6"/>
    <w:rsid w:val="00913455"/>
    <w:rsid w:val="00916614"/>
    <w:rsid w:val="00955DFA"/>
    <w:rsid w:val="0096328C"/>
    <w:rsid w:val="009777A6"/>
    <w:rsid w:val="009A3360"/>
    <w:rsid w:val="009C3056"/>
    <w:rsid w:val="009E2D7E"/>
    <w:rsid w:val="009E3CF0"/>
    <w:rsid w:val="009E588D"/>
    <w:rsid w:val="009E5A9D"/>
    <w:rsid w:val="009F1EB1"/>
    <w:rsid w:val="00A01D04"/>
    <w:rsid w:val="00A0613B"/>
    <w:rsid w:val="00A14637"/>
    <w:rsid w:val="00A26E37"/>
    <w:rsid w:val="00A36509"/>
    <w:rsid w:val="00A41D29"/>
    <w:rsid w:val="00A421E0"/>
    <w:rsid w:val="00A4523A"/>
    <w:rsid w:val="00A46546"/>
    <w:rsid w:val="00A54428"/>
    <w:rsid w:val="00A65ECF"/>
    <w:rsid w:val="00A93C28"/>
    <w:rsid w:val="00A94AF5"/>
    <w:rsid w:val="00AA03A9"/>
    <w:rsid w:val="00AA231B"/>
    <w:rsid w:val="00AA6AB7"/>
    <w:rsid w:val="00AB5A36"/>
    <w:rsid w:val="00AC2239"/>
    <w:rsid w:val="00AF0FDF"/>
    <w:rsid w:val="00AF1CF2"/>
    <w:rsid w:val="00AF3A5E"/>
    <w:rsid w:val="00AF455E"/>
    <w:rsid w:val="00B00625"/>
    <w:rsid w:val="00B035E3"/>
    <w:rsid w:val="00B07A1A"/>
    <w:rsid w:val="00B1145D"/>
    <w:rsid w:val="00B26683"/>
    <w:rsid w:val="00B32AD1"/>
    <w:rsid w:val="00B54E33"/>
    <w:rsid w:val="00B55276"/>
    <w:rsid w:val="00B6365B"/>
    <w:rsid w:val="00B65769"/>
    <w:rsid w:val="00BA40ED"/>
    <w:rsid w:val="00BB0B70"/>
    <w:rsid w:val="00BC2E99"/>
    <w:rsid w:val="00BC6577"/>
    <w:rsid w:val="00BD3981"/>
    <w:rsid w:val="00BE6F4F"/>
    <w:rsid w:val="00C04471"/>
    <w:rsid w:val="00C2000A"/>
    <w:rsid w:val="00C4275F"/>
    <w:rsid w:val="00C42ED0"/>
    <w:rsid w:val="00C473B7"/>
    <w:rsid w:val="00C81C22"/>
    <w:rsid w:val="00C87499"/>
    <w:rsid w:val="00C91277"/>
    <w:rsid w:val="00CA247D"/>
    <w:rsid w:val="00CA4F59"/>
    <w:rsid w:val="00CD5198"/>
    <w:rsid w:val="00CE20D1"/>
    <w:rsid w:val="00CF2A37"/>
    <w:rsid w:val="00D11178"/>
    <w:rsid w:val="00D27383"/>
    <w:rsid w:val="00D31D7B"/>
    <w:rsid w:val="00D35F12"/>
    <w:rsid w:val="00D65980"/>
    <w:rsid w:val="00D74046"/>
    <w:rsid w:val="00D94B05"/>
    <w:rsid w:val="00DA5971"/>
    <w:rsid w:val="00DE119F"/>
    <w:rsid w:val="00DF12A5"/>
    <w:rsid w:val="00E04577"/>
    <w:rsid w:val="00E06BC0"/>
    <w:rsid w:val="00E13D5E"/>
    <w:rsid w:val="00E15068"/>
    <w:rsid w:val="00E257EA"/>
    <w:rsid w:val="00E53F6F"/>
    <w:rsid w:val="00E55796"/>
    <w:rsid w:val="00E566BF"/>
    <w:rsid w:val="00E71974"/>
    <w:rsid w:val="00E83500"/>
    <w:rsid w:val="00EA6FD4"/>
    <w:rsid w:val="00EB0A0E"/>
    <w:rsid w:val="00EB0AB2"/>
    <w:rsid w:val="00EC2A7E"/>
    <w:rsid w:val="00ED4F3A"/>
    <w:rsid w:val="00EE57AA"/>
    <w:rsid w:val="00EF3471"/>
    <w:rsid w:val="00F07834"/>
    <w:rsid w:val="00F12EB7"/>
    <w:rsid w:val="00F24220"/>
    <w:rsid w:val="00F24CF8"/>
    <w:rsid w:val="00F479B9"/>
    <w:rsid w:val="00F6383A"/>
    <w:rsid w:val="00F80219"/>
    <w:rsid w:val="00F81DFB"/>
    <w:rsid w:val="00F82F22"/>
    <w:rsid w:val="00F91F57"/>
    <w:rsid w:val="00F9464D"/>
    <w:rsid w:val="00FA69C0"/>
    <w:rsid w:val="00FA6DB0"/>
    <w:rsid w:val="00FC219E"/>
    <w:rsid w:val="00FD2CE7"/>
    <w:rsid w:val="00FD47ED"/>
    <w:rsid w:val="00FE1B17"/>
    <w:rsid w:val="00FF02B4"/>
    <w:rsid w:val="00FF1FD9"/>
    <w:rsid w:val="00FF3511"/>
    <w:rsid w:val="00FF7701"/>
    <w:rsid w:val="00FF780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EAD3FF"/>
  <w15:chartTrackingRefBased/>
  <w15:docId w15:val="{311D6BA1-B637-45B6-B35E-F1D1DADD8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68E"/>
    <w:pPr>
      <w:spacing w:after="0" w:line="240" w:lineRule="auto"/>
      <w:jc w:val="center"/>
    </w:pPr>
    <w:rPr>
      <w:rFonts w:ascii="Times New Roman" w:hAnsi="Times New Roman"/>
      <w:b/>
      <w:sz w:val="24"/>
    </w:rPr>
  </w:style>
  <w:style w:type="paragraph" w:styleId="Heading1">
    <w:name w:val="heading 1"/>
    <w:basedOn w:val="Normal"/>
    <w:next w:val="Normal"/>
    <w:link w:val="Heading1Char"/>
    <w:autoRedefine/>
    <w:uiPriority w:val="9"/>
    <w:qFormat/>
    <w:rsid w:val="008733E8"/>
    <w:pPr>
      <w:spacing w:before="120" w:after="480" w:line="360" w:lineRule="auto"/>
      <w:outlineLvl w:val="0"/>
    </w:pPr>
    <w:rPr>
      <w:rFonts w:eastAsia="Times New Roman" w:cs="Times New Roman"/>
      <w:bCs/>
      <w:caps/>
      <w:kern w:val="36"/>
      <w:szCs w:val="48"/>
      <w:lang w:eastAsia="en-PH"/>
    </w:rPr>
  </w:style>
  <w:style w:type="paragraph" w:styleId="Heading2">
    <w:name w:val="heading 2"/>
    <w:basedOn w:val="Normal"/>
    <w:next w:val="Normal"/>
    <w:link w:val="Heading2Char"/>
    <w:autoRedefine/>
    <w:uiPriority w:val="9"/>
    <w:unhideWhenUsed/>
    <w:qFormat/>
    <w:rsid w:val="00916614"/>
    <w:pPr>
      <w:keepNext/>
      <w:keepLines/>
      <w:spacing w:after="360" w:line="360" w:lineRule="auto"/>
      <w:jc w:val="both"/>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016E1F"/>
    <w:pPr>
      <w:keepNext/>
      <w:keepLines/>
      <w:spacing w:before="240" w:after="240" w:line="360" w:lineRule="auto"/>
      <w:jc w:val="both"/>
      <w:outlineLvl w:val="2"/>
    </w:pPr>
    <w:rPr>
      <w:rFonts w:eastAsiaTheme="majorEastAsia" w:cstheme="majorBidi"/>
      <w:b w:val="0"/>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168E"/>
    <w:pPr>
      <w:tabs>
        <w:tab w:val="center" w:pos="4680"/>
        <w:tab w:val="right" w:pos="9360"/>
      </w:tabs>
    </w:pPr>
  </w:style>
  <w:style w:type="character" w:customStyle="1" w:styleId="HeaderChar">
    <w:name w:val="Header Char"/>
    <w:basedOn w:val="DefaultParagraphFont"/>
    <w:link w:val="Header"/>
    <w:uiPriority w:val="99"/>
    <w:rsid w:val="0023168E"/>
  </w:style>
  <w:style w:type="paragraph" w:styleId="Footer">
    <w:name w:val="footer"/>
    <w:basedOn w:val="Normal"/>
    <w:link w:val="FooterChar"/>
    <w:uiPriority w:val="99"/>
    <w:unhideWhenUsed/>
    <w:rsid w:val="0023168E"/>
    <w:pPr>
      <w:tabs>
        <w:tab w:val="center" w:pos="4680"/>
        <w:tab w:val="right" w:pos="9360"/>
      </w:tabs>
    </w:pPr>
  </w:style>
  <w:style w:type="character" w:customStyle="1" w:styleId="FooterChar">
    <w:name w:val="Footer Char"/>
    <w:basedOn w:val="DefaultParagraphFont"/>
    <w:link w:val="Footer"/>
    <w:uiPriority w:val="99"/>
    <w:rsid w:val="0023168E"/>
  </w:style>
  <w:style w:type="paragraph" w:styleId="Title">
    <w:name w:val="Title"/>
    <w:aliases w:val="Title Page"/>
    <w:basedOn w:val="Normal"/>
    <w:next w:val="Normal"/>
    <w:link w:val="TitleChar"/>
    <w:autoRedefine/>
    <w:uiPriority w:val="10"/>
    <w:qFormat/>
    <w:rsid w:val="00574A8F"/>
    <w:pPr>
      <w:spacing w:after="1560" w:line="1200" w:lineRule="auto"/>
      <w:contextualSpacing/>
    </w:pPr>
    <w:rPr>
      <w:rFonts w:eastAsiaTheme="majorEastAsia" w:cstheme="majorBidi"/>
      <w:noProof/>
      <w:spacing w:val="-10"/>
      <w:kern w:val="28"/>
      <w:sz w:val="28"/>
      <w:szCs w:val="56"/>
    </w:rPr>
  </w:style>
  <w:style w:type="character" w:customStyle="1" w:styleId="TitleChar">
    <w:name w:val="Title Char"/>
    <w:aliases w:val="Title Page Char"/>
    <w:basedOn w:val="DefaultParagraphFont"/>
    <w:link w:val="Title"/>
    <w:uiPriority w:val="10"/>
    <w:rsid w:val="00574A8F"/>
    <w:rPr>
      <w:rFonts w:ascii="Times New Roman" w:eastAsiaTheme="majorEastAsia" w:hAnsi="Times New Roman" w:cstheme="majorBidi"/>
      <w:b/>
      <w:noProof/>
      <w:spacing w:val="-10"/>
      <w:kern w:val="28"/>
      <w:sz w:val="28"/>
      <w:szCs w:val="56"/>
    </w:rPr>
  </w:style>
  <w:style w:type="paragraph" w:styleId="ListParagraph">
    <w:name w:val="List Paragraph"/>
    <w:basedOn w:val="Normal"/>
    <w:autoRedefine/>
    <w:uiPriority w:val="34"/>
    <w:qFormat/>
    <w:rsid w:val="0023168E"/>
    <w:pPr>
      <w:spacing w:after="1560" w:line="1200" w:lineRule="auto"/>
      <w:ind w:left="720"/>
      <w:contextualSpacing/>
    </w:pPr>
    <w:rPr>
      <w:b w:val="0"/>
    </w:rPr>
  </w:style>
  <w:style w:type="character" w:customStyle="1" w:styleId="Heading1Char">
    <w:name w:val="Heading 1 Char"/>
    <w:basedOn w:val="DefaultParagraphFont"/>
    <w:link w:val="Heading1"/>
    <w:uiPriority w:val="9"/>
    <w:rsid w:val="008733E8"/>
    <w:rPr>
      <w:rFonts w:ascii="Times New Roman" w:eastAsia="Times New Roman" w:hAnsi="Times New Roman" w:cs="Times New Roman"/>
      <w:b/>
      <w:bCs/>
      <w:caps/>
      <w:kern w:val="36"/>
      <w:sz w:val="24"/>
      <w:szCs w:val="48"/>
      <w:lang w:eastAsia="en-PH"/>
    </w:rPr>
  </w:style>
  <w:style w:type="paragraph" w:customStyle="1" w:styleId="Proposal1">
    <w:name w:val="Proposal 1"/>
    <w:basedOn w:val="Normal"/>
    <w:next w:val="Normal"/>
    <w:link w:val="Proposal1Char"/>
    <w:rsid w:val="00BA40ED"/>
    <w:pPr>
      <w:numPr>
        <w:numId w:val="1"/>
      </w:numPr>
      <w:tabs>
        <w:tab w:val="clear" w:pos="720"/>
        <w:tab w:val="num" w:pos="360"/>
      </w:tabs>
      <w:spacing w:before="240" w:after="120" w:line="360" w:lineRule="auto"/>
      <w:ind w:left="360" w:hanging="360"/>
      <w:jc w:val="left"/>
    </w:pPr>
    <w:rPr>
      <w:rFonts w:eastAsia="Times New Roman" w:cs="Times New Roman"/>
      <w:b w:val="0"/>
      <w:szCs w:val="20"/>
      <w:lang w:val="en-US" w:eastAsia="ko-KR"/>
    </w:rPr>
  </w:style>
  <w:style w:type="paragraph" w:customStyle="1" w:styleId="Proposal2">
    <w:name w:val="Proposal 2"/>
    <w:basedOn w:val="Proposal1"/>
    <w:rsid w:val="00BA40ED"/>
    <w:pPr>
      <w:numPr>
        <w:ilvl w:val="1"/>
      </w:numPr>
      <w:tabs>
        <w:tab w:val="clear" w:pos="1440"/>
        <w:tab w:val="num" w:pos="360"/>
        <w:tab w:val="num" w:pos="900"/>
      </w:tabs>
      <w:spacing w:before="120"/>
      <w:ind w:left="900" w:hanging="540"/>
    </w:pPr>
  </w:style>
  <w:style w:type="character" w:styleId="PlaceholderText">
    <w:name w:val="Placeholder Text"/>
    <w:basedOn w:val="DefaultParagraphFont"/>
    <w:uiPriority w:val="99"/>
    <w:semiHidden/>
    <w:rsid w:val="00BA40ED"/>
    <w:rPr>
      <w:color w:val="808080"/>
    </w:rPr>
  </w:style>
  <w:style w:type="character" w:customStyle="1" w:styleId="Proposal1Char">
    <w:name w:val="Proposal 1 Char"/>
    <w:basedOn w:val="DefaultParagraphFont"/>
    <w:link w:val="Proposal1"/>
    <w:rsid w:val="00BA40ED"/>
    <w:rPr>
      <w:rFonts w:ascii="Times New Roman" w:eastAsia="Times New Roman" w:hAnsi="Times New Roman" w:cs="Times New Roman"/>
      <w:sz w:val="24"/>
      <w:szCs w:val="20"/>
      <w:lang w:val="en-US" w:eastAsia="ko-KR"/>
    </w:rPr>
  </w:style>
  <w:style w:type="character" w:customStyle="1" w:styleId="Heading2Char">
    <w:name w:val="Heading 2 Char"/>
    <w:basedOn w:val="DefaultParagraphFont"/>
    <w:link w:val="Heading2"/>
    <w:uiPriority w:val="9"/>
    <w:rsid w:val="00916614"/>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390D06"/>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2">
    <w:name w:val="toc 2"/>
    <w:basedOn w:val="Normal"/>
    <w:next w:val="Normal"/>
    <w:autoRedefine/>
    <w:uiPriority w:val="39"/>
    <w:unhideWhenUsed/>
    <w:rsid w:val="00390D06"/>
    <w:pPr>
      <w:spacing w:after="100" w:line="259" w:lineRule="auto"/>
      <w:ind w:left="220"/>
      <w:jc w:val="left"/>
    </w:pPr>
    <w:rPr>
      <w:rFonts w:asciiTheme="minorHAnsi" w:eastAsiaTheme="minorEastAsia" w:hAnsiTheme="minorHAnsi" w:cs="Times New Roman"/>
      <w:b w:val="0"/>
      <w:sz w:val="22"/>
      <w:lang w:val="en-US"/>
    </w:rPr>
  </w:style>
  <w:style w:type="paragraph" w:styleId="TOC1">
    <w:name w:val="toc 1"/>
    <w:basedOn w:val="Normal"/>
    <w:next w:val="Normal"/>
    <w:autoRedefine/>
    <w:uiPriority w:val="39"/>
    <w:unhideWhenUsed/>
    <w:rsid w:val="00390D06"/>
    <w:pPr>
      <w:spacing w:after="100" w:line="259" w:lineRule="auto"/>
      <w:jc w:val="left"/>
    </w:pPr>
    <w:rPr>
      <w:rFonts w:eastAsiaTheme="minorEastAsia" w:cs="Times New Roman"/>
      <w:b w:val="0"/>
      <w:lang w:val="en-US"/>
    </w:rPr>
  </w:style>
  <w:style w:type="paragraph" w:styleId="TOC3">
    <w:name w:val="toc 3"/>
    <w:basedOn w:val="Normal"/>
    <w:next w:val="Normal"/>
    <w:autoRedefine/>
    <w:uiPriority w:val="39"/>
    <w:unhideWhenUsed/>
    <w:rsid w:val="00390D06"/>
    <w:pPr>
      <w:spacing w:after="100" w:line="259" w:lineRule="auto"/>
      <w:ind w:left="440"/>
      <w:jc w:val="left"/>
    </w:pPr>
    <w:rPr>
      <w:rFonts w:asciiTheme="minorHAnsi" w:eastAsiaTheme="minorEastAsia" w:hAnsiTheme="minorHAnsi" w:cs="Times New Roman"/>
      <w:b w:val="0"/>
      <w:sz w:val="22"/>
      <w:lang w:val="en-US"/>
    </w:rPr>
  </w:style>
  <w:style w:type="character" w:styleId="Hyperlink">
    <w:name w:val="Hyperlink"/>
    <w:basedOn w:val="DefaultParagraphFont"/>
    <w:uiPriority w:val="99"/>
    <w:unhideWhenUsed/>
    <w:rsid w:val="00390D06"/>
    <w:rPr>
      <w:color w:val="0563C1" w:themeColor="hyperlink"/>
      <w:u w:val="single"/>
    </w:rPr>
  </w:style>
  <w:style w:type="paragraph" w:customStyle="1" w:styleId="BodyofResearch">
    <w:name w:val="Body of Research"/>
    <w:basedOn w:val="Normal"/>
    <w:link w:val="BodyofResearchChar"/>
    <w:autoRedefine/>
    <w:qFormat/>
    <w:rsid w:val="00B55276"/>
    <w:pPr>
      <w:widowControl w:val="0"/>
      <w:spacing w:after="240" w:line="360" w:lineRule="auto"/>
    </w:pPr>
    <w:rPr>
      <w:rFonts w:eastAsia="Times New Roman" w:cs="Times New Roman"/>
      <w:b w:val="0"/>
      <w:szCs w:val="20"/>
      <w:lang w:val="en-US" w:eastAsia="en-PH"/>
    </w:rPr>
  </w:style>
  <w:style w:type="character" w:customStyle="1" w:styleId="BodyofResearchChar">
    <w:name w:val="Body of Research Char"/>
    <w:basedOn w:val="DefaultParagraphFont"/>
    <w:link w:val="BodyofResearch"/>
    <w:rsid w:val="00B55276"/>
    <w:rPr>
      <w:rFonts w:ascii="Times New Roman" w:eastAsia="Times New Roman" w:hAnsi="Times New Roman" w:cs="Times New Roman"/>
      <w:sz w:val="24"/>
      <w:szCs w:val="20"/>
      <w:lang w:val="en-US" w:eastAsia="en-PH"/>
    </w:rPr>
  </w:style>
  <w:style w:type="character" w:customStyle="1" w:styleId="Heading3Char">
    <w:name w:val="Heading 3 Char"/>
    <w:basedOn w:val="DefaultParagraphFont"/>
    <w:link w:val="Heading3"/>
    <w:uiPriority w:val="9"/>
    <w:rsid w:val="00016E1F"/>
    <w:rPr>
      <w:rFonts w:ascii="Times New Roman" w:eastAsiaTheme="majorEastAsia" w:hAnsi="Times New Roman" w:cstheme="majorBidi"/>
      <w:i/>
      <w:sz w:val="24"/>
      <w:szCs w:val="24"/>
    </w:rPr>
  </w:style>
  <w:style w:type="table" w:styleId="TableGrid">
    <w:name w:val="Table Grid"/>
    <w:basedOn w:val="TableNormal"/>
    <w:uiPriority w:val="39"/>
    <w:rsid w:val="00345573"/>
    <w:pPr>
      <w:spacing w:after="0" w:line="240" w:lineRule="auto"/>
    </w:pPr>
    <w:rPr>
      <w:rFonts w:ascii="Calibri" w:eastAsia="Times New Roman" w:hAnsi="Calibri" w:cs="Times New Roman"/>
      <w:sz w:val="20"/>
      <w:szCs w:val="20"/>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
    <w:name w:val="Style1"/>
    <w:basedOn w:val="DefaultParagraphFont"/>
    <w:uiPriority w:val="1"/>
    <w:rsid w:val="00345573"/>
    <w:rPr>
      <w:rFonts w:ascii="Times New Roman" w:hAnsi="Times New Roman"/>
      <w:caps/>
      <w:smallCaps w:val="0"/>
      <w:vanish w:val="0"/>
      <w:sz w:val="24"/>
    </w:rPr>
  </w:style>
  <w:style w:type="paragraph" w:customStyle="1" w:styleId="References">
    <w:name w:val="References"/>
    <w:basedOn w:val="Normal"/>
    <w:link w:val="ReferencesChar"/>
    <w:autoRedefine/>
    <w:qFormat/>
    <w:rsid w:val="00F24CF8"/>
    <w:pPr>
      <w:spacing w:before="120" w:after="360"/>
      <w:jc w:val="both"/>
    </w:pPr>
    <w:rPr>
      <w:rFonts w:eastAsia="Times New Roman" w:cs="Arial"/>
      <w:b w:val="0"/>
      <w:lang w:val="en-US" w:eastAsia="ko-KR"/>
    </w:rPr>
  </w:style>
  <w:style w:type="character" w:customStyle="1" w:styleId="ReferencesChar">
    <w:name w:val="References Char"/>
    <w:basedOn w:val="DefaultParagraphFont"/>
    <w:link w:val="References"/>
    <w:rsid w:val="00F24CF8"/>
    <w:rPr>
      <w:rFonts w:ascii="Times New Roman" w:eastAsia="Times New Roman" w:hAnsi="Times New Roman" w:cs="Arial"/>
      <w:sz w:val="24"/>
      <w:lang w:val="en-US" w:eastAsia="ko-KR"/>
    </w:rPr>
  </w:style>
  <w:style w:type="paragraph" w:customStyle="1" w:styleId="forTOC">
    <w:name w:val="for TOC"/>
    <w:basedOn w:val="TOC1"/>
    <w:autoRedefine/>
    <w:qFormat/>
    <w:rsid w:val="008B1D2D"/>
    <w:pPr>
      <w:ind w:left="72"/>
    </w:pPr>
    <w:rPr>
      <w:bCs/>
      <w:szCs w:val="20"/>
      <w:lang w:eastAsia="en-PH"/>
    </w:rPr>
  </w:style>
  <w:style w:type="paragraph" w:customStyle="1" w:styleId="Abstract">
    <w:name w:val="Abstract"/>
    <w:qFormat/>
    <w:rsid w:val="002C7874"/>
    <w:pPr>
      <w:spacing w:after="0" w:line="240" w:lineRule="auto"/>
      <w:jc w:val="both"/>
    </w:pPr>
    <w:rPr>
      <w:rFonts w:ascii="Times New Roman" w:hAnsi="Times New Roman"/>
      <w:sz w:val="24"/>
      <w:lang w:eastAsia="en-PH"/>
    </w:rPr>
  </w:style>
  <w:style w:type="paragraph" w:customStyle="1" w:styleId="Appendix">
    <w:name w:val="Appendix"/>
    <w:basedOn w:val="BodyofResearch"/>
    <w:autoRedefine/>
    <w:qFormat/>
    <w:rsid w:val="009777A6"/>
    <w:pPr>
      <w:spacing w:before="6000" w:after="6000"/>
    </w:pPr>
    <w:rPr>
      <w:rFonts w:eastAsiaTheme="minorHAnsi" w:cs="Arial"/>
      <w:b/>
      <w:caps/>
      <w:kern w:val="2"/>
      <w:lang w:eastAsia="ko-KR"/>
    </w:rPr>
  </w:style>
  <w:style w:type="character" w:styleId="Strong">
    <w:name w:val="Strong"/>
    <w:basedOn w:val="DefaultParagraphFont"/>
    <w:uiPriority w:val="22"/>
    <w:qFormat/>
    <w:rsid w:val="007A4CAE"/>
    <w:rPr>
      <w:b/>
      <w:bCs/>
    </w:rPr>
  </w:style>
  <w:style w:type="character" w:customStyle="1" w:styleId="oypena">
    <w:name w:val="oypena"/>
    <w:basedOn w:val="DefaultParagraphFont"/>
    <w:rsid w:val="007A4CAE"/>
  </w:style>
  <w:style w:type="character" w:customStyle="1" w:styleId="ref-title">
    <w:name w:val="ref-title"/>
    <w:basedOn w:val="DefaultParagraphFont"/>
    <w:rsid w:val="002F0D14"/>
  </w:style>
  <w:style w:type="character" w:customStyle="1" w:styleId="ref-journal">
    <w:name w:val="ref-journal"/>
    <w:basedOn w:val="DefaultParagraphFont"/>
    <w:rsid w:val="00322B07"/>
  </w:style>
  <w:style w:type="character" w:styleId="Emphasis">
    <w:name w:val="Emphasis"/>
    <w:basedOn w:val="DefaultParagraphFont"/>
    <w:uiPriority w:val="20"/>
    <w:qFormat/>
    <w:rsid w:val="00322B0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070356">
      <w:bodyDiv w:val="1"/>
      <w:marLeft w:val="0"/>
      <w:marRight w:val="0"/>
      <w:marTop w:val="0"/>
      <w:marBottom w:val="0"/>
      <w:divBdr>
        <w:top w:val="none" w:sz="0" w:space="0" w:color="auto"/>
        <w:left w:val="none" w:sz="0" w:space="0" w:color="auto"/>
        <w:bottom w:val="none" w:sz="0" w:space="0" w:color="auto"/>
        <w:right w:val="none" w:sz="0" w:space="0" w:color="auto"/>
      </w:divBdr>
    </w:div>
    <w:div w:id="330178176">
      <w:bodyDiv w:val="1"/>
      <w:marLeft w:val="0"/>
      <w:marRight w:val="0"/>
      <w:marTop w:val="0"/>
      <w:marBottom w:val="0"/>
      <w:divBdr>
        <w:top w:val="none" w:sz="0" w:space="0" w:color="auto"/>
        <w:left w:val="none" w:sz="0" w:space="0" w:color="auto"/>
        <w:bottom w:val="none" w:sz="0" w:space="0" w:color="auto"/>
        <w:right w:val="none" w:sz="0" w:space="0" w:color="auto"/>
      </w:divBdr>
    </w:div>
    <w:div w:id="531501185">
      <w:bodyDiv w:val="1"/>
      <w:marLeft w:val="0"/>
      <w:marRight w:val="0"/>
      <w:marTop w:val="0"/>
      <w:marBottom w:val="0"/>
      <w:divBdr>
        <w:top w:val="none" w:sz="0" w:space="0" w:color="auto"/>
        <w:left w:val="none" w:sz="0" w:space="0" w:color="auto"/>
        <w:bottom w:val="none" w:sz="0" w:space="0" w:color="auto"/>
        <w:right w:val="none" w:sz="0" w:space="0" w:color="auto"/>
      </w:divBdr>
    </w:div>
    <w:div w:id="677729741">
      <w:bodyDiv w:val="1"/>
      <w:marLeft w:val="0"/>
      <w:marRight w:val="0"/>
      <w:marTop w:val="0"/>
      <w:marBottom w:val="0"/>
      <w:divBdr>
        <w:top w:val="none" w:sz="0" w:space="0" w:color="auto"/>
        <w:left w:val="none" w:sz="0" w:space="0" w:color="auto"/>
        <w:bottom w:val="none" w:sz="0" w:space="0" w:color="auto"/>
        <w:right w:val="none" w:sz="0" w:space="0" w:color="auto"/>
      </w:divBdr>
      <w:divsChild>
        <w:div w:id="1047098217">
          <w:marLeft w:val="-720"/>
          <w:marRight w:val="0"/>
          <w:marTop w:val="0"/>
          <w:marBottom w:val="0"/>
          <w:divBdr>
            <w:top w:val="none" w:sz="0" w:space="0" w:color="auto"/>
            <w:left w:val="none" w:sz="0" w:space="0" w:color="auto"/>
            <w:bottom w:val="none" w:sz="0" w:space="0" w:color="auto"/>
            <w:right w:val="none" w:sz="0" w:space="0" w:color="auto"/>
          </w:divBdr>
        </w:div>
      </w:divsChild>
    </w:div>
    <w:div w:id="920599090">
      <w:bodyDiv w:val="1"/>
      <w:marLeft w:val="0"/>
      <w:marRight w:val="0"/>
      <w:marTop w:val="0"/>
      <w:marBottom w:val="0"/>
      <w:divBdr>
        <w:top w:val="none" w:sz="0" w:space="0" w:color="auto"/>
        <w:left w:val="none" w:sz="0" w:space="0" w:color="auto"/>
        <w:bottom w:val="none" w:sz="0" w:space="0" w:color="auto"/>
        <w:right w:val="none" w:sz="0" w:space="0" w:color="auto"/>
      </w:divBdr>
    </w:div>
    <w:div w:id="933903414">
      <w:bodyDiv w:val="1"/>
      <w:marLeft w:val="0"/>
      <w:marRight w:val="0"/>
      <w:marTop w:val="0"/>
      <w:marBottom w:val="0"/>
      <w:divBdr>
        <w:top w:val="none" w:sz="0" w:space="0" w:color="auto"/>
        <w:left w:val="none" w:sz="0" w:space="0" w:color="auto"/>
        <w:bottom w:val="none" w:sz="0" w:space="0" w:color="auto"/>
        <w:right w:val="none" w:sz="0" w:space="0" w:color="auto"/>
      </w:divBdr>
    </w:div>
    <w:div w:id="994182236">
      <w:bodyDiv w:val="1"/>
      <w:marLeft w:val="0"/>
      <w:marRight w:val="0"/>
      <w:marTop w:val="0"/>
      <w:marBottom w:val="0"/>
      <w:divBdr>
        <w:top w:val="none" w:sz="0" w:space="0" w:color="auto"/>
        <w:left w:val="none" w:sz="0" w:space="0" w:color="auto"/>
        <w:bottom w:val="none" w:sz="0" w:space="0" w:color="auto"/>
        <w:right w:val="none" w:sz="0" w:space="0" w:color="auto"/>
      </w:divBdr>
    </w:div>
    <w:div w:id="1047879440">
      <w:bodyDiv w:val="1"/>
      <w:marLeft w:val="0"/>
      <w:marRight w:val="0"/>
      <w:marTop w:val="0"/>
      <w:marBottom w:val="0"/>
      <w:divBdr>
        <w:top w:val="none" w:sz="0" w:space="0" w:color="auto"/>
        <w:left w:val="none" w:sz="0" w:space="0" w:color="auto"/>
        <w:bottom w:val="none" w:sz="0" w:space="0" w:color="auto"/>
        <w:right w:val="none" w:sz="0" w:space="0" w:color="auto"/>
      </w:divBdr>
    </w:div>
    <w:div w:id="1063336812">
      <w:bodyDiv w:val="1"/>
      <w:marLeft w:val="0"/>
      <w:marRight w:val="0"/>
      <w:marTop w:val="0"/>
      <w:marBottom w:val="0"/>
      <w:divBdr>
        <w:top w:val="none" w:sz="0" w:space="0" w:color="auto"/>
        <w:left w:val="none" w:sz="0" w:space="0" w:color="auto"/>
        <w:bottom w:val="none" w:sz="0" w:space="0" w:color="auto"/>
        <w:right w:val="none" w:sz="0" w:space="0" w:color="auto"/>
      </w:divBdr>
      <w:divsChild>
        <w:div w:id="210846059">
          <w:marLeft w:val="-720"/>
          <w:marRight w:val="0"/>
          <w:marTop w:val="0"/>
          <w:marBottom w:val="0"/>
          <w:divBdr>
            <w:top w:val="none" w:sz="0" w:space="0" w:color="auto"/>
            <w:left w:val="none" w:sz="0" w:space="0" w:color="auto"/>
            <w:bottom w:val="none" w:sz="0" w:space="0" w:color="auto"/>
            <w:right w:val="none" w:sz="0" w:space="0" w:color="auto"/>
          </w:divBdr>
        </w:div>
      </w:divsChild>
    </w:div>
    <w:div w:id="1268198915">
      <w:bodyDiv w:val="1"/>
      <w:marLeft w:val="0"/>
      <w:marRight w:val="0"/>
      <w:marTop w:val="0"/>
      <w:marBottom w:val="0"/>
      <w:divBdr>
        <w:top w:val="none" w:sz="0" w:space="0" w:color="auto"/>
        <w:left w:val="none" w:sz="0" w:space="0" w:color="auto"/>
        <w:bottom w:val="none" w:sz="0" w:space="0" w:color="auto"/>
        <w:right w:val="none" w:sz="0" w:space="0" w:color="auto"/>
      </w:divBdr>
      <w:divsChild>
        <w:div w:id="1647008830">
          <w:marLeft w:val="-720"/>
          <w:marRight w:val="0"/>
          <w:marTop w:val="0"/>
          <w:marBottom w:val="0"/>
          <w:divBdr>
            <w:top w:val="none" w:sz="0" w:space="0" w:color="auto"/>
            <w:left w:val="none" w:sz="0" w:space="0" w:color="auto"/>
            <w:bottom w:val="none" w:sz="0" w:space="0" w:color="auto"/>
            <w:right w:val="none" w:sz="0" w:space="0" w:color="auto"/>
          </w:divBdr>
        </w:div>
      </w:divsChild>
    </w:div>
    <w:div w:id="1536623396">
      <w:bodyDiv w:val="1"/>
      <w:marLeft w:val="0"/>
      <w:marRight w:val="0"/>
      <w:marTop w:val="0"/>
      <w:marBottom w:val="0"/>
      <w:divBdr>
        <w:top w:val="none" w:sz="0" w:space="0" w:color="auto"/>
        <w:left w:val="none" w:sz="0" w:space="0" w:color="auto"/>
        <w:bottom w:val="none" w:sz="0" w:space="0" w:color="auto"/>
        <w:right w:val="none" w:sz="0" w:space="0" w:color="auto"/>
      </w:divBdr>
    </w:div>
    <w:div w:id="1643339910">
      <w:bodyDiv w:val="1"/>
      <w:marLeft w:val="0"/>
      <w:marRight w:val="0"/>
      <w:marTop w:val="0"/>
      <w:marBottom w:val="0"/>
      <w:divBdr>
        <w:top w:val="none" w:sz="0" w:space="0" w:color="auto"/>
        <w:left w:val="none" w:sz="0" w:space="0" w:color="auto"/>
        <w:bottom w:val="none" w:sz="0" w:space="0" w:color="auto"/>
        <w:right w:val="none" w:sz="0" w:space="0" w:color="auto"/>
      </w:divBdr>
    </w:div>
    <w:div w:id="1714386081">
      <w:bodyDiv w:val="1"/>
      <w:marLeft w:val="0"/>
      <w:marRight w:val="0"/>
      <w:marTop w:val="0"/>
      <w:marBottom w:val="0"/>
      <w:divBdr>
        <w:top w:val="none" w:sz="0" w:space="0" w:color="auto"/>
        <w:left w:val="none" w:sz="0" w:space="0" w:color="auto"/>
        <w:bottom w:val="none" w:sz="0" w:space="0" w:color="auto"/>
        <w:right w:val="none" w:sz="0" w:space="0" w:color="auto"/>
      </w:divBdr>
      <w:divsChild>
        <w:div w:id="103111035">
          <w:marLeft w:val="-720"/>
          <w:marRight w:val="0"/>
          <w:marTop w:val="0"/>
          <w:marBottom w:val="0"/>
          <w:divBdr>
            <w:top w:val="none" w:sz="0" w:space="0" w:color="auto"/>
            <w:left w:val="none" w:sz="0" w:space="0" w:color="auto"/>
            <w:bottom w:val="none" w:sz="0" w:space="0" w:color="auto"/>
            <w:right w:val="none" w:sz="0" w:space="0" w:color="auto"/>
          </w:divBdr>
        </w:div>
      </w:divsChild>
    </w:div>
    <w:div w:id="1740325907">
      <w:bodyDiv w:val="1"/>
      <w:marLeft w:val="0"/>
      <w:marRight w:val="0"/>
      <w:marTop w:val="0"/>
      <w:marBottom w:val="0"/>
      <w:divBdr>
        <w:top w:val="none" w:sz="0" w:space="0" w:color="auto"/>
        <w:left w:val="none" w:sz="0" w:space="0" w:color="auto"/>
        <w:bottom w:val="none" w:sz="0" w:space="0" w:color="auto"/>
        <w:right w:val="none" w:sz="0" w:space="0" w:color="auto"/>
      </w:divBdr>
    </w:div>
    <w:div w:id="1761487126">
      <w:bodyDiv w:val="1"/>
      <w:marLeft w:val="0"/>
      <w:marRight w:val="0"/>
      <w:marTop w:val="0"/>
      <w:marBottom w:val="0"/>
      <w:divBdr>
        <w:top w:val="none" w:sz="0" w:space="0" w:color="auto"/>
        <w:left w:val="none" w:sz="0" w:space="0" w:color="auto"/>
        <w:bottom w:val="none" w:sz="0" w:space="0" w:color="auto"/>
        <w:right w:val="none" w:sz="0" w:space="0" w:color="auto"/>
      </w:divBdr>
    </w:div>
    <w:div w:id="1838375167">
      <w:bodyDiv w:val="1"/>
      <w:marLeft w:val="0"/>
      <w:marRight w:val="0"/>
      <w:marTop w:val="0"/>
      <w:marBottom w:val="0"/>
      <w:divBdr>
        <w:top w:val="none" w:sz="0" w:space="0" w:color="auto"/>
        <w:left w:val="none" w:sz="0" w:space="0" w:color="auto"/>
        <w:bottom w:val="none" w:sz="0" w:space="0" w:color="auto"/>
        <w:right w:val="none" w:sz="0" w:space="0" w:color="auto"/>
      </w:divBdr>
    </w:div>
    <w:div w:id="1942106285">
      <w:bodyDiv w:val="1"/>
      <w:marLeft w:val="0"/>
      <w:marRight w:val="0"/>
      <w:marTop w:val="0"/>
      <w:marBottom w:val="0"/>
      <w:divBdr>
        <w:top w:val="none" w:sz="0" w:space="0" w:color="auto"/>
        <w:left w:val="none" w:sz="0" w:space="0" w:color="auto"/>
        <w:bottom w:val="none" w:sz="0" w:space="0" w:color="auto"/>
        <w:right w:val="none" w:sz="0" w:space="0" w:color="auto"/>
      </w:divBdr>
    </w:div>
    <w:div w:id="2051608974">
      <w:bodyDiv w:val="1"/>
      <w:marLeft w:val="0"/>
      <w:marRight w:val="0"/>
      <w:marTop w:val="0"/>
      <w:marBottom w:val="0"/>
      <w:divBdr>
        <w:top w:val="none" w:sz="0" w:space="0" w:color="auto"/>
        <w:left w:val="none" w:sz="0" w:space="0" w:color="auto"/>
        <w:bottom w:val="none" w:sz="0" w:space="0" w:color="auto"/>
        <w:right w:val="none" w:sz="0" w:space="0" w:color="auto"/>
      </w:divBdr>
    </w:div>
    <w:div w:id="2072993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hyperlink" Target="https://www.ncbi.nlm.nih.gov/pmc/articles/PMC8891243/"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jpe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10" Type="http://schemas.openxmlformats.org/officeDocument/2006/relationships/image" Target="media/image1.png"/><Relationship Id="rId19" Type="http://schemas.openxmlformats.org/officeDocument/2006/relationships/hyperlink" Target="https://www.researchgate.net/scientific-contributions/OV-Kuznetsova-2193909763?_tp=eyJjb250ZXh0Ijp7ImZpcnN0UGFnZSI6InB1YmxpY2F0aW9uIiwicGFnZSI6InB1YmxpY2F0aW9uIn19"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jpeg"/><Relationship Id="rId22" Type="http://schemas.openxmlformats.org/officeDocument/2006/relationships/image" Target="media/image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pena\Downloads\Capstone_Project_2_Template(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5D456-6CA6-4C60-891C-A5F01E62C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Capstone_Project_2_Template(3)</Template>
  <TotalTime>26</TotalTime>
  <Pages>55</Pages>
  <Words>9406</Words>
  <Characters>53615</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Peña, Beronika</dc:creator>
  <cp:keywords/>
  <dc:description/>
  <cp:lastModifiedBy>Villegas, Verneil (Student)</cp:lastModifiedBy>
  <cp:revision>11</cp:revision>
  <cp:lastPrinted>2024-11-14T03:21:00Z</cp:lastPrinted>
  <dcterms:created xsi:type="dcterms:W3CDTF">2024-11-18T02:31:00Z</dcterms:created>
  <dcterms:modified xsi:type="dcterms:W3CDTF">2024-11-21T12:38:00Z</dcterms:modified>
</cp:coreProperties>
</file>